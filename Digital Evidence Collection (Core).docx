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00"/>
        <w:gridCol w:w="7560"/>
        <w:gridCol w:w="810"/>
      </w:tblGrid>
      <w:tr w:rsidR="00AA059E" w:rsidRPr="004F49D8" w14:paraId="55290B9B" w14:textId="77777777" w:rsidTr="00D739CD">
        <w:trPr>
          <w:trHeight w:val="1977"/>
        </w:trPr>
        <w:tc>
          <w:tcPr>
            <w:tcW w:w="2970" w:type="dxa"/>
          </w:tcPr>
          <w:p w14:paraId="053E7DEC" w14:textId="77777777" w:rsidR="00AA059E" w:rsidRPr="004F49D8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 w:rsidRPr="004F49D8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5104" behindDoc="1" locked="1" layoutInCell="1" allowOverlap="0" wp14:anchorId="35D3AA98" wp14:editId="144460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</w:tcPr>
          <w:p w14:paraId="497177BD" w14:textId="77777777" w:rsidR="00AA059E" w:rsidRPr="004F49D8" w:rsidRDefault="00AA059E" w:rsidP="007246A9"/>
        </w:tc>
        <w:tc>
          <w:tcPr>
            <w:tcW w:w="7560" w:type="dxa"/>
          </w:tcPr>
          <w:p w14:paraId="210B5F8F" w14:textId="4B3ED04C" w:rsidR="00AA059E" w:rsidRPr="00CD4C3A" w:rsidRDefault="00294F70" w:rsidP="007246A9">
            <w:pPr>
              <w:pStyle w:val="Title"/>
              <w:rPr>
                <w:sz w:val="48"/>
                <w:szCs w:val="48"/>
              </w:rPr>
            </w:pPr>
            <w:r>
              <w:t>Digital Evidence Collection</w:t>
            </w:r>
            <w:r>
              <w:rPr>
                <w:sz w:val="48"/>
                <w:szCs w:val="48"/>
              </w:rPr>
              <w:t xml:space="preserve"> </w:t>
            </w:r>
            <w:r w:rsidR="0084545A">
              <w:rPr>
                <w:sz w:val="48"/>
                <w:szCs w:val="48"/>
              </w:rPr>
              <w:t>(Core)</w:t>
            </w:r>
          </w:p>
          <w:p w14:paraId="4C5DB8E1" w14:textId="0A1144D9" w:rsidR="00AA059E" w:rsidRPr="004F49D8" w:rsidRDefault="00CD4C3A" w:rsidP="007246A9">
            <w:pPr>
              <w:pStyle w:val="CoverInfo"/>
              <w:rPr>
                <w:b/>
                <w:spacing w:val="80"/>
                <w:sz w:val="60"/>
              </w:rPr>
            </w:pPr>
            <w:r>
              <w:t>Otis Smith</w:t>
            </w:r>
            <w:r w:rsidR="007246A9">
              <w:t xml:space="preserve">  </w:t>
            </w:r>
            <w:sdt>
              <w:sdtPr>
                <w:id w:val="1878201221"/>
                <w:placeholder>
                  <w:docPart w:val="B1EAAF5C8A0142D298EF8C451CB26F11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7246A9">
              <w:t xml:space="preserve">  </w:t>
            </w:r>
            <w:r>
              <w:t>Cybersecurity Professional</w:t>
            </w:r>
            <w:r w:rsidR="007246A9">
              <w:t xml:space="preserve">  </w:t>
            </w:r>
            <w:sdt>
              <w:sdtPr>
                <w:id w:val="1932164169"/>
                <w:placeholder>
                  <w:docPart w:val="4F9296769E1C42BEA3917A36BF199242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AA059E" w:rsidRPr="004F49D8">
              <w:t xml:space="preserve"> </w:t>
            </w:r>
            <w:r w:rsidR="007246A9">
              <w:t xml:space="preserve"> </w:t>
            </w:r>
            <w:r w:rsidR="004A48B8">
              <w:t>8</w:t>
            </w:r>
            <w:r>
              <w:t>.</w:t>
            </w:r>
            <w:r w:rsidR="004A48B8">
              <w:t>29</w:t>
            </w:r>
            <w:r w:rsidR="00D739CD">
              <w:t>.</w:t>
            </w:r>
            <w:r>
              <w:t>23</w:t>
            </w:r>
          </w:p>
        </w:tc>
        <w:tc>
          <w:tcPr>
            <w:tcW w:w="810" w:type="dxa"/>
          </w:tcPr>
          <w:p w14:paraId="428A77F7" w14:textId="77777777" w:rsidR="00AA059E" w:rsidRPr="004F49D8" w:rsidRDefault="00AA059E" w:rsidP="007246A9"/>
        </w:tc>
      </w:tr>
      <w:tr w:rsidR="00AA059E" w:rsidRPr="004F49D8" w14:paraId="3A93B581" w14:textId="77777777" w:rsidTr="00D739CD">
        <w:trPr>
          <w:trHeight w:val="718"/>
        </w:trPr>
        <w:tc>
          <w:tcPr>
            <w:tcW w:w="2970" w:type="dxa"/>
          </w:tcPr>
          <w:p w14:paraId="22AF2116" w14:textId="77777777" w:rsidR="00AA059E" w:rsidRPr="004F49D8" w:rsidRDefault="00AA059E" w:rsidP="007246A9">
            <w:pPr>
              <w:rPr>
                <w:noProof/>
              </w:rPr>
            </w:pPr>
          </w:p>
        </w:tc>
        <w:tc>
          <w:tcPr>
            <w:tcW w:w="900" w:type="dxa"/>
          </w:tcPr>
          <w:p w14:paraId="3395126C" w14:textId="77777777" w:rsidR="00AA059E" w:rsidRPr="004F49D8" w:rsidRDefault="00AA059E" w:rsidP="007246A9"/>
        </w:tc>
        <w:tc>
          <w:tcPr>
            <w:tcW w:w="7560" w:type="dxa"/>
          </w:tcPr>
          <w:p w14:paraId="78F0935F" w14:textId="77777777" w:rsidR="00AA059E" w:rsidRPr="004F49D8" w:rsidRDefault="00AA059E" w:rsidP="007246A9"/>
        </w:tc>
        <w:tc>
          <w:tcPr>
            <w:tcW w:w="810" w:type="dxa"/>
          </w:tcPr>
          <w:p w14:paraId="4052910F" w14:textId="77777777" w:rsidR="00AA059E" w:rsidRPr="004F49D8" w:rsidRDefault="00AA059E" w:rsidP="007246A9"/>
        </w:tc>
      </w:tr>
      <w:tr w:rsidR="00AA059E" w:rsidRPr="004F49D8" w14:paraId="52D93777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4FA6F386" w14:textId="77777777" w:rsidR="00AA059E" w:rsidRPr="004F49D8" w:rsidRDefault="007246A9" w:rsidP="004218DE">
            <w:pPr>
              <w:spacing w:before="110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6128" behindDoc="1" locked="1" layoutInCell="1" allowOverlap="1" wp14:anchorId="1E260D4C" wp14:editId="72D7D2FA">
                  <wp:simplePos x="0" y="0"/>
                  <wp:positionH relativeFrom="page">
                    <wp:posOffset>836295</wp:posOffset>
                  </wp:positionH>
                  <wp:positionV relativeFrom="paragraph">
                    <wp:posOffset>765810</wp:posOffset>
                  </wp:positionV>
                  <wp:extent cx="6758305" cy="5130800"/>
                  <wp:effectExtent l="0" t="0" r="4445" b="0"/>
                  <wp:wrapNone/>
                  <wp:docPr id="4" name="Picture 4" descr="Pipette dropping liquid in a petri d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ipette dropping liquid in a petri dish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58305" cy="513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231BD9F" w14:textId="77777777" w:rsidR="00AA059E" w:rsidRDefault="00AA059E" w:rsidP="00234F18"/>
    <w:p w14:paraId="79448474" w14:textId="77777777" w:rsidR="00AA059E" w:rsidRDefault="00AA059E" w:rsidP="00234F18">
      <w:pPr>
        <w:sectPr w:rsidR="00AA059E" w:rsidSect="00F21696">
          <w:footerReference w:type="default" r:id="rId12"/>
          <w:footerReference w:type="first" r:id="rId13"/>
          <w:type w:val="continuous"/>
          <w:pgSz w:w="12240" w:h="15840" w:code="1"/>
          <w:pgMar w:top="641" w:right="720" w:bottom="284" w:left="720" w:header="709" w:footer="288" w:gutter="0"/>
          <w:pgNumType w:start="1"/>
          <w:cols w:space="708"/>
          <w:titlePg/>
          <w:docGrid w:linePitch="360"/>
        </w:sectPr>
      </w:pPr>
    </w:p>
    <w:tbl>
      <w:tblPr>
        <w:tblW w:w="12245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642"/>
        <w:gridCol w:w="6486"/>
        <w:gridCol w:w="797"/>
      </w:tblGrid>
      <w:tr w:rsidR="00AA059E" w14:paraId="7A4C9057" w14:textId="77777777" w:rsidTr="00AA059E">
        <w:trPr>
          <w:trHeight w:val="1800"/>
        </w:trPr>
        <w:tc>
          <w:tcPr>
            <w:tcW w:w="4320" w:type="dxa"/>
          </w:tcPr>
          <w:p w14:paraId="549A548B" w14:textId="77777777" w:rsidR="00AA059E" w:rsidRDefault="00AA059E" w:rsidP="004218DE"/>
        </w:tc>
        <w:tc>
          <w:tcPr>
            <w:tcW w:w="642" w:type="dxa"/>
          </w:tcPr>
          <w:p w14:paraId="3FAA42D2" w14:textId="77777777" w:rsidR="00AA059E" w:rsidRDefault="00AA059E" w:rsidP="004218DE"/>
        </w:tc>
        <w:tc>
          <w:tcPr>
            <w:tcW w:w="7283" w:type="dxa"/>
            <w:gridSpan w:val="2"/>
          </w:tcPr>
          <w:p w14:paraId="01D24277" w14:textId="77777777" w:rsidR="00AA059E" w:rsidRDefault="00AA059E" w:rsidP="004218DE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3840" behindDoc="1" locked="0" layoutInCell="1" allowOverlap="1" wp14:anchorId="7E575AC7" wp14:editId="7842902E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8890</wp:posOffset>
                  </wp:positionV>
                  <wp:extent cx="4863600" cy="114480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A059E" w14:paraId="02B7F200" w14:textId="77777777" w:rsidTr="00AA059E">
        <w:trPr>
          <w:trHeight w:val="4858"/>
        </w:trPr>
        <w:tc>
          <w:tcPr>
            <w:tcW w:w="4320" w:type="dxa"/>
          </w:tcPr>
          <w:p w14:paraId="664A53E4" w14:textId="77777777" w:rsidR="00AA059E" w:rsidRDefault="00AA059E" w:rsidP="004218DE"/>
        </w:tc>
        <w:tc>
          <w:tcPr>
            <w:tcW w:w="642" w:type="dxa"/>
          </w:tcPr>
          <w:p w14:paraId="4C812D2A" w14:textId="77777777" w:rsidR="00AA059E" w:rsidRDefault="00AA059E" w:rsidP="004218DE"/>
        </w:tc>
        <w:tc>
          <w:tcPr>
            <w:tcW w:w="6486" w:type="dxa"/>
          </w:tcPr>
          <w:p w14:paraId="12AE8E36" w14:textId="77777777" w:rsidR="00AA059E" w:rsidRDefault="00000000" w:rsidP="008D5E3D">
            <w:pPr>
              <w:pStyle w:val="Heading1"/>
            </w:pPr>
            <w:sdt>
              <w:sdtPr>
                <w:id w:val="-1884014575"/>
                <w:placeholder>
                  <w:docPart w:val="DA0F5CB3272F444F8012601533398FBC"/>
                </w:placeholder>
                <w:temporary/>
                <w:showingPlcHdr/>
                <w15:appearance w15:val="hidden"/>
              </w:sdtPr>
              <w:sdtContent>
                <w:r w:rsidR="008D5E3D" w:rsidRPr="006C3507">
                  <w:t>TABLE OF CONTENTS</w:t>
                </w:r>
              </w:sdtContent>
            </w:sdt>
          </w:p>
        </w:tc>
        <w:tc>
          <w:tcPr>
            <w:tcW w:w="797" w:type="dxa"/>
          </w:tcPr>
          <w:p w14:paraId="4D925AF3" w14:textId="77777777" w:rsidR="00AA059E" w:rsidRDefault="00AA059E" w:rsidP="004218DE"/>
        </w:tc>
      </w:tr>
      <w:tr w:rsidR="00AA059E" w14:paraId="7986D298" w14:textId="77777777" w:rsidTr="00AA059E">
        <w:trPr>
          <w:trHeight w:val="6928"/>
        </w:trPr>
        <w:tc>
          <w:tcPr>
            <w:tcW w:w="4320" w:type="dxa"/>
          </w:tcPr>
          <w:p w14:paraId="65CB95AE" w14:textId="77777777" w:rsidR="00AA059E" w:rsidRDefault="00AA059E" w:rsidP="004218DE"/>
        </w:tc>
        <w:tc>
          <w:tcPr>
            <w:tcW w:w="642" w:type="dxa"/>
          </w:tcPr>
          <w:p w14:paraId="4E3A3072" w14:textId="77777777" w:rsidR="00AA059E" w:rsidRDefault="00AA059E" w:rsidP="004218DE"/>
        </w:tc>
        <w:tc>
          <w:tcPr>
            <w:tcW w:w="6486" w:type="dxa"/>
          </w:tcPr>
          <w:p w14:paraId="306756EE" w14:textId="507D7847" w:rsidR="009A38E6" w:rsidRDefault="00CD4C3A" w:rsidP="00CD4C3A">
            <w:pPr>
              <w:pStyle w:val="TableOfContent"/>
            </w:pPr>
            <w:r>
              <w:t>Summary ………………………</w:t>
            </w:r>
            <w:proofErr w:type="gramStart"/>
            <w:r>
              <w:t>…..</w:t>
            </w:r>
            <w:proofErr w:type="gramEnd"/>
          </w:p>
          <w:p w14:paraId="480C1463" w14:textId="787C18A0" w:rsidR="00CD4C3A" w:rsidRDefault="00CD4C3A" w:rsidP="00CD4C3A">
            <w:pPr>
              <w:pStyle w:val="TableOfContent"/>
            </w:pPr>
            <w:r>
              <w:t>Discovery……………………………</w:t>
            </w:r>
          </w:p>
          <w:p w14:paraId="1067B8B3" w14:textId="4BC9B45A" w:rsidR="00CD4C3A" w:rsidRDefault="00CD4C3A" w:rsidP="00CD4C3A">
            <w:pPr>
              <w:pStyle w:val="TableOfContent"/>
            </w:pPr>
            <w:r>
              <w:t>Vulnerability……………………….</w:t>
            </w:r>
          </w:p>
          <w:p w14:paraId="406B2DF1" w14:textId="1418AED9" w:rsidR="00CD4C3A" w:rsidRDefault="00CD4C3A" w:rsidP="00CD4C3A">
            <w:pPr>
              <w:pStyle w:val="TableOfContent"/>
            </w:pPr>
            <w:r>
              <w:t>Exploitation……………………</w:t>
            </w:r>
            <w:proofErr w:type="gramStart"/>
            <w:r>
              <w:t>…..</w:t>
            </w:r>
            <w:proofErr w:type="gramEnd"/>
          </w:p>
          <w:p w14:paraId="75EA2FF2" w14:textId="11F87F9F" w:rsidR="00CD4C3A" w:rsidRDefault="006B3CF5" w:rsidP="00CD4C3A">
            <w:pPr>
              <w:pStyle w:val="TableOfContent"/>
            </w:pPr>
            <w:r>
              <w:t>References.</w:t>
            </w:r>
            <w:r w:rsidR="00CD4C3A">
              <w:t>……………………</w:t>
            </w:r>
            <w:proofErr w:type="gramStart"/>
            <w:r w:rsidR="00CD4C3A">
              <w:t>…..</w:t>
            </w:r>
            <w:proofErr w:type="gramEnd"/>
          </w:p>
          <w:p w14:paraId="14BD972F" w14:textId="782129A3" w:rsidR="004A48B8" w:rsidRDefault="004A48B8" w:rsidP="00CD4C3A">
            <w:pPr>
              <w:pStyle w:val="TableOfContent"/>
            </w:pPr>
            <w:r>
              <w:t>Mitigation………………………</w:t>
            </w:r>
            <w:proofErr w:type="gramStart"/>
            <w:r>
              <w:t>…..</w:t>
            </w:r>
            <w:proofErr w:type="gramEnd"/>
          </w:p>
          <w:p w14:paraId="2827247A" w14:textId="77777777" w:rsidR="00CD4C3A" w:rsidRDefault="00CD4C3A" w:rsidP="00CD4C3A">
            <w:pPr>
              <w:pStyle w:val="TableOfContent"/>
            </w:pPr>
          </w:p>
          <w:p w14:paraId="077EBF62" w14:textId="77777777" w:rsidR="00AA059E" w:rsidRDefault="009A38E6" w:rsidP="008D5E3D">
            <w:pPr>
              <w:pStyle w:val="TableOfContent"/>
            </w:pPr>
            <w:r>
              <w:t xml:space="preserve"> </w:t>
            </w:r>
          </w:p>
        </w:tc>
        <w:tc>
          <w:tcPr>
            <w:tcW w:w="797" w:type="dxa"/>
          </w:tcPr>
          <w:p w14:paraId="2480BAB1" w14:textId="77777777" w:rsidR="00AA059E" w:rsidRDefault="00AA059E" w:rsidP="004218DE"/>
        </w:tc>
      </w:tr>
    </w:tbl>
    <w:p w14:paraId="4449F732" w14:textId="77777777" w:rsidR="00AA059E" w:rsidRDefault="00AA059E" w:rsidP="00234F18">
      <w:r>
        <w:rPr>
          <w:noProof/>
          <w:lang w:val="en-AU" w:eastAsia="en-AU"/>
        </w:rPr>
        <w:drawing>
          <wp:anchor distT="0" distB="0" distL="114300" distR="114300" simplePos="0" relativeHeight="251685888" behindDoc="1" locked="1" layoutInCell="1" allowOverlap="1" wp14:anchorId="2CA239B6" wp14:editId="668CBE7A">
            <wp:simplePos x="0" y="0"/>
            <wp:positionH relativeFrom="column">
              <wp:posOffset>-454660</wp:posOffset>
            </wp:positionH>
            <wp:positionV relativeFrom="paragraph">
              <wp:posOffset>-9368790</wp:posOffset>
            </wp:positionV>
            <wp:extent cx="2761488" cy="10085832"/>
            <wp:effectExtent l="0" t="0" r="1270" b="0"/>
            <wp:wrapNone/>
            <wp:docPr id="7" name="Picture 7" descr="Beakers on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akers on a tabl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1488" cy="1008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D1B3E" w14:textId="77777777" w:rsidR="00AA059E" w:rsidRDefault="00AA059E" w:rsidP="00234F18">
      <w:pPr>
        <w:sectPr w:rsidR="00AA059E" w:rsidSect="00F21696">
          <w:pgSz w:w="12240" w:h="15840" w:code="1"/>
          <w:pgMar w:top="641" w:right="720" w:bottom="284" w:left="720" w:header="709" w:footer="288" w:gutter="0"/>
          <w:pgNumType w:start="1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24B4D900" w14:textId="77777777" w:rsidTr="00AA059E">
        <w:trPr>
          <w:trHeight w:val="1799"/>
        </w:trPr>
        <w:tc>
          <w:tcPr>
            <w:tcW w:w="8626" w:type="dxa"/>
          </w:tcPr>
          <w:p w14:paraId="7A2B10CE" w14:textId="3222FEF3" w:rsidR="00AA059E" w:rsidRPr="00BE5602" w:rsidRDefault="00CD4C3A" w:rsidP="008D5E3D">
            <w:pPr>
              <w:pStyle w:val="Heading1"/>
            </w:pPr>
            <w:r>
              <w:lastRenderedPageBreak/>
              <w:t>Summary</w:t>
            </w:r>
          </w:p>
        </w:tc>
        <w:tc>
          <w:tcPr>
            <w:tcW w:w="2894" w:type="dxa"/>
            <w:gridSpan w:val="2"/>
          </w:tcPr>
          <w:p w14:paraId="6130B5A1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7936" behindDoc="1" locked="1" layoutInCell="1" allowOverlap="1" wp14:anchorId="40743379" wp14:editId="44E78B0A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08" name="Picture 90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:rsidRPr="002014E3" w14:paraId="5CD1F4D8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6BB23F77" w14:textId="77777777" w:rsidR="00B979D6" w:rsidRDefault="00B979D6" w:rsidP="004218DE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67D4FF80" w14:textId="0895D974" w:rsidR="00544402" w:rsidRPr="002014E3" w:rsidRDefault="00AF085B" w:rsidP="004218DE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This report outlines the process of Digital Evidence Collection, focusing on creating an image of an OS using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and verifying data integrity with Autopsy. The objective is to ensure the validity of evidence in a digital </w:t>
            </w:r>
            <w:proofErr w:type="gram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forensics</w:t>
            </w:r>
            <w:proofErr w:type="gram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investigation. The report covers the steps from downloading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to comparing MD5 hashes in Autopsy, demonstrating a thorough and successful evidence collection process.</w:t>
            </w:r>
          </w:p>
          <w:p w14:paraId="525D583D" w14:textId="77777777" w:rsidR="000817A7" w:rsidRDefault="00605B50" w:rsidP="008D5E3D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2014E3">
              <w:rPr>
                <w:rFonts w:ascii="Poppins" w:eastAsia="Times New Roman" w:hAnsi="Poppins" w:cs="Poppins"/>
                <w:color w:val="152C61"/>
                <w:sz w:val="24"/>
              </w:rPr>
              <w:drawing>
                <wp:inline distT="0" distB="0" distL="0" distR="0" wp14:anchorId="25BDA837" wp14:editId="3730AFC9">
                  <wp:extent cx="6436303" cy="2093077"/>
                  <wp:effectExtent l="0" t="0" r="3175" b="2540"/>
                  <wp:docPr id="388360426" name="Picture 4" descr="A hand holding a glowing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60426" name="Picture 4" descr="A hand holding a glowing city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39" cy="210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36480" w14:textId="77777777" w:rsidR="000610E9" w:rsidRDefault="000610E9" w:rsidP="008D5E3D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378690B9" w14:textId="125F971C" w:rsidR="00C44E7B" w:rsidRPr="002014E3" w:rsidRDefault="00C44E7B" w:rsidP="008D5E3D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727" w:type="dxa"/>
          </w:tcPr>
          <w:p w14:paraId="406AD09D" w14:textId="77777777" w:rsidR="00AA059E" w:rsidRPr="002014E3" w:rsidRDefault="00AA059E" w:rsidP="004218DE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</w:tr>
      <w:tr w:rsidR="00AA059E" w14:paraId="61E28ADF" w14:textId="77777777" w:rsidTr="00AA059E">
        <w:trPr>
          <w:trHeight w:val="3959"/>
        </w:trPr>
        <w:tc>
          <w:tcPr>
            <w:tcW w:w="10793" w:type="dxa"/>
            <w:gridSpan w:val="2"/>
          </w:tcPr>
          <w:p w14:paraId="78170D6E" w14:textId="3F41481F" w:rsidR="00AA059E" w:rsidRDefault="007B7474" w:rsidP="00583F61">
            <w:pPr>
              <w:pStyle w:val="Heading1"/>
              <w:ind w:left="0"/>
            </w:pPr>
            <w:r>
              <w:lastRenderedPageBreak/>
              <w:t xml:space="preserve">Discovery </w:t>
            </w:r>
            <w:r w:rsidR="007C28B0"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8176" behindDoc="1" locked="1" layoutInCell="1" allowOverlap="1" wp14:anchorId="48CF978B" wp14:editId="269E7424">
                  <wp:simplePos x="0" y="0"/>
                  <wp:positionH relativeFrom="margin">
                    <wp:posOffset>5467985</wp:posOffset>
                  </wp:positionH>
                  <wp:positionV relativeFrom="margin">
                    <wp:posOffset>86995</wp:posOffset>
                  </wp:positionV>
                  <wp:extent cx="1839595" cy="1144270"/>
                  <wp:effectExtent l="0" t="0" r="8255" b="0"/>
                  <wp:wrapNone/>
                  <wp:docPr id="25837081" name="Picture 2583708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4E1050" w14:textId="77777777" w:rsidR="00F96C23" w:rsidRPr="00F96C23" w:rsidRDefault="00F96C23" w:rsidP="00F96C23"/>
          <w:p w14:paraId="602E52C3" w14:textId="77777777" w:rsidR="007F386D" w:rsidRDefault="007F386D" w:rsidP="007F386D">
            <w:pPr>
              <w:pStyle w:val="ListParagraph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3CD501A0" w14:textId="0C279955" w:rsidR="00C44E7B" w:rsidRDefault="00AF085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The discovery phase involved downloading the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file from a provided link, navigating through the terminal to unzip and install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, and configuring its settings for live system creation. Key steps included selecting the appropriate operating system (Ubuntu 20.04), creating a new live system named "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KaliImage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," and patiently waiting for the image creation to complete.</w:t>
            </w:r>
          </w:p>
          <w:p w14:paraId="00CC6656" w14:textId="77777777" w:rsidR="006B149B" w:rsidRDefault="006B149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5F711050" w14:textId="7B25D800" w:rsidR="006B149B" w:rsidRDefault="006B149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F14265">
              <w:rPr>
                <w:rFonts w:ascii="Poppins" w:hAnsi="Poppins" w:cs="Poppins"/>
                <w:noProof/>
                <w:color w:val="152C61"/>
                <w:shd w:val="clear" w:color="auto" w:fill="FFFFFF"/>
              </w:rPr>
              <w:drawing>
                <wp:inline distT="0" distB="0" distL="0" distR="0" wp14:anchorId="75DC8144" wp14:editId="3CD09DD0">
                  <wp:extent cx="4516341" cy="1419559"/>
                  <wp:effectExtent l="0" t="0" r="0" b="9525"/>
                  <wp:docPr id="84343295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432950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958" cy="143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5B717" w14:textId="77777777" w:rsidR="006B149B" w:rsidRDefault="006B149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43E52377" w14:textId="3E815646" w:rsidR="006B149B" w:rsidRDefault="006B149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EF2222">
              <w:rPr>
                <w:noProof/>
              </w:rPr>
              <w:drawing>
                <wp:inline distT="0" distB="0" distL="0" distR="0" wp14:anchorId="02D78A68" wp14:editId="58C4CDA4">
                  <wp:extent cx="3673034" cy="1844703"/>
                  <wp:effectExtent l="0" t="0" r="3810" b="3175"/>
                  <wp:docPr id="79054573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545732" name="Picture 1" descr="A screenshot of a computer program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24" cy="185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A0C21" w14:textId="77777777" w:rsidR="006B149B" w:rsidRDefault="006B149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64A41C0F" w14:textId="06D56643" w:rsidR="006B149B" w:rsidRDefault="006B149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C0C0A7" wp14:editId="0E58F085">
                  <wp:extent cx="3927944" cy="794401"/>
                  <wp:effectExtent l="0" t="0" r="0" b="5715"/>
                  <wp:docPr id="604206917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06917" name="Picture 5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126" cy="799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27D5B" w14:textId="77777777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44C0AE90" w14:textId="0CF570CD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CD753B">
              <w:rPr>
                <w:rFonts w:ascii="Poppins" w:hAnsi="Poppins" w:cs="Poppins"/>
                <w:noProof/>
                <w:color w:val="152C61"/>
                <w:shd w:val="clear" w:color="auto" w:fill="FFFFFF"/>
              </w:rPr>
              <w:lastRenderedPageBreak/>
              <w:drawing>
                <wp:inline distT="0" distB="0" distL="0" distR="0" wp14:anchorId="3EF50D43" wp14:editId="29DB2E07">
                  <wp:extent cx="3275937" cy="2135309"/>
                  <wp:effectExtent l="0" t="0" r="1270" b="0"/>
                  <wp:docPr id="139619153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191531" name="Picture 1" descr="A screenshot of a comput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55" cy="215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A4D6F" w14:textId="77777777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60977706" w14:textId="2DBE15EB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CD753B">
              <w:rPr>
                <w:noProof/>
              </w:rPr>
              <w:drawing>
                <wp:inline distT="0" distB="0" distL="0" distR="0" wp14:anchorId="705BB20F" wp14:editId="08CAD38D">
                  <wp:extent cx="3522427" cy="1363246"/>
                  <wp:effectExtent l="0" t="0" r="1905" b="8890"/>
                  <wp:docPr id="46997523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975239" name="Picture 1" descr="A screenshot of a computer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05" cy="139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C4D9C" w14:textId="77777777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10BD6EE2" w14:textId="35E952E9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rFonts w:ascii="Poppins" w:hAnsi="Poppins" w:cs="Poppins"/>
                <w:color w:val="152C61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Poppins" w:hAnsi="Poppins" w:cs="Poppins"/>
                <w:color w:val="152C61"/>
                <w:shd w:val="clear" w:color="auto" w:fill="FFFFFF"/>
              </w:rPr>
              <w:t>KaliImage</w:t>
            </w:r>
            <w:proofErr w:type="spellEnd"/>
            <w:r>
              <w:rPr>
                <w:rFonts w:ascii="Poppins" w:hAnsi="Poppins" w:cs="Poppins"/>
                <w:color w:val="152C61"/>
                <w:shd w:val="clear" w:color="auto" w:fill="FFFFFF"/>
              </w:rPr>
              <w:t xml:space="preserve"> file completed </w:t>
            </w:r>
            <w:proofErr w:type="gramStart"/>
            <w:r>
              <w:rPr>
                <w:rFonts w:ascii="Poppins" w:hAnsi="Poppins" w:cs="Poppins"/>
                <w:color w:val="152C61"/>
                <w:shd w:val="clear" w:color="auto" w:fill="FFFFFF"/>
              </w:rPr>
              <w:t>successfully</w:t>
            </w:r>
            <w:proofErr w:type="gramEnd"/>
          </w:p>
          <w:p w14:paraId="105C309D" w14:textId="3BC1BE84" w:rsidR="00D033F2" w:rsidRDefault="00D033F2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0F458D">
              <w:rPr>
                <w:noProof/>
              </w:rPr>
              <w:drawing>
                <wp:inline distT="0" distB="0" distL="0" distR="0" wp14:anchorId="12B6B2BC" wp14:editId="05F3958A">
                  <wp:extent cx="3130563" cy="652007"/>
                  <wp:effectExtent l="0" t="0" r="0" b="0"/>
                  <wp:docPr id="1645997392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997392" name="Picture 1" descr="A screen shot of a computer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761" cy="66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AEC30" w14:textId="07F5EEF8" w:rsidR="00C064E9" w:rsidRPr="00F96C23" w:rsidRDefault="00C064E9" w:rsidP="004A48B8">
            <w:pPr>
              <w:pStyle w:val="ListParagraph"/>
            </w:pPr>
          </w:p>
        </w:tc>
        <w:tc>
          <w:tcPr>
            <w:tcW w:w="727" w:type="dxa"/>
          </w:tcPr>
          <w:p w14:paraId="08EA46F7" w14:textId="77777777" w:rsidR="00AA059E" w:rsidRDefault="00AA059E" w:rsidP="004218DE"/>
          <w:p w14:paraId="4D692A07" w14:textId="77777777" w:rsidR="00F96C23" w:rsidRDefault="00F96C23" w:rsidP="004218DE"/>
          <w:p w14:paraId="5594B8E4" w14:textId="77777777" w:rsidR="009A4859" w:rsidRDefault="009A4859" w:rsidP="004218DE"/>
          <w:p w14:paraId="0772AF48" w14:textId="77777777" w:rsidR="007469C4" w:rsidRDefault="007469C4" w:rsidP="004218DE"/>
          <w:p w14:paraId="2133F8F5" w14:textId="77777777" w:rsidR="007469C4" w:rsidRDefault="007469C4" w:rsidP="004218DE"/>
        </w:tc>
      </w:tr>
      <w:tr w:rsidR="00AA059E" w14:paraId="764DF6B6" w14:textId="77777777" w:rsidTr="00AA059E">
        <w:trPr>
          <w:trHeight w:val="154"/>
        </w:trPr>
        <w:tc>
          <w:tcPr>
            <w:tcW w:w="10793" w:type="dxa"/>
            <w:gridSpan w:val="2"/>
          </w:tcPr>
          <w:p w14:paraId="4AF66BDF" w14:textId="547B314F" w:rsidR="00AA059E" w:rsidRPr="00945B87" w:rsidRDefault="00AA059E" w:rsidP="008D5E3D">
            <w:pPr>
              <w:pStyle w:val="PictureInfo"/>
              <w:rPr>
                <w:noProof/>
              </w:rPr>
            </w:pPr>
          </w:p>
        </w:tc>
        <w:tc>
          <w:tcPr>
            <w:tcW w:w="727" w:type="dxa"/>
          </w:tcPr>
          <w:p w14:paraId="6A952233" w14:textId="77777777" w:rsidR="00AA059E" w:rsidRDefault="00AA059E" w:rsidP="004218DE"/>
        </w:tc>
      </w:tr>
    </w:tbl>
    <w:p w14:paraId="6040DB99" w14:textId="77777777" w:rsidR="00615BCF" w:rsidRDefault="00615BCF" w:rsidP="00615BCF"/>
    <w:p w14:paraId="06811658" w14:textId="77777777" w:rsidR="004560BF" w:rsidRDefault="004560BF" w:rsidP="00615BCF"/>
    <w:p w14:paraId="1D0F0CC1" w14:textId="77777777" w:rsidR="004560BF" w:rsidRDefault="004560BF" w:rsidP="00615BCF"/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DB7FF3" w:rsidRPr="00BE5602" w14:paraId="25E984C6" w14:textId="77777777" w:rsidTr="00230F47">
        <w:trPr>
          <w:trHeight w:val="1889"/>
        </w:trPr>
        <w:tc>
          <w:tcPr>
            <w:tcW w:w="8626" w:type="dxa"/>
          </w:tcPr>
          <w:p w14:paraId="4978350F" w14:textId="77777777" w:rsidR="00DB7FF3" w:rsidRPr="00831F6E" w:rsidRDefault="00DB7FF3" w:rsidP="00230F47">
            <w:pPr>
              <w:pStyle w:val="Heading1"/>
              <w:ind w:left="0"/>
            </w:pPr>
            <w:r w:rsidRPr="008065EB">
              <w:lastRenderedPageBreak/>
              <w:t>Vulnerability</w:t>
            </w:r>
          </w:p>
        </w:tc>
        <w:tc>
          <w:tcPr>
            <w:tcW w:w="2894" w:type="dxa"/>
            <w:gridSpan w:val="2"/>
          </w:tcPr>
          <w:p w14:paraId="2398545F" w14:textId="77777777" w:rsidR="00DB7FF3" w:rsidRPr="00BE5602" w:rsidRDefault="00DB7FF3" w:rsidP="00230F47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712512" behindDoc="1" locked="1" layoutInCell="1" allowOverlap="1" wp14:anchorId="67102405" wp14:editId="7142BF7C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519992450" name="Picture 51999245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7FF3" w:rsidRPr="00475422" w14:paraId="5C7747F3" w14:textId="77777777" w:rsidTr="00230F47">
        <w:trPr>
          <w:gridAfter w:val="1"/>
          <w:wAfter w:w="727" w:type="dxa"/>
          <w:trHeight w:val="5806"/>
        </w:trPr>
        <w:tc>
          <w:tcPr>
            <w:tcW w:w="10793" w:type="dxa"/>
            <w:gridSpan w:val="2"/>
          </w:tcPr>
          <w:p w14:paraId="2216B700" w14:textId="1C710CEC" w:rsidR="00DB7FF3" w:rsidRPr="00475422" w:rsidRDefault="004560BF" w:rsidP="004560BF">
            <w:pPr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560BF">
              <w:rPr>
                <w:rFonts w:ascii="Poppins" w:eastAsia="Times New Roman" w:hAnsi="Poppins" w:cs="Poppins"/>
                <w:color w:val="152C61"/>
                <w:sz w:val="24"/>
              </w:rPr>
              <w:t>One potential vulnerability mentioned is the limitation on filesystem size. If the filesystem becomes too large, it may hinder the creation of a correct image. Users are advised to manage file sizes or consider a fresh installation of the Kali instance.</w:t>
            </w:r>
          </w:p>
        </w:tc>
      </w:tr>
    </w:tbl>
    <w:p w14:paraId="205B1DBF" w14:textId="77777777" w:rsidR="00615BCF" w:rsidRDefault="00615BCF" w:rsidP="00615BCF"/>
    <w:tbl>
      <w:tblPr>
        <w:tblpPr w:leftFromText="180" w:rightFromText="180" w:vertAnchor="text" w:horzAnchor="margin" w:tblpY="-9"/>
        <w:tblW w:w="3167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1817"/>
        <w:gridCol w:w="6809"/>
        <w:gridCol w:w="3634"/>
        <w:gridCol w:w="4992"/>
        <w:gridCol w:w="2894"/>
        <w:gridCol w:w="2907"/>
      </w:tblGrid>
      <w:tr w:rsidR="00DB7FF3" w:rsidRPr="00BE5602" w14:paraId="685A7CE5" w14:textId="77777777" w:rsidTr="00DB7FF3">
        <w:trPr>
          <w:gridAfter w:val="1"/>
          <w:wAfter w:w="2907" w:type="dxa"/>
          <w:trHeight w:val="1889"/>
        </w:trPr>
        <w:tc>
          <w:tcPr>
            <w:tcW w:w="8626" w:type="dxa"/>
          </w:tcPr>
          <w:p w14:paraId="7BFF1485" w14:textId="3B50818A" w:rsidR="00DB7FF3" w:rsidRPr="00831F6E" w:rsidRDefault="00DB7FF3" w:rsidP="00DB7FF3">
            <w:pPr>
              <w:pStyle w:val="Heading1"/>
              <w:ind w:left="0"/>
            </w:pPr>
            <w:r w:rsidRPr="00C85F71">
              <w:lastRenderedPageBreak/>
              <w:t>Exploitation</w:t>
            </w:r>
          </w:p>
        </w:tc>
        <w:tc>
          <w:tcPr>
            <w:tcW w:w="8626" w:type="dxa"/>
            <w:gridSpan w:val="2"/>
          </w:tcPr>
          <w:p w14:paraId="03C32B11" w14:textId="1A865517" w:rsidR="00DB7FF3" w:rsidRPr="00831F6E" w:rsidRDefault="00DB7FF3" w:rsidP="00DB7FF3">
            <w:pPr>
              <w:pStyle w:val="Heading1"/>
              <w:ind w:left="0"/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714560" behindDoc="1" locked="1" layoutInCell="1" allowOverlap="1" wp14:anchorId="2E7B118C" wp14:editId="425CF88F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826401351" name="Picture 82640135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26" w:type="dxa"/>
            <w:gridSpan w:val="2"/>
          </w:tcPr>
          <w:p w14:paraId="205ABE99" w14:textId="32E450DE" w:rsidR="00DB7FF3" w:rsidRPr="00831F6E" w:rsidRDefault="00DB7FF3" w:rsidP="00DB7FF3">
            <w:pPr>
              <w:pStyle w:val="Heading1"/>
              <w:ind w:left="0"/>
            </w:pPr>
          </w:p>
        </w:tc>
        <w:tc>
          <w:tcPr>
            <w:tcW w:w="2894" w:type="dxa"/>
          </w:tcPr>
          <w:p w14:paraId="544EA69B" w14:textId="584C7A19" w:rsidR="00DB7FF3" w:rsidRPr="00BE5602" w:rsidRDefault="00DB7FF3" w:rsidP="00DB7FF3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DB7FF3" w:rsidRPr="00475422" w14:paraId="37D2E6B4" w14:textId="77777777" w:rsidTr="00DB7FF3">
        <w:trPr>
          <w:trHeight w:val="5806"/>
        </w:trPr>
        <w:tc>
          <w:tcPr>
            <w:tcW w:w="10443" w:type="dxa"/>
            <w:gridSpan w:val="2"/>
          </w:tcPr>
          <w:p w14:paraId="5441B01D" w14:textId="622FDD6D" w:rsidR="00DB7FF3" w:rsidRPr="00475422" w:rsidRDefault="004560BF" w:rsidP="004560BF">
            <w:pPr>
              <w:spacing w:before="100" w:beforeAutospacing="1" w:after="100" w:afterAutospacing="1" w:line="240" w:lineRule="auto"/>
              <w:ind w:left="720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560BF">
              <w:rPr>
                <w:rFonts w:ascii="Poppins" w:eastAsia="Times New Roman" w:hAnsi="Poppins" w:cs="Poppins"/>
                <w:color w:val="152C61"/>
                <w:sz w:val="24"/>
              </w:rPr>
              <w:t>No exploitation activities were conducted in this process. The focus was on creating a valid image of the operating system for forensic analysis.</w:t>
            </w:r>
          </w:p>
        </w:tc>
        <w:tc>
          <w:tcPr>
            <w:tcW w:w="10443" w:type="dxa"/>
            <w:gridSpan w:val="2"/>
          </w:tcPr>
          <w:p w14:paraId="770E28F7" w14:textId="77777777" w:rsidR="00DB7FF3" w:rsidRPr="00475422" w:rsidRDefault="00DB7FF3" w:rsidP="00DB7FF3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10793" w:type="dxa"/>
            <w:gridSpan w:val="3"/>
          </w:tcPr>
          <w:p w14:paraId="262A1777" w14:textId="7157E6E4" w:rsidR="00DB7FF3" w:rsidRPr="00475422" w:rsidRDefault="00DB7FF3" w:rsidP="00DB7FF3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</w:tr>
    </w:tbl>
    <w:p w14:paraId="6B385A78" w14:textId="77777777" w:rsidR="00615BCF" w:rsidRPr="00615BCF" w:rsidRDefault="00615BCF" w:rsidP="00615BCF">
      <w:pPr>
        <w:sectPr w:rsidR="00615BCF" w:rsidRPr="00615BCF" w:rsidSect="00F21696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615BCF" w14:paraId="09503529" w14:textId="77777777" w:rsidTr="00AA059E">
        <w:trPr>
          <w:trHeight w:val="1889"/>
        </w:trPr>
        <w:tc>
          <w:tcPr>
            <w:tcW w:w="8626" w:type="dxa"/>
          </w:tcPr>
          <w:tbl>
            <w:tblPr>
              <w:tblpPr w:leftFromText="180" w:rightFromText="180" w:vertAnchor="text" w:horzAnchor="margin" w:tblpY="-9"/>
              <w:tblW w:w="1152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670"/>
              <w:gridCol w:w="540"/>
              <w:gridCol w:w="4583"/>
              <w:gridCol w:w="727"/>
            </w:tblGrid>
            <w:tr w:rsidR="00DB7FF3" w14:paraId="1E5720A8" w14:textId="77777777" w:rsidTr="00230F47">
              <w:trPr>
                <w:trHeight w:val="2789"/>
              </w:trPr>
              <w:tc>
                <w:tcPr>
                  <w:tcW w:w="5670" w:type="dxa"/>
                </w:tcPr>
                <w:p w14:paraId="56942039" w14:textId="77777777" w:rsidR="00DB7FF3" w:rsidRDefault="00DB7FF3" w:rsidP="00DB7FF3">
                  <w:pPr>
                    <w:pStyle w:val="Heading1"/>
                    <w:ind w:left="0"/>
                  </w:pPr>
                </w:p>
                <w:p w14:paraId="0BA50F0A" w14:textId="77777777" w:rsidR="00DB7FF3" w:rsidRDefault="00DB7FF3" w:rsidP="00DB7FF3">
                  <w:pPr>
                    <w:pStyle w:val="Heading1"/>
                    <w:ind w:left="0"/>
                  </w:pPr>
                  <w:r w:rsidRPr="00B21980">
                    <w:t>References</w:t>
                  </w:r>
                  <w:r>
                    <w:t xml:space="preserve"> </w:t>
                  </w:r>
                  <w:r>
                    <w:rPr>
                      <w:noProof/>
                      <w:szCs w:val="20"/>
                      <w:lang w:val="en-AU" w:eastAsia="en-AU"/>
                    </w:rPr>
                    <w:drawing>
                      <wp:anchor distT="0" distB="0" distL="114300" distR="114300" simplePos="0" relativeHeight="251716608" behindDoc="1" locked="1" layoutInCell="1" allowOverlap="1" wp14:anchorId="58226C2B" wp14:editId="3B9C7FAB">
                        <wp:simplePos x="0" y="0"/>
                        <wp:positionH relativeFrom="margin">
                          <wp:posOffset>5670550</wp:posOffset>
                        </wp:positionH>
                        <wp:positionV relativeFrom="margin">
                          <wp:posOffset>-180975</wp:posOffset>
                        </wp:positionV>
                        <wp:extent cx="1839595" cy="1144270"/>
                        <wp:effectExtent l="0" t="0" r="8255" b="0"/>
                        <wp:wrapNone/>
                        <wp:docPr id="1278403476" name="Picture 1278403476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" name="Picture 91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959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40" w:type="dxa"/>
                </w:tcPr>
                <w:p w14:paraId="563EAE6D" w14:textId="77777777" w:rsidR="00DB7FF3" w:rsidRDefault="00DB7FF3" w:rsidP="00DB7FF3"/>
              </w:tc>
              <w:tc>
                <w:tcPr>
                  <w:tcW w:w="4583" w:type="dxa"/>
                </w:tcPr>
                <w:p w14:paraId="3DB6637D" w14:textId="77777777" w:rsidR="00DB7FF3" w:rsidRDefault="00DB7FF3" w:rsidP="00DB7FF3">
                  <w:pPr>
                    <w:pStyle w:val="Subhead"/>
                  </w:pPr>
                </w:p>
              </w:tc>
              <w:tc>
                <w:tcPr>
                  <w:tcW w:w="727" w:type="dxa"/>
                </w:tcPr>
                <w:p w14:paraId="19138EB9" w14:textId="77777777" w:rsidR="00DB7FF3" w:rsidRDefault="00DB7FF3" w:rsidP="00DB7FF3"/>
              </w:tc>
            </w:tr>
          </w:tbl>
          <w:p w14:paraId="0F8C9185" w14:textId="77777777" w:rsidR="00DB7FF3" w:rsidRPr="00732590" w:rsidRDefault="00DB7FF3" w:rsidP="00DB7FF3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2E74B5" w:themeColor="accent5" w:themeShade="BF"/>
                <w:sz w:val="24"/>
              </w:rPr>
            </w:pPr>
          </w:p>
          <w:p w14:paraId="496FF02A" w14:textId="77777777" w:rsidR="004F7D67" w:rsidRDefault="004F7D67" w:rsidP="004F7D67">
            <w:pPr>
              <w:pStyle w:val="NormalWeb"/>
              <w:numPr>
                <w:ilvl w:val="0"/>
                <w:numId w:val="90"/>
              </w:numPr>
              <w:spacing w:before="100" w:beforeAutospacing="1" w:after="100" w:afterAutospacing="1" w:line="240" w:lineRule="auto"/>
            </w:pPr>
            <w:r>
              <w:t xml:space="preserve">Downloading </w:t>
            </w:r>
            <w:proofErr w:type="spellStart"/>
            <w:r>
              <w:t>SystemBack</w:t>
            </w:r>
            <w:proofErr w:type="spellEnd"/>
            <w:r>
              <w:t>:</w:t>
            </w:r>
          </w:p>
          <w:p w14:paraId="665D5F23" w14:textId="77777777" w:rsidR="004F7D67" w:rsidRDefault="004F7D67" w:rsidP="004F7D67">
            <w:pPr>
              <w:numPr>
                <w:ilvl w:val="1"/>
                <w:numId w:val="93"/>
              </w:numPr>
              <w:spacing w:before="100" w:beforeAutospacing="1" w:after="100" w:afterAutospacing="1" w:line="240" w:lineRule="auto"/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Link:</w:t>
            </w:r>
            <w:r>
              <w:t xml:space="preserve"> </w:t>
            </w:r>
            <w:hyperlink r:id="rId24" w:tgtFrame="_new" w:history="1">
              <w:r>
                <w:rPr>
                  <w:rStyle w:val="Hyperlink"/>
                </w:rPr>
                <w:t>https://drive.google.com/file/d/1ytht-uPrk8feoNnLq3IpCygWchVU0Hcr/view</w:t>
              </w:r>
            </w:hyperlink>
          </w:p>
          <w:p w14:paraId="0FB2738A" w14:textId="4C0737BE" w:rsidR="006B26C4" w:rsidRDefault="006B26C4" w:rsidP="006B26C4">
            <w:pPr>
              <w:spacing w:before="100" w:beforeAutospacing="1" w:after="100" w:afterAutospacing="1" w:line="240" w:lineRule="auto"/>
              <w:ind w:left="1440"/>
            </w:pPr>
            <w:r w:rsidRPr="00F14265">
              <w:rPr>
                <w:rFonts w:ascii="Poppins" w:hAnsi="Poppins" w:cs="Poppins"/>
                <w:noProof/>
                <w:color w:val="152C61"/>
                <w:shd w:val="clear" w:color="auto" w:fill="FFFFFF"/>
              </w:rPr>
              <w:drawing>
                <wp:inline distT="0" distB="0" distL="0" distR="0" wp14:anchorId="4BF26038" wp14:editId="609E71E8">
                  <wp:extent cx="4125254" cy="1296634"/>
                  <wp:effectExtent l="0" t="0" r="0" b="0"/>
                  <wp:docPr id="16962072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432950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289" cy="131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7A06D" w14:textId="77777777" w:rsidR="004F7D67" w:rsidRDefault="004F7D67" w:rsidP="004F7D67">
            <w:pPr>
              <w:pStyle w:val="NormalWeb"/>
              <w:numPr>
                <w:ilvl w:val="0"/>
                <w:numId w:val="90"/>
              </w:numPr>
              <w:spacing w:before="100" w:beforeAutospacing="1" w:after="100" w:afterAutospacing="1" w:line="240" w:lineRule="auto"/>
            </w:pPr>
            <w:r>
              <w:t>Commands:</w:t>
            </w:r>
          </w:p>
          <w:p w14:paraId="50723FDA" w14:textId="77777777" w:rsidR="004F7D67" w:rsidRDefault="004F7D67" w:rsidP="004F7D67">
            <w:pPr>
              <w:numPr>
                <w:ilvl w:val="1"/>
                <w:numId w:val="94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Unzipping 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: tar -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xvf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 systemback-install_pack-1.9.4.tar.gz</w:t>
            </w:r>
          </w:p>
          <w:p w14:paraId="1E292343" w14:textId="71478761" w:rsidR="006B26C4" w:rsidRPr="004F7D67" w:rsidRDefault="006B26C4" w:rsidP="006B26C4">
            <w:pPr>
              <w:spacing w:before="100" w:beforeAutospacing="1" w:after="100" w:afterAutospacing="1" w:line="240" w:lineRule="auto"/>
              <w:ind w:left="1440"/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2189CD" wp14:editId="4B727ED1">
                  <wp:extent cx="3029447" cy="591432"/>
                  <wp:effectExtent l="0" t="0" r="0" b="0"/>
                  <wp:docPr id="458713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7138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983" cy="59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6842" w14:textId="77777777" w:rsidR="004F7D67" w:rsidRDefault="004F7D67" w:rsidP="004F7D67">
            <w:pPr>
              <w:numPr>
                <w:ilvl w:val="1"/>
                <w:numId w:val="94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Installation: 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sudo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 ./install.sh</w:t>
            </w:r>
          </w:p>
          <w:p w14:paraId="4B3CA3CC" w14:textId="439F4D87" w:rsidR="006B26C4" w:rsidRPr="004F7D67" w:rsidRDefault="006B26C4" w:rsidP="006B26C4">
            <w:pPr>
              <w:spacing w:before="100" w:beforeAutospacing="1" w:after="100" w:afterAutospacing="1" w:line="240" w:lineRule="auto"/>
              <w:ind w:left="1440"/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6E0B55" wp14:editId="19E2FC08">
                  <wp:extent cx="3021495" cy="343677"/>
                  <wp:effectExtent l="0" t="0" r="7620" b="0"/>
                  <wp:docPr id="2123588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58893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256" cy="34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4928E" w14:textId="77777777" w:rsidR="004F7D67" w:rsidRDefault="004F7D67" w:rsidP="004F7D67">
            <w:pPr>
              <w:numPr>
                <w:ilvl w:val="1"/>
                <w:numId w:val="94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Checking hash: md5sum filename</w:t>
            </w:r>
          </w:p>
          <w:p w14:paraId="69EB6E31" w14:textId="337C75EE" w:rsidR="006B26C4" w:rsidRPr="004F7D67" w:rsidRDefault="006B26C4" w:rsidP="006B26C4">
            <w:pPr>
              <w:spacing w:before="100" w:beforeAutospacing="1" w:after="100" w:afterAutospacing="1" w:line="240" w:lineRule="auto"/>
              <w:ind w:left="1440"/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C50B25" wp14:editId="4BAFCEBB">
                  <wp:extent cx="2981739" cy="448033"/>
                  <wp:effectExtent l="0" t="0" r="0" b="9525"/>
                  <wp:docPr id="1898422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42276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48" cy="45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71E9D" w14:textId="77777777" w:rsidR="004F7D67" w:rsidRPr="004F7D67" w:rsidRDefault="004F7D67" w:rsidP="004F7D67">
            <w:pPr>
              <w:pStyle w:val="NormalWeb"/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4F7D67">
              <w:rPr>
                <w:rFonts w:ascii="Poppins" w:eastAsia="Times New Roman" w:hAnsi="Poppins" w:cs="Poppins"/>
                <w:color w:val="152C61"/>
              </w:rPr>
              <w:t>Autopsy:</w:t>
            </w:r>
          </w:p>
          <w:p w14:paraId="0EEE3C63" w14:textId="77777777" w:rsidR="004F7D67" w:rsidRDefault="004F7D67" w:rsidP="004F7D67">
            <w:pPr>
              <w:numPr>
                <w:ilvl w:val="1"/>
                <w:numId w:val="95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Autopsy command: 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sudo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 autopsy</w:t>
            </w:r>
          </w:p>
          <w:p w14:paraId="0ACCD9BC" w14:textId="39F26D83" w:rsidR="006B26C4" w:rsidRPr="004F7D67" w:rsidRDefault="006B26C4" w:rsidP="006B26C4">
            <w:pPr>
              <w:spacing w:before="100" w:beforeAutospacing="1" w:after="100" w:afterAutospacing="1" w:line="240" w:lineRule="auto"/>
              <w:ind w:left="1440"/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5FFD21" wp14:editId="5FBD7716">
                  <wp:extent cx="3975652" cy="1963485"/>
                  <wp:effectExtent l="0" t="0" r="6350" b="0"/>
                  <wp:docPr id="1430097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09785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195" cy="196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3A76D" w14:textId="6CCFEA96" w:rsidR="00615BCF" w:rsidRPr="00831F6E" w:rsidRDefault="00615BCF" w:rsidP="004F7D67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2894" w:type="dxa"/>
            <w:gridSpan w:val="2"/>
          </w:tcPr>
          <w:p w14:paraId="398417C3" w14:textId="77777777" w:rsidR="00615BCF" w:rsidRDefault="00615BCF" w:rsidP="00615BCF">
            <w:pPr>
              <w:spacing w:line="240" w:lineRule="auto"/>
              <w:rPr>
                <w:szCs w:val="20"/>
                <w:lang w:bidi="en-US"/>
              </w:rPr>
            </w:pPr>
          </w:p>
          <w:p w14:paraId="7D6AE7EC" w14:textId="3E1F2579" w:rsidR="006B26C4" w:rsidRPr="00BE5602" w:rsidRDefault="006B26C4" w:rsidP="00615BCF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615BCF" w14:paraId="49A27A27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5EF2A58C" w14:textId="71C7DEA1" w:rsidR="00615BCF" w:rsidRPr="00475422" w:rsidRDefault="00615BCF" w:rsidP="00615BCF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727" w:type="dxa"/>
          </w:tcPr>
          <w:p w14:paraId="75243590" w14:textId="77777777" w:rsidR="00615BCF" w:rsidRDefault="00615BCF" w:rsidP="00615BCF"/>
          <w:p w14:paraId="1DC5D5A9" w14:textId="77777777" w:rsidR="00615BCF" w:rsidRDefault="00615BCF" w:rsidP="00615BCF"/>
        </w:tc>
      </w:tr>
    </w:tbl>
    <w:p w14:paraId="57D1975E" w14:textId="77777777" w:rsidR="00AA059E" w:rsidRDefault="00AA059E" w:rsidP="00234F18">
      <w:pPr>
        <w:sectPr w:rsidR="00AA059E" w:rsidSect="00F21696">
          <w:pgSz w:w="12240" w:h="15840" w:code="1"/>
          <w:pgMar w:top="641" w:right="720" w:bottom="284" w:left="720" w:header="709" w:footer="288" w:gutter="0"/>
          <w:pgNumType w:start="1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5A482194" w14:textId="77777777" w:rsidTr="00AA059E">
        <w:trPr>
          <w:trHeight w:val="1889"/>
        </w:trPr>
        <w:tc>
          <w:tcPr>
            <w:tcW w:w="8626" w:type="dxa"/>
          </w:tcPr>
          <w:p w14:paraId="1EA8C8E4" w14:textId="5B522440" w:rsidR="00AA059E" w:rsidRPr="008D5E3D" w:rsidRDefault="00DB7FF3" w:rsidP="00DB7FF3">
            <w:pPr>
              <w:spacing w:before="100" w:beforeAutospacing="1" w:after="100" w:afterAutospacing="1" w:line="240" w:lineRule="auto"/>
            </w:pPr>
            <w:r>
              <w:rPr>
                <w:noProof/>
                <w:szCs w:val="20"/>
                <w:lang w:val="en-AU" w:eastAsia="en-AU"/>
              </w:rPr>
              <w:lastRenderedPageBreak/>
              <w:drawing>
                <wp:anchor distT="0" distB="0" distL="114300" distR="114300" simplePos="0" relativeHeight="251718656" behindDoc="1" locked="1" layoutInCell="1" allowOverlap="1" wp14:anchorId="794587C9" wp14:editId="5DCEB6E6">
                  <wp:simplePos x="0" y="0"/>
                  <wp:positionH relativeFrom="margin">
                    <wp:posOffset>5467350</wp:posOffset>
                  </wp:positionH>
                  <wp:positionV relativeFrom="margin">
                    <wp:posOffset>409575</wp:posOffset>
                  </wp:positionV>
                  <wp:extent cx="1839595" cy="1144270"/>
                  <wp:effectExtent l="0" t="0" r="8255" b="0"/>
                  <wp:wrapNone/>
                  <wp:docPr id="130937419" name="Picture 13093741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4" w:type="dxa"/>
            <w:gridSpan w:val="2"/>
          </w:tcPr>
          <w:p w14:paraId="4C2FA134" w14:textId="0EF501F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AA059E" w14:paraId="6A6866C7" w14:textId="77777777" w:rsidTr="00AA059E">
        <w:trPr>
          <w:trHeight w:val="2388"/>
        </w:trPr>
        <w:tc>
          <w:tcPr>
            <w:tcW w:w="10793" w:type="dxa"/>
            <w:gridSpan w:val="2"/>
          </w:tcPr>
          <w:p w14:paraId="6E5643EA" w14:textId="3FE4E8C2" w:rsidR="00D610ED" w:rsidRPr="00085960" w:rsidRDefault="00D610ED" w:rsidP="00085960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727" w:type="dxa"/>
          </w:tcPr>
          <w:p w14:paraId="7E785BD8" w14:textId="77777777" w:rsidR="00AA059E" w:rsidRDefault="00AA059E" w:rsidP="004218DE"/>
        </w:tc>
      </w:tr>
    </w:tbl>
    <w:p w14:paraId="0B22A83E" w14:textId="7DDA98FC" w:rsidR="00A71A71" w:rsidRPr="00A71A71" w:rsidRDefault="00A71A71" w:rsidP="00A71A71">
      <w:pPr>
        <w:spacing w:before="100" w:beforeAutospacing="1" w:after="100" w:afterAutospacing="1" w:line="240" w:lineRule="auto"/>
        <w:rPr>
          <w:rFonts w:asciiTheme="majorHAnsi" w:hAnsiTheme="majorHAnsi"/>
          <w:caps/>
          <w:color w:val="4354A2" w:themeColor="accent1"/>
          <w:sz w:val="56"/>
          <w:szCs w:val="28"/>
        </w:rPr>
      </w:pPr>
      <w:r w:rsidRPr="00A71A71">
        <w:rPr>
          <w:rFonts w:asciiTheme="majorHAnsi" w:hAnsiTheme="majorHAnsi"/>
          <w:caps/>
          <w:color w:val="4354A2" w:themeColor="accent1"/>
          <w:sz w:val="56"/>
          <w:szCs w:val="28"/>
        </w:rPr>
        <w:t>Mitigation:</w:t>
      </w:r>
      <w:r w:rsidRPr="00A71A71">
        <w:rPr>
          <w:noProof/>
          <w:szCs w:val="20"/>
          <w:lang w:val="en-AU" w:eastAsia="en-AU"/>
        </w:rPr>
        <w:t xml:space="preserve"> </w:t>
      </w:r>
    </w:p>
    <w:p w14:paraId="52F04D34" w14:textId="77777777" w:rsidR="00A71A71" w:rsidRDefault="00A71A71" w:rsidP="00A71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565E5BB2" w14:textId="77777777" w:rsidR="00CA5350" w:rsidRPr="00CA5350" w:rsidRDefault="00CA5350" w:rsidP="00CA535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  <w:r w:rsidRPr="00CA5350">
        <w:rPr>
          <w:rFonts w:ascii="Poppins" w:eastAsia="Times New Roman" w:hAnsi="Poppins" w:cs="Poppins"/>
          <w:color w:val="152C61"/>
          <w:sz w:val="24"/>
        </w:rPr>
        <w:t>To mitigate the risk of filesystem size limitations:</w:t>
      </w:r>
    </w:p>
    <w:p w14:paraId="7CF09846" w14:textId="77777777" w:rsidR="00CA5350" w:rsidRPr="00CA5350" w:rsidRDefault="00CA5350" w:rsidP="00CA535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  <w:r w:rsidRPr="00CA5350">
        <w:rPr>
          <w:rFonts w:ascii="Poppins" w:eastAsia="Times New Roman" w:hAnsi="Poppins" w:cs="Poppins"/>
          <w:color w:val="152C61"/>
          <w:sz w:val="24"/>
        </w:rPr>
        <w:t>Regularly manage files/backups to keep the filesystem size within limits.</w:t>
      </w:r>
    </w:p>
    <w:p w14:paraId="350EA2C0" w14:textId="77777777" w:rsidR="00CA5350" w:rsidRPr="00CA5350" w:rsidRDefault="00CA5350" w:rsidP="00CA535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  <w:r w:rsidRPr="00CA5350">
        <w:rPr>
          <w:rFonts w:ascii="Poppins" w:eastAsia="Times New Roman" w:hAnsi="Poppins" w:cs="Poppins"/>
          <w:color w:val="152C61"/>
          <w:sz w:val="24"/>
        </w:rPr>
        <w:t>Consider a fresh installation of the Kali instance if filesystem size becomes a persistent issue.</w:t>
      </w:r>
    </w:p>
    <w:p w14:paraId="137A9FD1" w14:textId="77777777" w:rsidR="00CA5350" w:rsidRDefault="00CA5350" w:rsidP="00277FEF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</w:p>
    <w:p w14:paraId="747C4E42" w14:textId="0A8C1B13" w:rsidR="00CA5350" w:rsidRPr="00CA5350" w:rsidRDefault="00A71A71" w:rsidP="00CA5350">
      <w:pPr>
        <w:pStyle w:val="NormalWeb"/>
        <w:spacing w:line="240" w:lineRule="auto"/>
        <w:rPr>
          <w:rFonts w:ascii="Poppins" w:eastAsia="Times New Roman" w:hAnsi="Poppins" w:cs="Poppins"/>
          <w:color w:val="152C61"/>
        </w:rPr>
      </w:pPr>
      <w:r w:rsidRPr="00A71A71">
        <w:rPr>
          <w:rFonts w:ascii="Poppins" w:eastAsia="Times New Roman" w:hAnsi="Poppins" w:cs="Poppins"/>
          <w:color w:val="152C61"/>
        </w:rPr>
        <w:t>In conclusion</w:t>
      </w:r>
      <w:r w:rsidR="00CA5350">
        <w:rPr>
          <w:rFonts w:ascii="Poppins" w:eastAsia="Times New Roman" w:hAnsi="Poppins" w:cs="Poppins"/>
          <w:color w:val="152C61"/>
        </w:rPr>
        <w:t>, t</w:t>
      </w:r>
      <w:r w:rsidR="00CA5350" w:rsidRPr="00CA5350">
        <w:rPr>
          <w:rFonts w:ascii="Poppins" w:eastAsia="Times New Roman" w:hAnsi="Poppins" w:cs="Poppins"/>
          <w:color w:val="152C61"/>
        </w:rPr>
        <w:t xml:space="preserve">he comprehensive execution of the outlined steps, including downloading, installing, and configuring </w:t>
      </w:r>
      <w:proofErr w:type="spellStart"/>
      <w:r w:rsidR="00CA5350" w:rsidRPr="00CA5350">
        <w:rPr>
          <w:rFonts w:ascii="Poppins" w:eastAsia="Times New Roman" w:hAnsi="Poppins" w:cs="Poppins"/>
          <w:color w:val="152C61"/>
        </w:rPr>
        <w:t>SystemBack</w:t>
      </w:r>
      <w:proofErr w:type="spellEnd"/>
      <w:r w:rsidR="00CA5350" w:rsidRPr="00CA5350">
        <w:rPr>
          <w:rFonts w:ascii="Poppins" w:eastAsia="Times New Roman" w:hAnsi="Poppins" w:cs="Poppins"/>
          <w:color w:val="152C61"/>
        </w:rPr>
        <w:t>, followed by the successful comparison of MD5 hashes in Autopsy, ensures the integrity of the digital evidence. The report demonstrates a meticulous approach to digital evidence collection in a forensics investigation, enhancing the reliability of the obtained data.</w:t>
      </w:r>
    </w:p>
    <w:p w14:paraId="5FD322F3" w14:textId="77777777" w:rsidR="00CA5350" w:rsidRPr="00CA5350" w:rsidRDefault="00CA5350" w:rsidP="00CA535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  <w:r w:rsidRPr="00CA5350">
        <w:rPr>
          <w:rFonts w:ascii="Poppins" w:eastAsia="Times New Roman" w:hAnsi="Poppins" w:cs="Poppins"/>
          <w:color w:val="152C61"/>
          <w:sz w:val="24"/>
        </w:rPr>
        <w:t>This process provides a valuable resource for professionals engaged in digital forensics, emphasizing the importance of systematic procedures in maintaining the integrity of evidence throughout the investigation lifecycle.</w:t>
      </w:r>
    </w:p>
    <w:p w14:paraId="6A09BC72" w14:textId="41F0B08D" w:rsidR="00A71A71" w:rsidRPr="00A71A71" w:rsidRDefault="00A71A71" w:rsidP="00277FEF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</w:p>
    <w:sectPr w:rsidR="00A71A71" w:rsidRPr="00A71A71" w:rsidSect="00F21696">
      <w:pgSz w:w="12240" w:h="15840" w:code="1"/>
      <w:pgMar w:top="641" w:right="720" w:bottom="284" w:left="720" w:header="709" w:footer="2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1CD7" w14:textId="77777777" w:rsidR="00F21696" w:rsidRDefault="00F21696" w:rsidP="001D6100">
      <w:r>
        <w:separator/>
      </w:r>
    </w:p>
  </w:endnote>
  <w:endnote w:type="continuationSeparator" w:id="0">
    <w:p w14:paraId="0DF57FE2" w14:textId="77777777" w:rsidR="00F21696" w:rsidRDefault="00F21696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8"/>
          <w:gridCol w:w="2842"/>
          <w:gridCol w:w="7110"/>
        </w:tblGrid>
        <w:tr w:rsidR="005D14FC" w14:paraId="0CC0D0D8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7F921216" w14:textId="0AE3BAC1" w:rsidR="005D14FC" w:rsidRDefault="006B6825" w:rsidP="005D14FC">
              <w:r>
                <w:rPr>
                  <w:noProof/>
                  <w:lang w:val="en-AU" w:eastAsia="en-AU"/>
                </w:rPr>
                <w:drawing>
                  <wp:anchor distT="0" distB="0" distL="114300" distR="114300" simplePos="0" relativeHeight="251658240" behindDoc="1" locked="0" layoutInCell="1" allowOverlap="1" wp14:anchorId="44C13E40" wp14:editId="447DE781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773126187" name="Picture 773126187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21CCCAA8" w14:textId="77777777" w:rsidR="005D14FC" w:rsidRPr="006B498E" w:rsidRDefault="00896FC8" w:rsidP="00F92871">
              <w:pPr>
                <w:pStyle w:val="Heading3"/>
              </w:pPr>
              <w:r w:rsidRPr="00896FC8">
                <w:t xml:space="preserve">REPORT TITLE | </w:t>
              </w:r>
              <w:r w:rsidR="005D14FC">
                <w:fldChar w:fldCharType="begin"/>
              </w:r>
              <w:r w:rsidR="005D14FC">
                <w:instrText xml:space="preserve"> PAGE   \* MERGEFORMAT </w:instrText>
              </w:r>
              <w:r w:rsidR="005D14FC">
                <w:fldChar w:fldCharType="separate"/>
              </w:r>
              <w:r w:rsidR="00946B83">
                <w:rPr>
                  <w:noProof/>
                </w:rPr>
                <w:t>4</w:t>
              </w:r>
              <w:r w:rsidR="005D14FC">
                <w:rPr>
                  <w:noProof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488761D4" w14:textId="77777777" w:rsidR="005D14FC" w:rsidRDefault="005D14FC" w:rsidP="005D14FC"/>
          </w:tc>
        </w:tr>
      </w:tbl>
      <w:p w14:paraId="5C18A53D" w14:textId="40CF7E54" w:rsidR="005D14FC" w:rsidRDefault="00000000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75D" w14:textId="77777777" w:rsidR="0039350A" w:rsidRDefault="00393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7B25" w14:textId="77777777" w:rsidR="00F21696" w:rsidRDefault="00F21696" w:rsidP="001D6100">
      <w:r>
        <w:separator/>
      </w:r>
    </w:p>
  </w:footnote>
  <w:footnote w:type="continuationSeparator" w:id="0">
    <w:p w14:paraId="36E1DFB7" w14:textId="77777777" w:rsidR="00F21696" w:rsidRDefault="00F21696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C24C1"/>
    <w:multiLevelType w:val="hybridMultilevel"/>
    <w:tmpl w:val="9F400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8583C"/>
    <w:multiLevelType w:val="multilevel"/>
    <w:tmpl w:val="7F3C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E0F39"/>
    <w:multiLevelType w:val="hybridMultilevel"/>
    <w:tmpl w:val="A73AE450"/>
    <w:lvl w:ilvl="0" w:tplc="5E3821D0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color w:val="152C6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AA7"/>
    <w:multiLevelType w:val="multilevel"/>
    <w:tmpl w:val="A42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B2E34"/>
    <w:multiLevelType w:val="hybridMultilevel"/>
    <w:tmpl w:val="6C0EB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957C72"/>
    <w:multiLevelType w:val="multilevel"/>
    <w:tmpl w:val="178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07F1A"/>
    <w:multiLevelType w:val="hybridMultilevel"/>
    <w:tmpl w:val="CEDEA6B0"/>
    <w:lvl w:ilvl="0" w:tplc="FD5E973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9455E"/>
    <w:multiLevelType w:val="hybridMultilevel"/>
    <w:tmpl w:val="BD54C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C29BB"/>
    <w:multiLevelType w:val="hybridMultilevel"/>
    <w:tmpl w:val="787A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7702"/>
    <w:multiLevelType w:val="multilevel"/>
    <w:tmpl w:val="AD5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96CC4"/>
    <w:multiLevelType w:val="multilevel"/>
    <w:tmpl w:val="C94E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E70377"/>
    <w:multiLevelType w:val="hybridMultilevel"/>
    <w:tmpl w:val="1D280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151EE"/>
    <w:multiLevelType w:val="hybridMultilevel"/>
    <w:tmpl w:val="A46E9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E87A99"/>
    <w:multiLevelType w:val="multilevel"/>
    <w:tmpl w:val="2892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C7242"/>
    <w:multiLevelType w:val="hybridMultilevel"/>
    <w:tmpl w:val="DAD48F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84347"/>
    <w:multiLevelType w:val="hybridMultilevel"/>
    <w:tmpl w:val="FC12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F31DE"/>
    <w:multiLevelType w:val="hybridMultilevel"/>
    <w:tmpl w:val="ADFC4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C25900"/>
    <w:multiLevelType w:val="hybridMultilevel"/>
    <w:tmpl w:val="58A2A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C24B77"/>
    <w:multiLevelType w:val="hybridMultilevel"/>
    <w:tmpl w:val="A44C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0008A4"/>
    <w:multiLevelType w:val="hybridMultilevel"/>
    <w:tmpl w:val="5D5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47649"/>
    <w:multiLevelType w:val="hybridMultilevel"/>
    <w:tmpl w:val="21EA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4533420"/>
    <w:multiLevelType w:val="hybridMultilevel"/>
    <w:tmpl w:val="73224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24016F"/>
    <w:multiLevelType w:val="hybridMultilevel"/>
    <w:tmpl w:val="56846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5393501"/>
    <w:multiLevelType w:val="hybridMultilevel"/>
    <w:tmpl w:val="4BE27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67E58C8"/>
    <w:multiLevelType w:val="hybridMultilevel"/>
    <w:tmpl w:val="5156D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80C7BEC"/>
    <w:multiLevelType w:val="hybridMultilevel"/>
    <w:tmpl w:val="2D2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796953"/>
    <w:multiLevelType w:val="hybridMultilevel"/>
    <w:tmpl w:val="33DA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EE1AE3"/>
    <w:multiLevelType w:val="multilevel"/>
    <w:tmpl w:val="483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FD6AB2"/>
    <w:multiLevelType w:val="multilevel"/>
    <w:tmpl w:val="DF3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4A32E0"/>
    <w:multiLevelType w:val="hybridMultilevel"/>
    <w:tmpl w:val="9550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5656CC"/>
    <w:multiLevelType w:val="hybridMultilevel"/>
    <w:tmpl w:val="41780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2A11330"/>
    <w:multiLevelType w:val="hybridMultilevel"/>
    <w:tmpl w:val="A2F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25533C"/>
    <w:multiLevelType w:val="hybridMultilevel"/>
    <w:tmpl w:val="660AFF20"/>
    <w:lvl w:ilvl="0" w:tplc="76B43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796467"/>
    <w:multiLevelType w:val="multilevel"/>
    <w:tmpl w:val="178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1C644D"/>
    <w:multiLevelType w:val="hybridMultilevel"/>
    <w:tmpl w:val="686C5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98023A8"/>
    <w:multiLevelType w:val="hybridMultilevel"/>
    <w:tmpl w:val="90520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CA71880"/>
    <w:multiLevelType w:val="multilevel"/>
    <w:tmpl w:val="25F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D731C7"/>
    <w:multiLevelType w:val="multilevel"/>
    <w:tmpl w:val="A2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C023C1"/>
    <w:multiLevelType w:val="hybridMultilevel"/>
    <w:tmpl w:val="B544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DDE21A5"/>
    <w:multiLevelType w:val="hybridMultilevel"/>
    <w:tmpl w:val="BCC42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18F4E3D"/>
    <w:multiLevelType w:val="hybridMultilevel"/>
    <w:tmpl w:val="42284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2127AD1"/>
    <w:multiLevelType w:val="hybridMultilevel"/>
    <w:tmpl w:val="1F68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443CBA"/>
    <w:multiLevelType w:val="hybridMultilevel"/>
    <w:tmpl w:val="D528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4623F4"/>
    <w:multiLevelType w:val="hybridMultilevel"/>
    <w:tmpl w:val="B0BE1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6DE0579"/>
    <w:multiLevelType w:val="hybridMultilevel"/>
    <w:tmpl w:val="5494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B5A0F3F"/>
    <w:multiLevelType w:val="hybridMultilevel"/>
    <w:tmpl w:val="2B1AE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C355E71"/>
    <w:multiLevelType w:val="hybridMultilevel"/>
    <w:tmpl w:val="5A6440BE"/>
    <w:lvl w:ilvl="0" w:tplc="76B43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375EF"/>
    <w:multiLevelType w:val="hybridMultilevel"/>
    <w:tmpl w:val="395E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9F3E03"/>
    <w:multiLevelType w:val="hybridMultilevel"/>
    <w:tmpl w:val="60DE7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E7B1BEF"/>
    <w:multiLevelType w:val="hybridMultilevel"/>
    <w:tmpl w:val="C8AAD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E7F2F27"/>
    <w:multiLevelType w:val="hybridMultilevel"/>
    <w:tmpl w:val="76F89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EEB57D3"/>
    <w:multiLevelType w:val="multilevel"/>
    <w:tmpl w:val="F280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D2408A"/>
    <w:multiLevelType w:val="hybridMultilevel"/>
    <w:tmpl w:val="507E7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860348A"/>
    <w:multiLevelType w:val="multilevel"/>
    <w:tmpl w:val="B8DA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486EDD"/>
    <w:multiLevelType w:val="hybridMultilevel"/>
    <w:tmpl w:val="F32A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747B46"/>
    <w:multiLevelType w:val="hybridMultilevel"/>
    <w:tmpl w:val="EDB24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A0126EE"/>
    <w:multiLevelType w:val="hybridMultilevel"/>
    <w:tmpl w:val="8C2E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713909"/>
    <w:multiLevelType w:val="hybridMultilevel"/>
    <w:tmpl w:val="9EDE4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BB2175C"/>
    <w:multiLevelType w:val="hybridMultilevel"/>
    <w:tmpl w:val="D892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1D7A36"/>
    <w:multiLevelType w:val="hybridMultilevel"/>
    <w:tmpl w:val="93A80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DDC0365"/>
    <w:multiLevelType w:val="multilevel"/>
    <w:tmpl w:val="DB42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BD6F8E"/>
    <w:multiLevelType w:val="hybridMultilevel"/>
    <w:tmpl w:val="C6A6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CA798B"/>
    <w:multiLevelType w:val="multilevel"/>
    <w:tmpl w:val="186C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0E32BA"/>
    <w:multiLevelType w:val="hybridMultilevel"/>
    <w:tmpl w:val="8CD6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2017B59"/>
    <w:multiLevelType w:val="hybridMultilevel"/>
    <w:tmpl w:val="A0AA3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2AC3475"/>
    <w:multiLevelType w:val="hybridMultilevel"/>
    <w:tmpl w:val="6714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32020D8"/>
    <w:multiLevelType w:val="multilevel"/>
    <w:tmpl w:val="591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B86444"/>
    <w:multiLevelType w:val="multilevel"/>
    <w:tmpl w:val="AFF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EA606B"/>
    <w:multiLevelType w:val="hybridMultilevel"/>
    <w:tmpl w:val="574C8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6687D12"/>
    <w:multiLevelType w:val="hybridMultilevel"/>
    <w:tmpl w:val="1876A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4F3C72"/>
    <w:multiLevelType w:val="hybridMultilevel"/>
    <w:tmpl w:val="2A682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B1F4918"/>
    <w:multiLevelType w:val="hybridMultilevel"/>
    <w:tmpl w:val="E640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54176F"/>
    <w:multiLevelType w:val="hybridMultilevel"/>
    <w:tmpl w:val="47C60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CA53676"/>
    <w:multiLevelType w:val="hybridMultilevel"/>
    <w:tmpl w:val="5678CCEC"/>
    <w:lvl w:ilvl="0" w:tplc="D764B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CBD544E"/>
    <w:multiLevelType w:val="multilevel"/>
    <w:tmpl w:val="10D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D738D1"/>
    <w:multiLevelType w:val="hybridMultilevel"/>
    <w:tmpl w:val="9A3C9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D4D7318"/>
    <w:multiLevelType w:val="hybridMultilevel"/>
    <w:tmpl w:val="519E7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DF061C3"/>
    <w:multiLevelType w:val="hybridMultilevel"/>
    <w:tmpl w:val="9B384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6E267585"/>
    <w:multiLevelType w:val="hybridMultilevel"/>
    <w:tmpl w:val="9F10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0484758"/>
    <w:multiLevelType w:val="hybridMultilevel"/>
    <w:tmpl w:val="FCFAB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0677863"/>
    <w:multiLevelType w:val="hybridMultilevel"/>
    <w:tmpl w:val="FC8AE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 w15:restartNumberingAfterBreak="0">
    <w:nsid w:val="709A0743"/>
    <w:multiLevelType w:val="hybridMultilevel"/>
    <w:tmpl w:val="7A00C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16A3A82"/>
    <w:multiLevelType w:val="hybridMultilevel"/>
    <w:tmpl w:val="F57A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0612E3"/>
    <w:multiLevelType w:val="hybridMultilevel"/>
    <w:tmpl w:val="85D82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5424867"/>
    <w:multiLevelType w:val="hybridMultilevel"/>
    <w:tmpl w:val="193A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4535E8"/>
    <w:multiLevelType w:val="hybridMultilevel"/>
    <w:tmpl w:val="67D25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9120B65"/>
    <w:multiLevelType w:val="multilevel"/>
    <w:tmpl w:val="C99C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5D2FAE"/>
    <w:multiLevelType w:val="hybridMultilevel"/>
    <w:tmpl w:val="B9EE6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ADB7E9B"/>
    <w:multiLevelType w:val="hybridMultilevel"/>
    <w:tmpl w:val="8CEE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BE250E5"/>
    <w:multiLevelType w:val="hybridMultilevel"/>
    <w:tmpl w:val="8A14B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CA75B4F"/>
    <w:multiLevelType w:val="multilevel"/>
    <w:tmpl w:val="54C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C561E0"/>
    <w:multiLevelType w:val="hybridMultilevel"/>
    <w:tmpl w:val="4DC4B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DA90D72"/>
    <w:multiLevelType w:val="multilevel"/>
    <w:tmpl w:val="178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E500EDB"/>
    <w:multiLevelType w:val="multilevel"/>
    <w:tmpl w:val="0E8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5384">
    <w:abstractNumId w:val="13"/>
  </w:num>
  <w:num w:numId="2" w16cid:durableId="2113087965">
    <w:abstractNumId w:val="0"/>
  </w:num>
  <w:num w:numId="3" w16cid:durableId="906455329">
    <w:abstractNumId w:val="63"/>
  </w:num>
  <w:num w:numId="4" w16cid:durableId="1784693452">
    <w:abstractNumId w:val="60"/>
  </w:num>
  <w:num w:numId="5" w16cid:durableId="602420571">
    <w:abstractNumId w:val="33"/>
  </w:num>
  <w:num w:numId="6" w16cid:durableId="1277447630">
    <w:abstractNumId w:val="21"/>
  </w:num>
  <w:num w:numId="7" w16cid:durableId="484247460">
    <w:abstractNumId w:val="56"/>
  </w:num>
  <w:num w:numId="8" w16cid:durableId="1010376652">
    <w:abstractNumId w:val="71"/>
  </w:num>
  <w:num w:numId="9" w16cid:durableId="1996758959">
    <w:abstractNumId w:val="34"/>
  </w:num>
  <w:num w:numId="10" w16cid:durableId="194004605">
    <w:abstractNumId w:val="90"/>
  </w:num>
  <w:num w:numId="11" w16cid:durableId="131215639">
    <w:abstractNumId w:val="74"/>
  </w:num>
  <w:num w:numId="12" w16cid:durableId="416482121">
    <w:abstractNumId w:val="25"/>
  </w:num>
  <w:num w:numId="13" w16cid:durableId="2058431735">
    <w:abstractNumId w:val="47"/>
  </w:num>
  <w:num w:numId="14" w16cid:durableId="1028800490">
    <w:abstractNumId w:val="48"/>
  </w:num>
  <w:num w:numId="15" w16cid:durableId="1790737792">
    <w:abstractNumId w:val="27"/>
  </w:num>
  <w:num w:numId="16" w16cid:durableId="1470702937">
    <w:abstractNumId w:val="73"/>
  </w:num>
  <w:num w:numId="17" w16cid:durableId="580601948">
    <w:abstractNumId w:val="9"/>
  </w:num>
  <w:num w:numId="18" w16cid:durableId="711657300">
    <w:abstractNumId w:val="58"/>
  </w:num>
  <w:num w:numId="19" w16cid:durableId="516964626">
    <w:abstractNumId w:val="69"/>
  </w:num>
  <w:num w:numId="20" w16cid:durableId="619919204">
    <w:abstractNumId w:val="23"/>
  </w:num>
  <w:num w:numId="21" w16cid:durableId="1516190657">
    <w:abstractNumId w:val="49"/>
  </w:num>
  <w:num w:numId="22" w16cid:durableId="2070763153">
    <w:abstractNumId w:val="31"/>
  </w:num>
  <w:num w:numId="23" w16cid:durableId="771167238">
    <w:abstractNumId w:val="75"/>
  </w:num>
  <w:num w:numId="24" w16cid:durableId="824665113">
    <w:abstractNumId w:val="82"/>
  </w:num>
  <w:num w:numId="25" w16cid:durableId="91316793">
    <w:abstractNumId w:val="66"/>
  </w:num>
  <w:num w:numId="26" w16cid:durableId="1329139589">
    <w:abstractNumId w:val="24"/>
  </w:num>
  <w:num w:numId="27" w16cid:durableId="1313213090">
    <w:abstractNumId w:val="5"/>
  </w:num>
  <w:num w:numId="28" w16cid:durableId="936867948">
    <w:abstractNumId w:val="18"/>
  </w:num>
  <w:num w:numId="29" w16cid:durableId="445317864">
    <w:abstractNumId w:val="20"/>
  </w:num>
  <w:num w:numId="30" w16cid:durableId="918058724">
    <w:abstractNumId w:val="59"/>
  </w:num>
  <w:num w:numId="31" w16cid:durableId="1365474721">
    <w:abstractNumId w:val="80"/>
  </w:num>
  <w:num w:numId="32" w16cid:durableId="1497040972">
    <w:abstractNumId w:val="87"/>
  </w:num>
  <w:num w:numId="33" w16cid:durableId="193420381">
    <w:abstractNumId w:val="95"/>
  </w:num>
  <w:num w:numId="34" w16cid:durableId="1430541357">
    <w:abstractNumId w:val="86"/>
  </w:num>
  <w:num w:numId="35" w16cid:durableId="1365710721">
    <w:abstractNumId w:val="57"/>
  </w:num>
  <w:num w:numId="36" w16cid:durableId="1605965493">
    <w:abstractNumId w:val="65"/>
  </w:num>
  <w:num w:numId="37" w16cid:durableId="366414929">
    <w:abstractNumId w:val="19"/>
  </w:num>
  <w:num w:numId="38" w16cid:durableId="782308259">
    <w:abstractNumId w:val="14"/>
  </w:num>
  <w:num w:numId="39" w16cid:durableId="195587811">
    <w:abstractNumId w:val="52"/>
  </w:num>
  <w:num w:numId="40" w16cid:durableId="1381203436">
    <w:abstractNumId w:val="43"/>
  </w:num>
  <w:num w:numId="41" w16cid:durableId="2077967390">
    <w:abstractNumId w:val="67"/>
  </w:num>
  <w:num w:numId="42" w16cid:durableId="690958044">
    <w:abstractNumId w:val="83"/>
  </w:num>
  <w:num w:numId="43" w16cid:durableId="2057000785">
    <w:abstractNumId w:val="17"/>
  </w:num>
  <w:num w:numId="44" w16cid:durableId="665715006">
    <w:abstractNumId w:val="61"/>
  </w:num>
  <w:num w:numId="45" w16cid:durableId="1645549266">
    <w:abstractNumId w:val="22"/>
  </w:num>
  <w:num w:numId="46" w16cid:durableId="865824263">
    <w:abstractNumId w:val="46"/>
  </w:num>
  <w:num w:numId="47" w16cid:durableId="226913747">
    <w:abstractNumId w:val="91"/>
  </w:num>
  <w:num w:numId="48" w16cid:durableId="1629168037">
    <w:abstractNumId w:val="81"/>
  </w:num>
  <w:num w:numId="49" w16cid:durableId="1266117324">
    <w:abstractNumId w:val="70"/>
  </w:num>
  <w:num w:numId="50" w16cid:durableId="1020549914">
    <w:abstractNumId w:val="51"/>
  </w:num>
  <w:num w:numId="51" w16cid:durableId="1254318996">
    <w:abstractNumId w:val="79"/>
  </w:num>
  <w:num w:numId="52" w16cid:durableId="1465080599">
    <w:abstractNumId w:val="54"/>
  </w:num>
  <w:num w:numId="53" w16cid:durableId="575675958">
    <w:abstractNumId w:val="36"/>
  </w:num>
  <w:num w:numId="54" w16cid:durableId="1697657393">
    <w:abstractNumId w:val="50"/>
  </w:num>
  <w:num w:numId="55" w16cid:durableId="527835693">
    <w:abstractNumId w:val="41"/>
  </w:num>
  <w:num w:numId="56" w16cid:durableId="1658729146">
    <w:abstractNumId w:val="40"/>
  </w:num>
  <w:num w:numId="57" w16cid:durableId="689332244">
    <w:abstractNumId w:val="32"/>
  </w:num>
  <w:num w:numId="58" w16cid:durableId="1251741635">
    <w:abstractNumId w:val="11"/>
  </w:num>
  <w:num w:numId="59" w16cid:durableId="1207454136">
    <w:abstractNumId w:val="16"/>
  </w:num>
  <w:num w:numId="60" w16cid:durableId="1609892114">
    <w:abstractNumId w:val="3"/>
  </w:num>
  <w:num w:numId="61" w16cid:durableId="1144153388">
    <w:abstractNumId w:val="28"/>
  </w:num>
  <w:num w:numId="62" w16cid:durableId="146669835">
    <w:abstractNumId w:val="42"/>
  </w:num>
  <w:num w:numId="63" w16cid:durableId="701826275">
    <w:abstractNumId w:val="37"/>
  </w:num>
  <w:num w:numId="64" w16cid:durableId="215550682">
    <w:abstractNumId w:val="85"/>
  </w:num>
  <w:num w:numId="65" w16cid:durableId="1790902574">
    <w:abstractNumId w:val="72"/>
  </w:num>
  <w:num w:numId="66" w16cid:durableId="130246181">
    <w:abstractNumId w:val="78"/>
  </w:num>
  <w:num w:numId="67" w16cid:durableId="1046490639">
    <w:abstractNumId w:val="45"/>
  </w:num>
  <w:num w:numId="68" w16cid:durableId="471748349">
    <w:abstractNumId w:val="93"/>
  </w:num>
  <w:num w:numId="69" w16cid:durableId="844131568">
    <w:abstractNumId w:val="8"/>
  </w:num>
  <w:num w:numId="70" w16cid:durableId="629480406">
    <w:abstractNumId w:val="26"/>
  </w:num>
  <w:num w:numId="71" w16cid:durableId="1510096002">
    <w:abstractNumId w:val="1"/>
  </w:num>
  <w:num w:numId="72" w16cid:durableId="1551456161">
    <w:abstractNumId w:val="84"/>
  </w:num>
  <w:num w:numId="73" w16cid:durableId="1784760257">
    <w:abstractNumId w:val="89"/>
  </w:num>
  <w:num w:numId="74" w16cid:durableId="643898188">
    <w:abstractNumId w:val="77"/>
  </w:num>
  <w:num w:numId="75" w16cid:durableId="128406133">
    <w:abstractNumId w:val="12"/>
  </w:num>
  <w:num w:numId="76" w16cid:durableId="1745300431">
    <w:abstractNumId w:val="44"/>
  </w:num>
  <w:num w:numId="77" w16cid:durableId="1218277793">
    <w:abstractNumId w:val="4"/>
  </w:num>
  <w:num w:numId="78" w16cid:durableId="1187448458">
    <w:abstractNumId w:val="29"/>
  </w:num>
  <w:num w:numId="79" w16cid:durableId="901015403">
    <w:abstractNumId w:val="92"/>
  </w:num>
  <w:num w:numId="80" w16cid:durableId="1701931430">
    <w:abstractNumId w:val="15"/>
  </w:num>
  <w:num w:numId="81" w16cid:durableId="1301882095">
    <w:abstractNumId w:val="76"/>
  </w:num>
  <w:num w:numId="82" w16cid:durableId="593057730">
    <w:abstractNumId w:val="64"/>
  </w:num>
  <w:num w:numId="83" w16cid:durableId="65109105">
    <w:abstractNumId w:val="88"/>
  </w:num>
  <w:num w:numId="84" w16cid:durableId="1027414476">
    <w:abstractNumId w:val="62"/>
  </w:num>
  <w:num w:numId="85" w16cid:durableId="1692563396">
    <w:abstractNumId w:val="2"/>
  </w:num>
  <w:num w:numId="86" w16cid:durableId="1738824004">
    <w:abstractNumId w:val="55"/>
  </w:num>
  <w:num w:numId="87" w16cid:durableId="265885876">
    <w:abstractNumId w:val="68"/>
  </w:num>
  <w:num w:numId="88" w16cid:durableId="1032537739">
    <w:abstractNumId w:val="7"/>
  </w:num>
  <w:num w:numId="89" w16cid:durableId="613635326">
    <w:abstractNumId w:val="38"/>
  </w:num>
  <w:num w:numId="90" w16cid:durableId="1282344081">
    <w:abstractNumId w:val="30"/>
  </w:num>
  <w:num w:numId="91" w16cid:durableId="1099715840">
    <w:abstractNumId w:val="39"/>
  </w:num>
  <w:num w:numId="92" w16cid:durableId="667681089">
    <w:abstractNumId w:val="53"/>
  </w:num>
  <w:num w:numId="93" w16cid:durableId="142281718">
    <w:abstractNumId w:val="94"/>
  </w:num>
  <w:num w:numId="94" w16cid:durableId="1775593759">
    <w:abstractNumId w:val="6"/>
  </w:num>
  <w:num w:numId="95" w16cid:durableId="1936162622">
    <w:abstractNumId w:val="35"/>
  </w:num>
  <w:num w:numId="96" w16cid:durableId="877014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3A"/>
    <w:rsid w:val="00003337"/>
    <w:rsid w:val="00003F41"/>
    <w:rsid w:val="00007D53"/>
    <w:rsid w:val="00012585"/>
    <w:rsid w:val="000128EC"/>
    <w:rsid w:val="000144C2"/>
    <w:rsid w:val="000161CC"/>
    <w:rsid w:val="00021595"/>
    <w:rsid w:val="000266F0"/>
    <w:rsid w:val="000328A4"/>
    <w:rsid w:val="000354AF"/>
    <w:rsid w:val="000373F8"/>
    <w:rsid w:val="00037CA5"/>
    <w:rsid w:val="00044AD4"/>
    <w:rsid w:val="00045BCA"/>
    <w:rsid w:val="00053882"/>
    <w:rsid w:val="00054C92"/>
    <w:rsid w:val="00056380"/>
    <w:rsid w:val="000563C6"/>
    <w:rsid w:val="000602AB"/>
    <w:rsid w:val="00060922"/>
    <w:rsid w:val="00060FE8"/>
    <w:rsid w:val="000610E9"/>
    <w:rsid w:val="000652C7"/>
    <w:rsid w:val="00065FBC"/>
    <w:rsid w:val="00073353"/>
    <w:rsid w:val="00075487"/>
    <w:rsid w:val="00075FAF"/>
    <w:rsid w:val="000763D6"/>
    <w:rsid w:val="00080369"/>
    <w:rsid w:val="000817A7"/>
    <w:rsid w:val="00082250"/>
    <w:rsid w:val="0008539C"/>
    <w:rsid w:val="00085960"/>
    <w:rsid w:val="00085B31"/>
    <w:rsid w:val="00087677"/>
    <w:rsid w:val="000943EA"/>
    <w:rsid w:val="00094C98"/>
    <w:rsid w:val="000975AD"/>
    <w:rsid w:val="00097B64"/>
    <w:rsid w:val="000A06A1"/>
    <w:rsid w:val="000A0DED"/>
    <w:rsid w:val="000A1076"/>
    <w:rsid w:val="000A4637"/>
    <w:rsid w:val="000A78A6"/>
    <w:rsid w:val="000B2A12"/>
    <w:rsid w:val="000B3380"/>
    <w:rsid w:val="000B6ECE"/>
    <w:rsid w:val="000B7BB9"/>
    <w:rsid w:val="000C0C56"/>
    <w:rsid w:val="000C2A89"/>
    <w:rsid w:val="000C5605"/>
    <w:rsid w:val="000C65C2"/>
    <w:rsid w:val="000D2E0B"/>
    <w:rsid w:val="000D5175"/>
    <w:rsid w:val="000D719D"/>
    <w:rsid w:val="000E03CA"/>
    <w:rsid w:val="000E0438"/>
    <w:rsid w:val="000F3981"/>
    <w:rsid w:val="001047AA"/>
    <w:rsid w:val="00110747"/>
    <w:rsid w:val="00110E74"/>
    <w:rsid w:val="00113B28"/>
    <w:rsid w:val="00120BB9"/>
    <w:rsid w:val="001238A9"/>
    <w:rsid w:val="00130629"/>
    <w:rsid w:val="001367A1"/>
    <w:rsid w:val="001370C5"/>
    <w:rsid w:val="00141E0B"/>
    <w:rsid w:val="00145CDF"/>
    <w:rsid w:val="00147278"/>
    <w:rsid w:val="00160BA0"/>
    <w:rsid w:val="001624A1"/>
    <w:rsid w:val="00173DDF"/>
    <w:rsid w:val="00173F5E"/>
    <w:rsid w:val="001742A2"/>
    <w:rsid w:val="0018215E"/>
    <w:rsid w:val="00190053"/>
    <w:rsid w:val="00193752"/>
    <w:rsid w:val="00196839"/>
    <w:rsid w:val="001A0772"/>
    <w:rsid w:val="001A1B0F"/>
    <w:rsid w:val="001A26BB"/>
    <w:rsid w:val="001A5337"/>
    <w:rsid w:val="001B118B"/>
    <w:rsid w:val="001B557E"/>
    <w:rsid w:val="001B5D28"/>
    <w:rsid w:val="001C102F"/>
    <w:rsid w:val="001C1A68"/>
    <w:rsid w:val="001C3750"/>
    <w:rsid w:val="001C5FB5"/>
    <w:rsid w:val="001D333E"/>
    <w:rsid w:val="001D6100"/>
    <w:rsid w:val="001D76EA"/>
    <w:rsid w:val="001F0719"/>
    <w:rsid w:val="001F4D45"/>
    <w:rsid w:val="001F70E8"/>
    <w:rsid w:val="001F7410"/>
    <w:rsid w:val="001F7E5A"/>
    <w:rsid w:val="002014E3"/>
    <w:rsid w:val="00201BBD"/>
    <w:rsid w:val="00202A17"/>
    <w:rsid w:val="0020574E"/>
    <w:rsid w:val="00212853"/>
    <w:rsid w:val="00213432"/>
    <w:rsid w:val="00215865"/>
    <w:rsid w:val="00215D82"/>
    <w:rsid w:val="00216DC3"/>
    <w:rsid w:val="00221866"/>
    <w:rsid w:val="00221C37"/>
    <w:rsid w:val="002241FA"/>
    <w:rsid w:val="00227F46"/>
    <w:rsid w:val="0023066F"/>
    <w:rsid w:val="00230867"/>
    <w:rsid w:val="00234F18"/>
    <w:rsid w:val="00235CED"/>
    <w:rsid w:val="00235E78"/>
    <w:rsid w:val="002421BC"/>
    <w:rsid w:val="002466F5"/>
    <w:rsid w:val="0024674C"/>
    <w:rsid w:val="0024712D"/>
    <w:rsid w:val="002478BA"/>
    <w:rsid w:val="00253600"/>
    <w:rsid w:val="0025462B"/>
    <w:rsid w:val="002547DA"/>
    <w:rsid w:val="00254883"/>
    <w:rsid w:val="00257F15"/>
    <w:rsid w:val="00260CDA"/>
    <w:rsid w:val="00264020"/>
    <w:rsid w:val="00266EB1"/>
    <w:rsid w:val="0026762F"/>
    <w:rsid w:val="00270198"/>
    <w:rsid w:val="00277FEF"/>
    <w:rsid w:val="0028108C"/>
    <w:rsid w:val="00282E4B"/>
    <w:rsid w:val="00285D45"/>
    <w:rsid w:val="002872D4"/>
    <w:rsid w:val="0029039A"/>
    <w:rsid w:val="00291101"/>
    <w:rsid w:val="0029255E"/>
    <w:rsid w:val="00292763"/>
    <w:rsid w:val="002932D4"/>
    <w:rsid w:val="00294F70"/>
    <w:rsid w:val="002A1A97"/>
    <w:rsid w:val="002A2E6E"/>
    <w:rsid w:val="002A4A40"/>
    <w:rsid w:val="002A6C55"/>
    <w:rsid w:val="002B10FB"/>
    <w:rsid w:val="002B3A96"/>
    <w:rsid w:val="002B541C"/>
    <w:rsid w:val="002C4022"/>
    <w:rsid w:val="002C7559"/>
    <w:rsid w:val="002D51DF"/>
    <w:rsid w:val="002F1D51"/>
    <w:rsid w:val="002F2DFD"/>
    <w:rsid w:val="002F3974"/>
    <w:rsid w:val="002F4F15"/>
    <w:rsid w:val="002F6583"/>
    <w:rsid w:val="002F66CC"/>
    <w:rsid w:val="003010D2"/>
    <w:rsid w:val="00304EF5"/>
    <w:rsid w:val="003076A5"/>
    <w:rsid w:val="003125C7"/>
    <w:rsid w:val="003125D7"/>
    <w:rsid w:val="00320832"/>
    <w:rsid w:val="00325ADC"/>
    <w:rsid w:val="0033579C"/>
    <w:rsid w:val="00343A06"/>
    <w:rsid w:val="0034650B"/>
    <w:rsid w:val="00347221"/>
    <w:rsid w:val="00354A18"/>
    <w:rsid w:val="0037144C"/>
    <w:rsid w:val="0037442A"/>
    <w:rsid w:val="003746D2"/>
    <w:rsid w:val="00383FE1"/>
    <w:rsid w:val="003924B1"/>
    <w:rsid w:val="0039350A"/>
    <w:rsid w:val="003979ED"/>
    <w:rsid w:val="00397A90"/>
    <w:rsid w:val="003A0B66"/>
    <w:rsid w:val="003A1AE1"/>
    <w:rsid w:val="003A3738"/>
    <w:rsid w:val="003A7015"/>
    <w:rsid w:val="003B6242"/>
    <w:rsid w:val="003C2F99"/>
    <w:rsid w:val="003D7A2D"/>
    <w:rsid w:val="003E115A"/>
    <w:rsid w:val="003F194A"/>
    <w:rsid w:val="003F1FFB"/>
    <w:rsid w:val="003F2958"/>
    <w:rsid w:val="003F60F7"/>
    <w:rsid w:val="003F7B71"/>
    <w:rsid w:val="00400359"/>
    <w:rsid w:val="00400EE5"/>
    <w:rsid w:val="004050B9"/>
    <w:rsid w:val="004121B6"/>
    <w:rsid w:val="00413E93"/>
    <w:rsid w:val="00414D6A"/>
    <w:rsid w:val="00416701"/>
    <w:rsid w:val="004177F4"/>
    <w:rsid w:val="0042229C"/>
    <w:rsid w:val="00422B3E"/>
    <w:rsid w:val="00424887"/>
    <w:rsid w:val="004315B1"/>
    <w:rsid w:val="00433AEC"/>
    <w:rsid w:val="00434372"/>
    <w:rsid w:val="00436DBB"/>
    <w:rsid w:val="0044226E"/>
    <w:rsid w:val="00442413"/>
    <w:rsid w:val="00442C71"/>
    <w:rsid w:val="004460B5"/>
    <w:rsid w:val="00446543"/>
    <w:rsid w:val="00452825"/>
    <w:rsid w:val="004560BF"/>
    <w:rsid w:val="004565BD"/>
    <w:rsid w:val="00466D24"/>
    <w:rsid w:val="00473F73"/>
    <w:rsid w:val="00474350"/>
    <w:rsid w:val="00475422"/>
    <w:rsid w:val="00483B1A"/>
    <w:rsid w:val="0048430B"/>
    <w:rsid w:val="00484589"/>
    <w:rsid w:val="00485E2E"/>
    <w:rsid w:val="00492BA2"/>
    <w:rsid w:val="00493FCE"/>
    <w:rsid w:val="00495EDA"/>
    <w:rsid w:val="00497892"/>
    <w:rsid w:val="004A11D9"/>
    <w:rsid w:val="004A14D7"/>
    <w:rsid w:val="004A330F"/>
    <w:rsid w:val="004A3B04"/>
    <w:rsid w:val="004A4169"/>
    <w:rsid w:val="004A48B8"/>
    <w:rsid w:val="004B1CE7"/>
    <w:rsid w:val="004B1EAC"/>
    <w:rsid w:val="004B1F38"/>
    <w:rsid w:val="004B76EF"/>
    <w:rsid w:val="004C0ECD"/>
    <w:rsid w:val="004C22B1"/>
    <w:rsid w:val="004C26BF"/>
    <w:rsid w:val="004C4F09"/>
    <w:rsid w:val="004C5E68"/>
    <w:rsid w:val="004C65EE"/>
    <w:rsid w:val="004D0244"/>
    <w:rsid w:val="004D04BD"/>
    <w:rsid w:val="004D2785"/>
    <w:rsid w:val="004D6351"/>
    <w:rsid w:val="004E2B50"/>
    <w:rsid w:val="004E4E8E"/>
    <w:rsid w:val="004E6DD6"/>
    <w:rsid w:val="004E6EBF"/>
    <w:rsid w:val="004E7030"/>
    <w:rsid w:val="004F0666"/>
    <w:rsid w:val="004F221A"/>
    <w:rsid w:val="004F49D8"/>
    <w:rsid w:val="004F6412"/>
    <w:rsid w:val="004F6C87"/>
    <w:rsid w:val="004F7D67"/>
    <w:rsid w:val="0050588D"/>
    <w:rsid w:val="00505B99"/>
    <w:rsid w:val="00506CE1"/>
    <w:rsid w:val="005122D9"/>
    <w:rsid w:val="00513C62"/>
    <w:rsid w:val="005163A2"/>
    <w:rsid w:val="0052433E"/>
    <w:rsid w:val="00524D81"/>
    <w:rsid w:val="00525303"/>
    <w:rsid w:val="00526680"/>
    <w:rsid w:val="00541560"/>
    <w:rsid w:val="00544402"/>
    <w:rsid w:val="00545F68"/>
    <w:rsid w:val="00550B28"/>
    <w:rsid w:val="005522CD"/>
    <w:rsid w:val="00556301"/>
    <w:rsid w:val="00560A2F"/>
    <w:rsid w:val="0056323C"/>
    <w:rsid w:val="00567474"/>
    <w:rsid w:val="00567C8C"/>
    <w:rsid w:val="00572F30"/>
    <w:rsid w:val="00575411"/>
    <w:rsid w:val="00576571"/>
    <w:rsid w:val="00581336"/>
    <w:rsid w:val="00582C6C"/>
    <w:rsid w:val="00583F61"/>
    <w:rsid w:val="005862A6"/>
    <w:rsid w:val="00593E62"/>
    <w:rsid w:val="00594B05"/>
    <w:rsid w:val="00594F0E"/>
    <w:rsid w:val="00597681"/>
    <w:rsid w:val="005A182D"/>
    <w:rsid w:val="005A37B3"/>
    <w:rsid w:val="005A5146"/>
    <w:rsid w:val="005A57C7"/>
    <w:rsid w:val="005A5F98"/>
    <w:rsid w:val="005A7A4F"/>
    <w:rsid w:val="005C35F4"/>
    <w:rsid w:val="005C38FE"/>
    <w:rsid w:val="005C684A"/>
    <w:rsid w:val="005D14FC"/>
    <w:rsid w:val="005D42B1"/>
    <w:rsid w:val="005E152A"/>
    <w:rsid w:val="005E29FD"/>
    <w:rsid w:val="005E752E"/>
    <w:rsid w:val="005F1840"/>
    <w:rsid w:val="005F3AB0"/>
    <w:rsid w:val="005F5711"/>
    <w:rsid w:val="0060032F"/>
    <w:rsid w:val="006034B5"/>
    <w:rsid w:val="00605B50"/>
    <w:rsid w:val="00607287"/>
    <w:rsid w:val="0060774D"/>
    <w:rsid w:val="00615348"/>
    <w:rsid w:val="00615BCF"/>
    <w:rsid w:val="00616C96"/>
    <w:rsid w:val="006222F0"/>
    <w:rsid w:val="006225BD"/>
    <w:rsid w:val="00622B1B"/>
    <w:rsid w:val="00623429"/>
    <w:rsid w:val="00624412"/>
    <w:rsid w:val="00624AAC"/>
    <w:rsid w:val="0062571E"/>
    <w:rsid w:val="00633A86"/>
    <w:rsid w:val="006404BE"/>
    <w:rsid w:val="00640AC5"/>
    <w:rsid w:val="00645773"/>
    <w:rsid w:val="00650B11"/>
    <w:rsid w:val="006542CC"/>
    <w:rsid w:val="00657AC5"/>
    <w:rsid w:val="00663830"/>
    <w:rsid w:val="00665417"/>
    <w:rsid w:val="00666BF4"/>
    <w:rsid w:val="00673BA9"/>
    <w:rsid w:val="00680EAF"/>
    <w:rsid w:val="00681D9A"/>
    <w:rsid w:val="00686EF5"/>
    <w:rsid w:val="00686F2A"/>
    <w:rsid w:val="00691258"/>
    <w:rsid w:val="006926B9"/>
    <w:rsid w:val="00692B40"/>
    <w:rsid w:val="00692BEE"/>
    <w:rsid w:val="00693724"/>
    <w:rsid w:val="00694739"/>
    <w:rsid w:val="0069530C"/>
    <w:rsid w:val="006A5C03"/>
    <w:rsid w:val="006A5D7F"/>
    <w:rsid w:val="006A6D66"/>
    <w:rsid w:val="006B149B"/>
    <w:rsid w:val="006B26C4"/>
    <w:rsid w:val="006B34CC"/>
    <w:rsid w:val="006B37BD"/>
    <w:rsid w:val="006B3CF5"/>
    <w:rsid w:val="006B498E"/>
    <w:rsid w:val="006B6825"/>
    <w:rsid w:val="006B7DB0"/>
    <w:rsid w:val="006C30F5"/>
    <w:rsid w:val="006C3507"/>
    <w:rsid w:val="006C60E6"/>
    <w:rsid w:val="006D088C"/>
    <w:rsid w:val="006D6CF9"/>
    <w:rsid w:val="006E18E3"/>
    <w:rsid w:val="006E54CB"/>
    <w:rsid w:val="006F4BD3"/>
    <w:rsid w:val="007020CF"/>
    <w:rsid w:val="00702EB3"/>
    <w:rsid w:val="00705B11"/>
    <w:rsid w:val="007127AA"/>
    <w:rsid w:val="00713D0B"/>
    <w:rsid w:val="00714DE2"/>
    <w:rsid w:val="00721089"/>
    <w:rsid w:val="007246A9"/>
    <w:rsid w:val="00730883"/>
    <w:rsid w:val="007321E4"/>
    <w:rsid w:val="00732590"/>
    <w:rsid w:val="007343BB"/>
    <w:rsid w:val="007413DC"/>
    <w:rsid w:val="00745214"/>
    <w:rsid w:val="007469C4"/>
    <w:rsid w:val="00752BF7"/>
    <w:rsid w:val="00753426"/>
    <w:rsid w:val="00761775"/>
    <w:rsid w:val="007621C8"/>
    <w:rsid w:val="00762676"/>
    <w:rsid w:val="00763952"/>
    <w:rsid w:val="00767426"/>
    <w:rsid w:val="0076767C"/>
    <w:rsid w:val="007700C3"/>
    <w:rsid w:val="00772B41"/>
    <w:rsid w:val="007754F7"/>
    <w:rsid w:val="00775F8E"/>
    <w:rsid w:val="0078163A"/>
    <w:rsid w:val="00783E38"/>
    <w:rsid w:val="00794094"/>
    <w:rsid w:val="00794584"/>
    <w:rsid w:val="007A17FF"/>
    <w:rsid w:val="007A545F"/>
    <w:rsid w:val="007A7D5B"/>
    <w:rsid w:val="007B202F"/>
    <w:rsid w:val="007B3798"/>
    <w:rsid w:val="007B3FBC"/>
    <w:rsid w:val="007B7474"/>
    <w:rsid w:val="007C0DC4"/>
    <w:rsid w:val="007C28B0"/>
    <w:rsid w:val="007C375E"/>
    <w:rsid w:val="007D2AC9"/>
    <w:rsid w:val="007E0595"/>
    <w:rsid w:val="007E0916"/>
    <w:rsid w:val="007E09A7"/>
    <w:rsid w:val="007E358F"/>
    <w:rsid w:val="007E61A9"/>
    <w:rsid w:val="007E75BF"/>
    <w:rsid w:val="007F0702"/>
    <w:rsid w:val="007F386D"/>
    <w:rsid w:val="007F3A5F"/>
    <w:rsid w:val="007F60FD"/>
    <w:rsid w:val="008046C5"/>
    <w:rsid w:val="008065EB"/>
    <w:rsid w:val="00807FC4"/>
    <w:rsid w:val="00811898"/>
    <w:rsid w:val="00813DF1"/>
    <w:rsid w:val="008204B6"/>
    <w:rsid w:val="00827A68"/>
    <w:rsid w:val="00830561"/>
    <w:rsid w:val="00831F6E"/>
    <w:rsid w:val="0084545A"/>
    <w:rsid w:val="0085174C"/>
    <w:rsid w:val="008531B3"/>
    <w:rsid w:val="00853527"/>
    <w:rsid w:val="00857021"/>
    <w:rsid w:val="008576F7"/>
    <w:rsid w:val="008609C8"/>
    <w:rsid w:val="00864DC0"/>
    <w:rsid w:val="00870265"/>
    <w:rsid w:val="00870F4D"/>
    <w:rsid w:val="00890720"/>
    <w:rsid w:val="00896FC8"/>
    <w:rsid w:val="008A6E72"/>
    <w:rsid w:val="008B2D7D"/>
    <w:rsid w:val="008C053E"/>
    <w:rsid w:val="008C4C92"/>
    <w:rsid w:val="008D5E3D"/>
    <w:rsid w:val="008D6C60"/>
    <w:rsid w:val="008E1844"/>
    <w:rsid w:val="008E3443"/>
    <w:rsid w:val="008E573F"/>
    <w:rsid w:val="008E57CD"/>
    <w:rsid w:val="008F0623"/>
    <w:rsid w:val="008F1938"/>
    <w:rsid w:val="008F482E"/>
    <w:rsid w:val="0091117E"/>
    <w:rsid w:val="00926198"/>
    <w:rsid w:val="0092692E"/>
    <w:rsid w:val="00931A57"/>
    <w:rsid w:val="0093590C"/>
    <w:rsid w:val="009415F4"/>
    <w:rsid w:val="00944B7E"/>
    <w:rsid w:val="0094507C"/>
    <w:rsid w:val="00945B87"/>
    <w:rsid w:val="0094694F"/>
    <w:rsid w:val="00946B83"/>
    <w:rsid w:val="00952590"/>
    <w:rsid w:val="009553EF"/>
    <w:rsid w:val="00962FAB"/>
    <w:rsid w:val="00972434"/>
    <w:rsid w:val="009729FD"/>
    <w:rsid w:val="0097477F"/>
    <w:rsid w:val="00975C79"/>
    <w:rsid w:val="00976BD2"/>
    <w:rsid w:val="00976D31"/>
    <w:rsid w:val="009772DC"/>
    <w:rsid w:val="00977B6F"/>
    <w:rsid w:val="00987150"/>
    <w:rsid w:val="00987C3B"/>
    <w:rsid w:val="0099064B"/>
    <w:rsid w:val="00991932"/>
    <w:rsid w:val="009926B7"/>
    <w:rsid w:val="009929B8"/>
    <w:rsid w:val="00994E13"/>
    <w:rsid w:val="009A38E6"/>
    <w:rsid w:val="009A4859"/>
    <w:rsid w:val="009B3320"/>
    <w:rsid w:val="009B3B68"/>
    <w:rsid w:val="009B62FE"/>
    <w:rsid w:val="009C108E"/>
    <w:rsid w:val="009C1126"/>
    <w:rsid w:val="009D1A70"/>
    <w:rsid w:val="009D4272"/>
    <w:rsid w:val="009D4306"/>
    <w:rsid w:val="009D6BBA"/>
    <w:rsid w:val="009E41C2"/>
    <w:rsid w:val="009F0A19"/>
    <w:rsid w:val="009F0D99"/>
    <w:rsid w:val="009F137B"/>
    <w:rsid w:val="009F26CE"/>
    <w:rsid w:val="00A04ED7"/>
    <w:rsid w:val="00A05D5E"/>
    <w:rsid w:val="00A0654C"/>
    <w:rsid w:val="00A0697D"/>
    <w:rsid w:val="00A1090B"/>
    <w:rsid w:val="00A115F7"/>
    <w:rsid w:val="00A12506"/>
    <w:rsid w:val="00A12B3B"/>
    <w:rsid w:val="00A22B69"/>
    <w:rsid w:val="00A31C45"/>
    <w:rsid w:val="00A320B2"/>
    <w:rsid w:val="00A33BB2"/>
    <w:rsid w:val="00A40063"/>
    <w:rsid w:val="00A40213"/>
    <w:rsid w:val="00A4405C"/>
    <w:rsid w:val="00A45A00"/>
    <w:rsid w:val="00A56059"/>
    <w:rsid w:val="00A613E7"/>
    <w:rsid w:val="00A665BC"/>
    <w:rsid w:val="00A668BA"/>
    <w:rsid w:val="00A71A71"/>
    <w:rsid w:val="00A81706"/>
    <w:rsid w:val="00A83BA2"/>
    <w:rsid w:val="00A870C2"/>
    <w:rsid w:val="00A9283F"/>
    <w:rsid w:val="00A951C7"/>
    <w:rsid w:val="00AA059E"/>
    <w:rsid w:val="00AA2B84"/>
    <w:rsid w:val="00AA4C5A"/>
    <w:rsid w:val="00AA69D0"/>
    <w:rsid w:val="00AB16E1"/>
    <w:rsid w:val="00AB43B4"/>
    <w:rsid w:val="00AB6DB4"/>
    <w:rsid w:val="00AC02D3"/>
    <w:rsid w:val="00AC3228"/>
    <w:rsid w:val="00AC3429"/>
    <w:rsid w:val="00AD1D41"/>
    <w:rsid w:val="00AD760D"/>
    <w:rsid w:val="00AD7D79"/>
    <w:rsid w:val="00AF0237"/>
    <w:rsid w:val="00AF085B"/>
    <w:rsid w:val="00B03E20"/>
    <w:rsid w:val="00B072C7"/>
    <w:rsid w:val="00B110F5"/>
    <w:rsid w:val="00B1646D"/>
    <w:rsid w:val="00B203E4"/>
    <w:rsid w:val="00B21980"/>
    <w:rsid w:val="00B31D71"/>
    <w:rsid w:val="00B43096"/>
    <w:rsid w:val="00B44F30"/>
    <w:rsid w:val="00B479D3"/>
    <w:rsid w:val="00B47D36"/>
    <w:rsid w:val="00B50A39"/>
    <w:rsid w:val="00B5525F"/>
    <w:rsid w:val="00B61C00"/>
    <w:rsid w:val="00B73376"/>
    <w:rsid w:val="00B74F01"/>
    <w:rsid w:val="00B8187C"/>
    <w:rsid w:val="00B87435"/>
    <w:rsid w:val="00B878D9"/>
    <w:rsid w:val="00B9251D"/>
    <w:rsid w:val="00B92E88"/>
    <w:rsid w:val="00B93BF0"/>
    <w:rsid w:val="00B943F9"/>
    <w:rsid w:val="00B95ADB"/>
    <w:rsid w:val="00B979D6"/>
    <w:rsid w:val="00BA2094"/>
    <w:rsid w:val="00BA4DD0"/>
    <w:rsid w:val="00BA5FF0"/>
    <w:rsid w:val="00BA6C80"/>
    <w:rsid w:val="00BB1A78"/>
    <w:rsid w:val="00BB1DD3"/>
    <w:rsid w:val="00BC268E"/>
    <w:rsid w:val="00BC47CA"/>
    <w:rsid w:val="00BD0AF4"/>
    <w:rsid w:val="00BD501B"/>
    <w:rsid w:val="00BD5E90"/>
    <w:rsid w:val="00BD6A73"/>
    <w:rsid w:val="00BE0DD3"/>
    <w:rsid w:val="00BE15FC"/>
    <w:rsid w:val="00BE33C9"/>
    <w:rsid w:val="00BE5316"/>
    <w:rsid w:val="00BE5602"/>
    <w:rsid w:val="00BE764F"/>
    <w:rsid w:val="00BF0358"/>
    <w:rsid w:val="00BF1870"/>
    <w:rsid w:val="00BF6D43"/>
    <w:rsid w:val="00C02739"/>
    <w:rsid w:val="00C03328"/>
    <w:rsid w:val="00C051E7"/>
    <w:rsid w:val="00C064E9"/>
    <w:rsid w:val="00C068D8"/>
    <w:rsid w:val="00C07DC5"/>
    <w:rsid w:val="00C2411D"/>
    <w:rsid w:val="00C27CAD"/>
    <w:rsid w:val="00C3105B"/>
    <w:rsid w:val="00C34BBF"/>
    <w:rsid w:val="00C411FE"/>
    <w:rsid w:val="00C44E7B"/>
    <w:rsid w:val="00C4659A"/>
    <w:rsid w:val="00C5195D"/>
    <w:rsid w:val="00C5320F"/>
    <w:rsid w:val="00C57FC2"/>
    <w:rsid w:val="00C61A5D"/>
    <w:rsid w:val="00C6279E"/>
    <w:rsid w:val="00C72A31"/>
    <w:rsid w:val="00C74DCC"/>
    <w:rsid w:val="00C74E2B"/>
    <w:rsid w:val="00C757E4"/>
    <w:rsid w:val="00C76822"/>
    <w:rsid w:val="00C80FB9"/>
    <w:rsid w:val="00C85F71"/>
    <w:rsid w:val="00C94B8D"/>
    <w:rsid w:val="00C962C9"/>
    <w:rsid w:val="00CA2216"/>
    <w:rsid w:val="00CA518E"/>
    <w:rsid w:val="00CA5350"/>
    <w:rsid w:val="00CB2D02"/>
    <w:rsid w:val="00CB4740"/>
    <w:rsid w:val="00CB7459"/>
    <w:rsid w:val="00CC034D"/>
    <w:rsid w:val="00CC28A3"/>
    <w:rsid w:val="00CC76A2"/>
    <w:rsid w:val="00CD05DA"/>
    <w:rsid w:val="00CD2320"/>
    <w:rsid w:val="00CD377D"/>
    <w:rsid w:val="00CD4C3A"/>
    <w:rsid w:val="00CD4C9D"/>
    <w:rsid w:val="00CD6F89"/>
    <w:rsid w:val="00CD7F96"/>
    <w:rsid w:val="00CE0694"/>
    <w:rsid w:val="00CE79FB"/>
    <w:rsid w:val="00CF027F"/>
    <w:rsid w:val="00CF4164"/>
    <w:rsid w:val="00D033F2"/>
    <w:rsid w:val="00D109CA"/>
    <w:rsid w:val="00D12407"/>
    <w:rsid w:val="00D17A8B"/>
    <w:rsid w:val="00D24DBC"/>
    <w:rsid w:val="00D2733B"/>
    <w:rsid w:val="00D31E6C"/>
    <w:rsid w:val="00D32761"/>
    <w:rsid w:val="00D40645"/>
    <w:rsid w:val="00D55632"/>
    <w:rsid w:val="00D56A6D"/>
    <w:rsid w:val="00D5743D"/>
    <w:rsid w:val="00D603C9"/>
    <w:rsid w:val="00D60FC6"/>
    <w:rsid w:val="00D610ED"/>
    <w:rsid w:val="00D62E75"/>
    <w:rsid w:val="00D66286"/>
    <w:rsid w:val="00D72150"/>
    <w:rsid w:val="00D739CD"/>
    <w:rsid w:val="00D74579"/>
    <w:rsid w:val="00D75E21"/>
    <w:rsid w:val="00D76C1D"/>
    <w:rsid w:val="00D8090B"/>
    <w:rsid w:val="00D831CA"/>
    <w:rsid w:val="00D92683"/>
    <w:rsid w:val="00D92F01"/>
    <w:rsid w:val="00D96065"/>
    <w:rsid w:val="00DA6535"/>
    <w:rsid w:val="00DA798C"/>
    <w:rsid w:val="00DB709E"/>
    <w:rsid w:val="00DB7FF3"/>
    <w:rsid w:val="00DC0EB6"/>
    <w:rsid w:val="00DC1590"/>
    <w:rsid w:val="00DC3A2F"/>
    <w:rsid w:val="00DC413B"/>
    <w:rsid w:val="00DC59CF"/>
    <w:rsid w:val="00DC676D"/>
    <w:rsid w:val="00DD2AB6"/>
    <w:rsid w:val="00DE02EC"/>
    <w:rsid w:val="00DE4C49"/>
    <w:rsid w:val="00DE638A"/>
    <w:rsid w:val="00DF0170"/>
    <w:rsid w:val="00DF2D08"/>
    <w:rsid w:val="00DF4B6A"/>
    <w:rsid w:val="00DF52AD"/>
    <w:rsid w:val="00E07642"/>
    <w:rsid w:val="00E10428"/>
    <w:rsid w:val="00E11B0B"/>
    <w:rsid w:val="00E14132"/>
    <w:rsid w:val="00E214A5"/>
    <w:rsid w:val="00E22646"/>
    <w:rsid w:val="00E236F1"/>
    <w:rsid w:val="00E25108"/>
    <w:rsid w:val="00E3165F"/>
    <w:rsid w:val="00E31787"/>
    <w:rsid w:val="00E31A2A"/>
    <w:rsid w:val="00E31D48"/>
    <w:rsid w:val="00E33981"/>
    <w:rsid w:val="00E42D9C"/>
    <w:rsid w:val="00E50800"/>
    <w:rsid w:val="00E56A7C"/>
    <w:rsid w:val="00E57E86"/>
    <w:rsid w:val="00E719B2"/>
    <w:rsid w:val="00E72AC4"/>
    <w:rsid w:val="00E75770"/>
    <w:rsid w:val="00E82A80"/>
    <w:rsid w:val="00E8507C"/>
    <w:rsid w:val="00E872FA"/>
    <w:rsid w:val="00E90589"/>
    <w:rsid w:val="00E92734"/>
    <w:rsid w:val="00EA4E4F"/>
    <w:rsid w:val="00EB54C9"/>
    <w:rsid w:val="00EB5752"/>
    <w:rsid w:val="00EB5F64"/>
    <w:rsid w:val="00EB6985"/>
    <w:rsid w:val="00ED5DD9"/>
    <w:rsid w:val="00EF29BD"/>
    <w:rsid w:val="00EF3CB4"/>
    <w:rsid w:val="00F01884"/>
    <w:rsid w:val="00F04646"/>
    <w:rsid w:val="00F1130A"/>
    <w:rsid w:val="00F135E3"/>
    <w:rsid w:val="00F1491A"/>
    <w:rsid w:val="00F21696"/>
    <w:rsid w:val="00F21BF2"/>
    <w:rsid w:val="00F27CF2"/>
    <w:rsid w:val="00F3032E"/>
    <w:rsid w:val="00F335D4"/>
    <w:rsid w:val="00F34E58"/>
    <w:rsid w:val="00F376F7"/>
    <w:rsid w:val="00F4241E"/>
    <w:rsid w:val="00F43BCA"/>
    <w:rsid w:val="00F444C7"/>
    <w:rsid w:val="00F44A57"/>
    <w:rsid w:val="00F462B8"/>
    <w:rsid w:val="00F47A62"/>
    <w:rsid w:val="00F551C7"/>
    <w:rsid w:val="00F563FB"/>
    <w:rsid w:val="00F64E7D"/>
    <w:rsid w:val="00F678B6"/>
    <w:rsid w:val="00F67FD5"/>
    <w:rsid w:val="00F80E69"/>
    <w:rsid w:val="00F82CCE"/>
    <w:rsid w:val="00F8488A"/>
    <w:rsid w:val="00F90742"/>
    <w:rsid w:val="00F9240C"/>
    <w:rsid w:val="00F92871"/>
    <w:rsid w:val="00F93454"/>
    <w:rsid w:val="00F96C23"/>
    <w:rsid w:val="00F97FD6"/>
    <w:rsid w:val="00FB0648"/>
    <w:rsid w:val="00FB2D6E"/>
    <w:rsid w:val="00FC05B9"/>
    <w:rsid w:val="00FC3374"/>
    <w:rsid w:val="00FC7870"/>
    <w:rsid w:val="00FD02C1"/>
    <w:rsid w:val="00FD1236"/>
    <w:rsid w:val="00FD2A51"/>
    <w:rsid w:val="00FD55E8"/>
    <w:rsid w:val="00FD59F4"/>
    <w:rsid w:val="00FD7C22"/>
    <w:rsid w:val="00FD7CA0"/>
    <w:rsid w:val="00FE09F4"/>
    <w:rsid w:val="00FE0B61"/>
    <w:rsid w:val="00FE36C2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A7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DC3A2F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  <w:style w:type="character" w:styleId="Hyperlink">
    <w:name w:val="Hyperlink"/>
    <w:basedOn w:val="DefaultParagraphFont"/>
    <w:uiPriority w:val="99"/>
    <w:rsid w:val="00544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01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397A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90"/>
    <w:rPr>
      <w:sz w:val="20"/>
    </w:rPr>
  </w:style>
  <w:style w:type="character" w:styleId="Strong">
    <w:name w:val="Strong"/>
    <w:basedOn w:val="DefaultParagraphFont"/>
    <w:uiPriority w:val="22"/>
    <w:qFormat/>
    <w:rsid w:val="00A71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drive.google.com/file/d/1ytht-uPrk8feoNnLq3IpCygWchVU0Hcr/view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437\AppData\Roaming\Microsoft\Templates\Classic%20student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AAF5C8A0142D298EF8C451CB2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F3434-FA0B-40BE-BFAE-08AE26299F18}"/>
      </w:docPartPr>
      <w:docPartBody>
        <w:p w:rsidR="00EF5965" w:rsidRDefault="00000000">
          <w:pPr>
            <w:pStyle w:val="B1EAAF5C8A0142D298EF8C451CB26F11"/>
          </w:pPr>
          <w:r w:rsidRPr="004F49D8">
            <w:t>/</w:t>
          </w:r>
        </w:p>
      </w:docPartBody>
    </w:docPart>
    <w:docPart>
      <w:docPartPr>
        <w:name w:val="4F9296769E1C42BEA3917A36BF19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89DF2-6095-4B06-A361-85AE01EC0420}"/>
      </w:docPartPr>
      <w:docPartBody>
        <w:p w:rsidR="00EF5965" w:rsidRDefault="00000000">
          <w:pPr>
            <w:pStyle w:val="4F9296769E1C42BEA3917A36BF199242"/>
          </w:pPr>
          <w:r w:rsidRPr="004F49D8">
            <w:t>/</w:t>
          </w:r>
        </w:p>
      </w:docPartBody>
    </w:docPart>
    <w:docPart>
      <w:docPartPr>
        <w:name w:val="DA0F5CB3272F444F8012601533398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AD2-FFC4-4EB5-87C7-C3745A3E3740}"/>
      </w:docPartPr>
      <w:docPartBody>
        <w:p w:rsidR="00EF5965" w:rsidRDefault="00000000">
          <w:pPr>
            <w:pStyle w:val="DA0F5CB3272F444F8012601533398FBC"/>
          </w:pPr>
          <w:r w:rsidRPr="006C3507">
            <w:t>TABLE OF CONTENTS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18211181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4"/>
    <w:rsid w:val="00030A7E"/>
    <w:rsid w:val="0007230D"/>
    <w:rsid w:val="00110484"/>
    <w:rsid w:val="002F545F"/>
    <w:rsid w:val="004E33FA"/>
    <w:rsid w:val="005158D7"/>
    <w:rsid w:val="005E5306"/>
    <w:rsid w:val="006871B3"/>
    <w:rsid w:val="0070339C"/>
    <w:rsid w:val="009364FE"/>
    <w:rsid w:val="00A527C4"/>
    <w:rsid w:val="00D30F2E"/>
    <w:rsid w:val="00D96284"/>
    <w:rsid w:val="00DD4610"/>
    <w:rsid w:val="00DF376D"/>
    <w:rsid w:val="00EC25F4"/>
    <w:rsid w:val="00E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AAF5C8A0142D298EF8C451CB26F11">
    <w:name w:val="B1EAAF5C8A0142D298EF8C451CB26F11"/>
  </w:style>
  <w:style w:type="paragraph" w:customStyle="1" w:styleId="4F9296769E1C42BEA3917A36BF199242">
    <w:name w:val="4F9296769E1C42BEA3917A36BF199242"/>
  </w:style>
  <w:style w:type="paragraph" w:customStyle="1" w:styleId="DA0F5CB3272F444F8012601533398FBC">
    <w:name w:val="DA0F5CB3272F444F8012601533398FBC"/>
  </w:style>
  <w:style w:type="paragraph" w:styleId="ListBullet">
    <w:name w:val="List Bullet"/>
    <w:basedOn w:val="Normal"/>
    <w:uiPriority w:val="99"/>
    <w:pPr>
      <w:numPr>
        <w:numId w:val="1"/>
      </w:numPr>
      <w:spacing w:after="0" w:line="480" w:lineRule="auto"/>
      <w:ind w:left="697" w:hanging="357"/>
      <w:contextualSpacing/>
    </w:pPr>
    <w:rPr>
      <w:rFonts w:eastAsiaTheme="minorHAnsi"/>
      <w:kern w:val="0"/>
      <w:sz w:val="20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10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2024-01-23T17:22:00Z</dcterms:created>
  <dcterms:modified xsi:type="dcterms:W3CDTF">2024-01-23T17:57:00Z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