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240" w:type="dxa"/>
        <w:tblInd w:w="-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0"/>
        <w:gridCol w:w="900"/>
        <w:gridCol w:w="7560"/>
        <w:gridCol w:w="810"/>
      </w:tblGrid>
      <w:tr w:rsidR="00AA059E" w:rsidRPr="004F49D8" w14:paraId="55290B9B" w14:textId="77777777" w:rsidTr="00D739CD">
        <w:trPr>
          <w:trHeight w:val="1977"/>
        </w:trPr>
        <w:tc>
          <w:tcPr>
            <w:tcW w:w="2970" w:type="dxa"/>
          </w:tcPr>
          <w:p w14:paraId="053E7DEC" w14:textId="77777777" w:rsidR="00AA059E" w:rsidRPr="004F49D8" w:rsidRDefault="00AA059E" w:rsidP="004218DE">
            <w:pPr>
              <w:spacing w:before="110"/>
              <w:jc w:val="right"/>
              <w:outlineLvl w:val="1"/>
              <w:rPr>
                <w:rFonts w:asciiTheme="majorHAnsi" w:hAnsiTheme="majorHAnsi"/>
                <w:color w:val="4354A2" w:themeColor="accent1"/>
                <w:spacing w:val="30"/>
                <w:sz w:val="24"/>
              </w:rPr>
            </w:pPr>
            <w:r w:rsidRPr="004F49D8">
              <w:rPr>
                <w:rFonts w:asciiTheme="majorHAnsi" w:hAnsiTheme="majorHAnsi"/>
                <w:noProof/>
                <w:color w:val="4354A2" w:themeColor="accent1"/>
                <w:spacing w:val="30"/>
                <w:sz w:val="24"/>
                <w:lang w:val="en-AU" w:eastAsia="en-AU"/>
              </w:rPr>
              <w:drawing>
                <wp:anchor distT="0" distB="0" distL="114300" distR="114300" simplePos="0" relativeHeight="251695104" behindDoc="1" locked="1" layoutInCell="1" allowOverlap="0" wp14:anchorId="35D3AA98" wp14:editId="144460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90170</wp:posOffset>
                  </wp:positionV>
                  <wp:extent cx="1839600" cy="1144800"/>
                  <wp:effectExtent l="0" t="0" r="8255" b="0"/>
                  <wp:wrapNone/>
                  <wp:docPr id="2" name="Picture 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</w:tcPr>
          <w:p w14:paraId="497177BD" w14:textId="77777777" w:rsidR="00AA059E" w:rsidRPr="004F49D8" w:rsidRDefault="00AA059E" w:rsidP="007246A9"/>
        </w:tc>
        <w:tc>
          <w:tcPr>
            <w:tcW w:w="7560" w:type="dxa"/>
          </w:tcPr>
          <w:p w14:paraId="210B5F8F" w14:textId="13297884" w:rsidR="00AA059E" w:rsidRPr="00CD4C3A" w:rsidRDefault="00BE15FC" w:rsidP="007246A9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SIEM Group Assignment</w:t>
            </w:r>
            <w:r w:rsidR="00813DF1">
              <w:rPr>
                <w:sz w:val="48"/>
                <w:szCs w:val="48"/>
              </w:rPr>
              <w:t xml:space="preserve"> </w:t>
            </w:r>
            <w:r w:rsidR="0084545A">
              <w:rPr>
                <w:sz w:val="48"/>
                <w:szCs w:val="48"/>
              </w:rPr>
              <w:t>(Core)</w:t>
            </w:r>
          </w:p>
          <w:p w14:paraId="4C5DB8E1" w14:textId="0A1144D9" w:rsidR="00AA059E" w:rsidRPr="004F49D8" w:rsidRDefault="00CD4C3A" w:rsidP="007246A9">
            <w:pPr>
              <w:pStyle w:val="CoverInfo"/>
              <w:rPr>
                <w:b/>
                <w:spacing w:val="80"/>
                <w:sz w:val="60"/>
              </w:rPr>
            </w:pPr>
            <w:r>
              <w:t>Otis Smith</w:t>
            </w:r>
            <w:r w:rsidR="007246A9">
              <w:t xml:space="preserve">  </w:t>
            </w:r>
            <w:sdt>
              <w:sdtPr>
                <w:id w:val="1878201221"/>
                <w:placeholder>
                  <w:docPart w:val="B1EAAF5C8A0142D298EF8C451CB26F11"/>
                </w:placeholder>
                <w:temporary/>
                <w:showingPlcHdr/>
                <w15:appearance w15:val="hidden"/>
              </w:sdtPr>
              <w:sdtContent>
                <w:r w:rsidR="007246A9" w:rsidRPr="004F49D8">
                  <w:t>/</w:t>
                </w:r>
              </w:sdtContent>
            </w:sdt>
            <w:r w:rsidR="007246A9">
              <w:t xml:space="preserve">  </w:t>
            </w:r>
            <w:r>
              <w:t>Cybersecurity Professional</w:t>
            </w:r>
            <w:r w:rsidR="007246A9">
              <w:t xml:space="preserve">  </w:t>
            </w:r>
            <w:sdt>
              <w:sdtPr>
                <w:id w:val="1932164169"/>
                <w:placeholder>
                  <w:docPart w:val="4F9296769E1C42BEA3917A36BF199242"/>
                </w:placeholder>
                <w:temporary/>
                <w:showingPlcHdr/>
                <w15:appearance w15:val="hidden"/>
              </w:sdtPr>
              <w:sdtContent>
                <w:r w:rsidR="007246A9" w:rsidRPr="004F49D8">
                  <w:t>/</w:t>
                </w:r>
              </w:sdtContent>
            </w:sdt>
            <w:r w:rsidR="00AA059E" w:rsidRPr="004F49D8">
              <w:t xml:space="preserve"> </w:t>
            </w:r>
            <w:r w:rsidR="007246A9">
              <w:t xml:space="preserve"> </w:t>
            </w:r>
            <w:r w:rsidR="004A48B8">
              <w:t>8</w:t>
            </w:r>
            <w:r>
              <w:t>.</w:t>
            </w:r>
            <w:r w:rsidR="004A48B8">
              <w:t>29</w:t>
            </w:r>
            <w:r w:rsidR="00D739CD">
              <w:t>.</w:t>
            </w:r>
            <w:r>
              <w:t>23</w:t>
            </w:r>
          </w:p>
        </w:tc>
        <w:tc>
          <w:tcPr>
            <w:tcW w:w="810" w:type="dxa"/>
          </w:tcPr>
          <w:p w14:paraId="428A77F7" w14:textId="77777777" w:rsidR="00AA059E" w:rsidRPr="004F49D8" w:rsidRDefault="00AA059E" w:rsidP="007246A9"/>
        </w:tc>
      </w:tr>
      <w:tr w:rsidR="00AA059E" w:rsidRPr="004F49D8" w14:paraId="3A93B581" w14:textId="77777777" w:rsidTr="00D739CD">
        <w:trPr>
          <w:trHeight w:val="718"/>
        </w:trPr>
        <w:tc>
          <w:tcPr>
            <w:tcW w:w="2970" w:type="dxa"/>
          </w:tcPr>
          <w:p w14:paraId="22AF2116" w14:textId="77777777" w:rsidR="00AA059E" w:rsidRPr="004F49D8" w:rsidRDefault="00AA059E" w:rsidP="007246A9">
            <w:pPr>
              <w:rPr>
                <w:noProof/>
              </w:rPr>
            </w:pPr>
          </w:p>
        </w:tc>
        <w:tc>
          <w:tcPr>
            <w:tcW w:w="900" w:type="dxa"/>
          </w:tcPr>
          <w:p w14:paraId="3395126C" w14:textId="77777777" w:rsidR="00AA059E" w:rsidRPr="004F49D8" w:rsidRDefault="00AA059E" w:rsidP="007246A9"/>
        </w:tc>
        <w:tc>
          <w:tcPr>
            <w:tcW w:w="7560" w:type="dxa"/>
          </w:tcPr>
          <w:p w14:paraId="78F0935F" w14:textId="77777777" w:rsidR="00AA059E" w:rsidRPr="004F49D8" w:rsidRDefault="00AA059E" w:rsidP="007246A9"/>
        </w:tc>
        <w:tc>
          <w:tcPr>
            <w:tcW w:w="810" w:type="dxa"/>
          </w:tcPr>
          <w:p w14:paraId="4052910F" w14:textId="77777777" w:rsidR="00AA059E" w:rsidRPr="004F49D8" w:rsidRDefault="00AA059E" w:rsidP="007246A9"/>
        </w:tc>
      </w:tr>
      <w:tr w:rsidR="00AA059E" w:rsidRPr="004F49D8" w14:paraId="52D93777" w14:textId="77777777" w:rsidTr="00A665BC">
        <w:trPr>
          <w:trHeight w:val="10944"/>
        </w:trPr>
        <w:tc>
          <w:tcPr>
            <w:tcW w:w="12240" w:type="dxa"/>
            <w:gridSpan w:val="4"/>
          </w:tcPr>
          <w:p w14:paraId="4FA6F386" w14:textId="77777777" w:rsidR="00AA059E" w:rsidRPr="004F49D8" w:rsidRDefault="007246A9" w:rsidP="004218DE">
            <w:pPr>
              <w:spacing w:before="110"/>
              <w:outlineLvl w:val="1"/>
              <w:rPr>
                <w:rFonts w:asciiTheme="majorHAnsi" w:hAnsiTheme="majorHAnsi"/>
                <w:color w:val="4354A2" w:themeColor="accent1"/>
                <w:spacing w:val="30"/>
                <w:sz w:val="24"/>
              </w:rPr>
            </w:pPr>
            <w:r>
              <w:rPr>
                <w:rFonts w:asciiTheme="majorHAnsi" w:hAnsiTheme="majorHAnsi"/>
                <w:noProof/>
                <w:color w:val="4354A2" w:themeColor="accent1"/>
                <w:spacing w:val="30"/>
                <w:sz w:val="24"/>
                <w:lang w:val="en-AU" w:eastAsia="en-AU"/>
              </w:rPr>
              <w:drawing>
                <wp:anchor distT="0" distB="0" distL="114300" distR="114300" simplePos="0" relativeHeight="251696128" behindDoc="1" locked="1" layoutInCell="1" allowOverlap="1" wp14:anchorId="1E260D4C" wp14:editId="72D7D2FA">
                  <wp:simplePos x="0" y="0"/>
                  <wp:positionH relativeFrom="page">
                    <wp:posOffset>836295</wp:posOffset>
                  </wp:positionH>
                  <wp:positionV relativeFrom="paragraph">
                    <wp:posOffset>765810</wp:posOffset>
                  </wp:positionV>
                  <wp:extent cx="6758305" cy="5130800"/>
                  <wp:effectExtent l="0" t="0" r="4445" b="0"/>
                  <wp:wrapNone/>
                  <wp:docPr id="4" name="Picture 4" descr="Pipette dropping liquid in a petri d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Pipette dropping liquid in a petri dish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758305" cy="5130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231BD9F" w14:textId="77777777" w:rsidR="00AA059E" w:rsidRDefault="00AA059E" w:rsidP="00234F18"/>
    <w:p w14:paraId="79448474" w14:textId="77777777" w:rsidR="00AA059E" w:rsidRDefault="00AA059E" w:rsidP="00234F18">
      <w:pPr>
        <w:sectPr w:rsidR="00AA059E" w:rsidSect="009D046B">
          <w:footerReference w:type="default" r:id="rId12"/>
          <w:footerReference w:type="first" r:id="rId13"/>
          <w:type w:val="continuous"/>
          <w:pgSz w:w="12240" w:h="15840" w:code="1"/>
          <w:pgMar w:top="641" w:right="720" w:bottom="284" w:left="720" w:header="709" w:footer="288" w:gutter="0"/>
          <w:pgNumType w:start="1"/>
          <w:cols w:space="708"/>
          <w:titlePg/>
          <w:docGrid w:linePitch="360"/>
        </w:sectPr>
      </w:pPr>
    </w:p>
    <w:tbl>
      <w:tblPr>
        <w:tblW w:w="12245" w:type="dxa"/>
        <w:tblInd w:w="-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642"/>
        <w:gridCol w:w="6486"/>
        <w:gridCol w:w="797"/>
      </w:tblGrid>
      <w:tr w:rsidR="00AA059E" w14:paraId="7A4C9057" w14:textId="77777777" w:rsidTr="00AA059E">
        <w:trPr>
          <w:trHeight w:val="1800"/>
        </w:trPr>
        <w:tc>
          <w:tcPr>
            <w:tcW w:w="4320" w:type="dxa"/>
          </w:tcPr>
          <w:p w14:paraId="549A548B" w14:textId="77777777" w:rsidR="00AA059E" w:rsidRDefault="00AA059E" w:rsidP="004218DE"/>
        </w:tc>
        <w:tc>
          <w:tcPr>
            <w:tcW w:w="642" w:type="dxa"/>
          </w:tcPr>
          <w:p w14:paraId="3FAA42D2" w14:textId="77777777" w:rsidR="00AA059E" w:rsidRDefault="00AA059E" w:rsidP="004218DE"/>
        </w:tc>
        <w:tc>
          <w:tcPr>
            <w:tcW w:w="7283" w:type="dxa"/>
            <w:gridSpan w:val="2"/>
          </w:tcPr>
          <w:p w14:paraId="01D24277" w14:textId="77777777" w:rsidR="00AA059E" w:rsidRDefault="00AA059E" w:rsidP="004218DE"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83840" behindDoc="1" locked="0" layoutInCell="1" allowOverlap="1" wp14:anchorId="7E575AC7" wp14:editId="7842902E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8890</wp:posOffset>
                  </wp:positionV>
                  <wp:extent cx="4863600" cy="1144800"/>
                  <wp:effectExtent l="0" t="0" r="0" b="0"/>
                  <wp:wrapNone/>
                  <wp:docPr id="6" name="Picture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A059E" w14:paraId="02B7F200" w14:textId="77777777" w:rsidTr="00AA059E">
        <w:trPr>
          <w:trHeight w:val="4858"/>
        </w:trPr>
        <w:tc>
          <w:tcPr>
            <w:tcW w:w="4320" w:type="dxa"/>
          </w:tcPr>
          <w:p w14:paraId="664A53E4" w14:textId="77777777" w:rsidR="00AA059E" w:rsidRDefault="00AA059E" w:rsidP="004218DE"/>
        </w:tc>
        <w:tc>
          <w:tcPr>
            <w:tcW w:w="642" w:type="dxa"/>
          </w:tcPr>
          <w:p w14:paraId="4C812D2A" w14:textId="77777777" w:rsidR="00AA059E" w:rsidRDefault="00AA059E" w:rsidP="004218DE"/>
        </w:tc>
        <w:tc>
          <w:tcPr>
            <w:tcW w:w="6486" w:type="dxa"/>
          </w:tcPr>
          <w:p w14:paraId="12AE8E36" w14:textId="77777777" w:rsidR="00AA059E" w:rsidRDefault="00000000" w:rsidP="008D5E3D">
            <w:pPr>
              <w:pStyle w:val="Heading1"/>
            </w:pPr>
            <w:sdt>
              <w:sdtPr>
                <w:id w:val="-1884014575"/>
                <w:placeholder>
                  <w:docPart w:val="DA0F5CB3272F444F8012601533398FBC"/>
                </w:placeholder>
                <w:temporary/>
                <w:showingPlcHdr/>
                <w15:appearance w15:val="hidden"/>
              </w:sdtPr>
              <w:sdtContent>
                <w:r w:rsidR="008D5E3D" w:rsidRPr="006C3507">
                  <w:t>TABLE OF CONTENTS</w:t>
                </w:r>
              </w:sdtContent>
            </w:sdt>
          </w:p>
        </w:tc>
        <w:tc>
          <w:tcPr>
            <w:tcW w:w="797" w:type="dxa"/>
          </w:tcPr>
          <w:p w14:paraId="4D925AF3" w14:textId="77777777" w:rsidR="00AA059E" w:rsidRDefault="00AA059E" w:rsidP="004218DE"/>
        </w:tc>
      </w:tr>
      <w:tr w:rsidR="00AA059E" w14:paraId="7986D298" w14:textId="77777777" w:rsidTr="00AA059E">
        <w:trPr>
          <w:trHeight w:val="6928"/>
        </w:trPr>
        <w:tc>
          <w:tcPr>
            <w:tcW w:w="4320" w:type="dxa"/>
          </w:tcPr>
          <w:p w14:paraId="65CB95AE" w14:textId="77777777" w:rsidR="00AA059E" w:rsidRDefault="00AA059E" w:rsidP="004218DE"/>
        </w:tc>
        <w:tc>
          <w:tcPr>
            <w:tcW w:w="642" w:type="dxa"/>
          </w:tcPr>
          <w:p w14:paraId="4E3A3072" w14:textId="77777777" w:rsidR="00AA059E" w:rsidRDefault="00AA059E" w:rsidP="004218DE"/>
        </w:tc>
        <w:tc>
          <w:tcPr>
            <w:tcW w:w="6486" w:type="dxa"/>
          </w:tcPr>
          <w:p w14:paraId="306756EE" w14:textId="507D7847" w:rsidR="009A38E6" w:rsidRDefault="00CD4C3A" w:rsidP="00CD4C3A">
            <w:pPr>
              <w:pStyle w:val="TableOfContent"/>
            </w:pPr>
            <w:r>
              <w:t>Summary ………………………</w:t>
            </w:r>
            <w:proofErr w:type="gramStart"/>
            <w:r>
              <w:t>…..</w:t>
            </w:r>
            <w:proofErr w:type="gramEnd"/>
          </w:p>
          <w:p w14:paraId="480C1463" w14:textId="787C18A0" w:rsidR="00CD4C3A" w:rsidRDefault="00CD4C3A" w:rsidP="00CD4C3A">
            <w:pPr>
              <w:pStyle w:val="TableOfContent"/>
            </w:pPr>
            <w:r>
              <w:t>Discovery……………………………</w:t>
            </w:r>
          </w:p>
          <w:p w14:paraId="1067B8B3" w14:textId="4BC9B45A" w:rsidR="00CD4C3A" w:rsidRDefault="00CD4C3A" w:rsidP="00CD4C3A">
            <w:pPr>
              <w:pStyle w:val="TableOfContent"/>
            </w:pPr>
            <w:r>
              <w:t>Vulnerability……………………….</w:t>
            </w:r>
          </w:p>
          <w:p w14:paraId="406B2DF1" w14:textId="1418AED9" w:rsidR="00CD4C3A" w:rsidRDefault="00CD4C3A" w:rsidP="00CD4C3A">
            <w:pPr>
              <w:pStyle w:val="TableOfContent"/>
            </w:pPr>
            <w:r>
              <w:t>Exploitation……………………</w:t>
            </w:r>
            <w:proofErr w:type="gramStart"/>
            <w:r>
              <w:t>…..</w:t>
            </w:r>
            <w:proofErr w:type="gramEnd"/>
          </w:p>
          <w:p w14:paraId="75EA2FF2" w14:textId="11F87F9F" w:rsidR="00CD4C3A" w:rsidRDefault="006B3CF5" w:rsidP="00CD4C3A">
            <w:pPr>
              <w:pStyle w:val="TableOfContent"/>
            </w:pPr>
            <w:r>
              <w:t>References.</w:t>
            </w:r>
            <w:r w:rsidR="00CD4C3A">
              <w:t>……………………</w:t>
            </w:r>
            <w:proofErr w:type="gramStart"/>
            <w:r w:rsidR="00CD4C3A">
              <w:t>…..</w:t>
            </w:r>
            <w:proofErr w:type="gramEnd"/>
          </w:p>
          <w:p w14:paraId="14BD972F" w14:textId="782129A3" w:rsidR="004A48B8" w:rsidRDefault="004A48B8" w:rsidP="00CD4C3A">
            <w:pPr>
              <w:pStyle w:val="TableOfContent"/>
            </w:pPr>
            <w:r>
              <w:t>Mitigation………………………</w:t>
            </w:r>
            <w:proofErr w:type="gramStart"/>
            <w:r>
              <w:t>…..</w:t>
            </w:r>
            <w:proofErr w:type="gramEnd"/>
          </w:p>
          <w:p w14:paraId="2827247A" w14:textId="77777777" w:rsidR="00CD4C3A" w:rsidRDefault="00CD4C3A" w:rsidP="00CD4C3A">
            <w:pPr>
              <w:pStyle w:val="TableOfContent"/>
            </w:pPr>
          </w:p>
          <w:p w14:paraId="077EBF62" w14:textId="77777777" w:rsidR="00AA059E" w:rsidRDefault="009A38E6" w:rsidP="008D5E3D">
            <w:pPr>
              <w:pStyle w:val="TableOfContent"/>
            </w:pPr>
            <w:r>
              <w:t xml:space="preserve"> </w:t>
            </w:r>
          </w:p>
        </w:tc>
        <w:tc>
          <w:tcPr>
            <w:tcW w:w="797" w:type="dxa"/>
          </w:tcPr>
          <w:p w14:paraId="2480BAB1" w14:textId="77777777" w:rsidR="00AA059E" w:rsidRDefault="00AA059E" w:rsidP="004218DE"/>
        </w:tc>
      </w:tr>
    </w:tbl>
    <w:p w14:paraId="4449F732" w14:textId="77777777" w:rsidR="00AA059E" w:rsidRDefault="00AA059E" w:rsidP="00234F18">
      <w:r>
        <w:rPr>
          <w:noProof/>
          <w:lang w:val="en-AU" w:eastAsia="en-AU"/>
        </w:rPr>
        <w:drawing>
          <wp:anchor distT="0" distB="0" distL="114300" distR="114300" simplePos="0" relativeHeight="251685888" behindDoc="1" locked="1" layoutInCell="1" allowOverlap="1" wp14:anchorId="2CA239B6" wp14:editId="668CBE7A">
            <wp:simplePos x="0" y="0"/>
            <wp:positionH relativeFrom="column">
              <wp:posOffset>-454660</wp:posOffset>
            </wp:positionH>
            <wp:positionV relativeFrom="paragraph">
              <wp:posOffset>-9368790</wp:posOffset>
            </wp:positionV>
            <wp:extent cx="2761488" cy="10085832"/>
            <wp:effectExtent l="0" t="0" r="1270" b="0"/>
            <wp:wrapNone/>
            <wp:docPr id="7" name="Picture 7" descr="Beakers on a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eakers on a tabl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61488" cy="10085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D1B3E" w14:textId="77777777" w:rsidR="00AA059E" w:rsidRDefault="00AA059E" w:rsidP="00234F18">
      <w:pPr>
        <w:sectPr w:rsidR="00AA059E" w:rsidSect="009D046B">
          <w:pgSz w:w="12240" w:h="15840" w:code="1"/>
          <w:pgMar w:top="641" w:right="720" w:bottom="284" w:left="720" w:header="709" w:footer="288" w:gutter="0"/>
          <w:pgNumType w:start="1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Y="-9"/>
        <w:tblW w:w="1152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26"/>
        <w:gridCol w:w="2167"/>
        <w:gridCol w:w="727"/>
      </w:tblGrid>
      <w:tr w:rsidR="00AA059E" w14:paraId="24B4D900" w14:textId="77777777" w:rsidTr="00AA059E">
        <w:trPr>
          <w:trHeight w:val="1799"/>
        </w:trPr>
        <w:tc>
          <w:tcPr>
            <w:tcW w:w="8626" w:type="dxa"/>
          </w:tcPr>
          <w:p w14:paraId="7A2B10CE" w14:textId="3222FEF3" w:rsidR="00AA059E" w:rsidRPr="00BE5602" w:rsidRDefault="00CD4C3A" w:rsidP="008D5E3D">
            <w:pPr>
              <w:pStyle w:val="Heading1"/>
            </w:pPr>
            <w:r>
              <w:lastRenderedPageBreak/>
              <w:t>Summary</w:t>
            </w:r>
          </w:p>
        </w:tc>
        <w:tc>
          <w:tcPr>
            <w:tcW w:w="2894" w:type="dxa"/>
            <w:gridSpan w:val="2"/>
          </w:tcPr>
          <w:p w14:paraId="6130B5A1" w14:textId="77777777" w:rsidR="00AA059E" w:rsidRPr="00BE5602" w:rsidRDefault="00AA059E" w:rsidP="004218DE">
            <w:pPr>
              <w:spacing w:line="240" w:lineRule="auto"/>
              <w:rPr>
                <w:szCs w:val="20"/>
                <w:lang w:bidi="en-US"/>
              </w:rPr>
            </w:pPr>
            <w:r>
              <w:rPr>
                <w:noProof/>
                <w:szCs w:val="20"/>
                <w:lang w:val="en-AU" w:eastAsia="en-AU"/>
              </w:rPr>
              <w:drawing>
                <wp:anchor distT="0" distB="0" distL="114300" distR="114300" simplePos="0" relativeHeight="251687936" behindDoc="1" locked="1" layoutInCell="1" allowOverlap="1" wp14:anchorId="40743379" wp14:editId="44E78B0A">
                  <wp:simplePos x="5930900" y="406400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1839600" cy="1144800"/>
                  <wp:effectExtent l="0" t="0" r="8255" b="0"/>
                  <wp:wrapNone/>
                  <wp:docPr id="908" name="Picture 908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" name="Picture 908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059E" w:rsidRPr="002014E3" w14:paraId="5CD1F4D8" w14:textId="77777777" w:rsidTr="00AA059E">
        <w:trPr>
          <w:trHeight w:val="5806"/>
        </w:trPr>
        <w:tc>
          <w:tcPr>
            <w:tcW w:w="10793" w:type="dxa"/>
            <w:gridSpan w:val="2"/>
          </w:tcPr>
          <w:p w14:paraId="6BB23F77" w14:textId="77777777" w:rsidR="00B979D6" w:rsidRDefault="00B979D6" w:rsidP="004218DE">
            <w:pPr>
              <w:rPr>
                <w:rFonts w:ascii="Poppins" w:eastAsia="Times New Roman" w:hAnsi="Poppins" w:cs="Poppins"/>
                <w:color w:val="152C61"/>
                <w:sz w:val="24"/>
              </w:rPr>
            </w:pPr>
          </w:p>
          <w:p w14:paraId="67D4FF80" w14:textId="0895D974" w:rsidR="00544402" w:rsidRPr="002014E3" w:rsidRDefault="00AF085B" w:rsidP="004218DE">
            <w:pPr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 xml:space="preserve">This report outlines the process of Digital Evidence Collection, focusing on creating an image of an OS using </w:t>
            </w:r>
            <w:proofErr w:type="spellStart"/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>SystemBack</w:t>
            </w:r>
            <w:proofErr w:type="spellEnd"/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 xml:space="preserve"> and verifying data integrity with Autopsy. The objective is to ensure the validity of evidence in a digital </w:t>
            </w:r>
            <w:proofErr w:type="gramStart"/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>forensics</w:t>
            </w:r>
            <w:proofErr w:type="gramEnd"/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 xml:space="preserve"> investigation. The report covers the steps from downloading </w:t>
            </w:r>
            <w:proofErr w:type="spellStart"/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>SystemBack</w:t>
            </w:r>
            <w:proofErr w:type="spellEnd"/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 xml:space="preserve"> to comparing MD5 hashes in Autopsy, demonstrating a thorough and successful evidence collection process.</w:t>
            </w:r>
          </w:p>
          <w:p w14:paraId="525D583D" w14:textId="77777777" w:rsidR="000817A7" w:rsidRDefault="00605B50" w:rsidP="008D5E3D">
            <w:pPr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2014E3">
              <w:rPr>
                <w:rFonts w:ascii="Poppins" w:eastAsia="Times New Roman" w:hAnsi="Poppins" w:cs="Poppins"/>
                <w:color w:val="152C61"/>
                <w:sz w:val="24"/>
              </w:rPr>
              <w:drawing>
                <wp:inline distT="0" distB="0" distL="0" distR="0" wp14:anchorId="25BDA837" wp14:editId="3730AFC9">
                  <wp:extent cx="6436303" cy="2093077"/>
                  <wp:effectExtent l="0" t="0" r="3175" b="2540"/>
                  <wp:docPr id="388360426" name="Picture 4" descr="A hand holding a glowing c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360426" name="Picture 4" descr="A hand holding a glowing city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39" cy="210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36480" w14:textId="77777777" w:rsidR="000610E9" w:rsidRDefault="000610E9" w:rsidP="008D5E3D">
            <w:pPr>
              <w:rPr>
                <w:rFonts w:ascii="Poppins" w:eastAsia="Times New Roman" w:hAnsi="Poppins" w:cs="Poppins"/>
                <w:color w:val="152C61"/>
                <w:sz w:val="24"/>
              </w:rPr>
            </w:pPr>
          </w:p>
          <w:p w14:paraId="378690B9" w14:textId="125F971C" w:rsidR="00C44E7B" w:rsidRPr="002014E3" w:rsidRDefault="00C44E7B" w:rsidP="008D5E3D">
            <w:pPr>
              <w:rPr>
                <w:rFonts w:ascii="Poppins" w:eastAsia="Times New Roman" w:hAnsi="Poppins" w:cs="Poppins"/>
                <w:color w:val="152C61"/>
                <w:sz w:val="24"/>
              </w:rPr>
            </w:pPr>
          </w:p>
        </w:tc>
        <w:tc>
          <w:tcPr>
            <w:tcW w:w="727" w:type="dxa"/>
          </w:tcPr>
          <w:p w14:paraId="406AD09D" w14:textId="77777777" w:rsidR="00AA059E" w:rsidRPr="002014E3" w:rsidRDefault="00AA059E" w:rsidP="004218DE">
            <w:pPr>
              <w:rPr>
                <w:rFonts w:ascii="Poppins" w:eastAsia="Times New Roman" w:hAnsi="Poppins" w:cs="Poppins"/>
                <w:color w:val="152C61"/>
                <w:sz w:val="24"/>
              </w:rPr>
            </w:pPr>
          </w:p>
        </w:tc>
      </w:tr>
      <w:tr w:rsidR="00AA059E" w14:paraId="61E28ADF" w14:textId="77777777" w:rsidTr="00AA059E">
        <w:trPr>
          <w:trHeight w:val="3959"/>
        </w:trPr>
        <w:tc>
          <w:tcPr>
            <w:tcW w:w="10793" w:type="dxa"/>
            <w:gridSpan w:val="2"/>
          </w:tcPr>
          <w:p w14:paraId="78170D6E" w14:textId="3F41481F" w:rsidR="00AA059E" w:rsidRDefault="007B7474" w:rsidP="00583F61">
            <w:pPr>
              <w:pStyle w:val="Heading1"/>
              <w:ind w:left="0"/>
            </w:pPr>
            <w:r>
              <w:lastRenderedPageBreak/>
              <w:t xml:space="preserve">Discovery </w:t>
            </w:r>
            <w:r w:rsidR="007C28B0">
              <w:rPr>
                <w:noProof/>
                <w:szCs w:val="20"/>
                <w:lang w:val="en-AU" w:eastAsia="en-AU"/>
              </w:rPr>
              <w:drawing>
                <wp:anchor distT="0" distB="0" distL="114300" distR="114300" simplePos="0" relativeHeight="251698176" behindDoc="1" locked="1" layoutInCell="1" allowOverlap="1" wp14:anchorId="48CF978B" wp14:editId="269E7424">
                  <wp:simplePos x="0" y="0"/>
                  <wp:positionH relativeFrom="margin">
                    <wp:posOffset>5467985</wp:posOffset>
                  </wp:positionH>
                  <wp:positionV relativeFrom="margin">
                    <wp:posOffset>86995</wp:posOffset>
                  </wp:positionV>
                  <wp:extent cx="1839595" cy="1144270"/>
                  <wp:effectExtent l="0" t="0" r="8255" b="0"/>
                  <wp:wrapNone/>
                  <wp:docPr id="25837081" name="Picture 2583708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" name="Picture 91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54E1050" w14:textId="77777777" w:rsidR="00F96C23" w:rsidRPr="00F96C23" w:rsidRDefault="00F96C23" w:rsidP="00F96C23"/>
          <w:p w14:paraId="602E52C3" w14:textId="77777777" w:rsidR="007F386D" w:rsidRDefault="007F386D" w:rsidP="007F386D">
            <w:pPr>
              <w:pStyle w:val="ListParagraph"/>
              <w:rPr>
                <w:rFonts w:ascii="Poppins" w:eastAsia="Times New Roman" w:hAnsi="Poppins" w:cs="Poppins"/>
                <w:color w:val="152C61"/>
                <w:sz w:val="24"/>
              </w:rPr>
            </w:pPr>
          </w:p>
          <w:p w14:paraId="3CD501A0" w14:textId="0C279955" w:rsidR="00C44E7B" w:rsidRDefault="00AF085B" w:rsidP="004560BF">
            <w:pPr>
              <w:pStyle w:val="ListParagraph"/>
              <w:spacing w:line="24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 xml:space="preserve">The discovery phase involved downloading the </w:t>
            </w:r>
            <w:proofErr w:type="spellStart"/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>SystemBack</w:t>
            </w:r>
            <w:proofErr w:type="spellEnd"/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 xml:space="preserve"> file from a provided link, navigating through the terminal to unzip and install </w:t>
            </w:r>
            <w:proofErr w:type="spellStart"/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>SystemBack</w:t>
            </w:r>
            <w:proofErr w:type="spellEnd"/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>, and configuring its settings for live system creation. Key steps included selecting the appropriate operating system (Ubuntu 20.04), creating a new live system named "</w:t>
            </w:r>
            <w:proofErr w:type="spellStart"/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>KaliImage</w:t>
            </w:r>
            <w:proofErr w:type="spellEnd"/>
            <w:r w:rsidRPr="00AF085B">
              <w:rPr>
                <w:rFonts w:ascii="Poppins" w:eastAsia="Times New Roman" w:hAnsi="Poppins" w:cs="Poppins"/>
                <w:color w:val="152C61"/>
                <w:sz w:val="24"/>
              </w:rPr>
              <w:t>," and patiently waiting for the image creation to complete.</w:t>
            </w:r>
          </w:p>
          <w:p w14:paraId="7DAAEC30" w14:textId="07F5EEF8" w:rsidR="00C064E9" w:rsidRPr="00F96C23" w:rsidRDefault="00C064E9" w:rsidP="004A48B8">
            <w:pPr>
              <w:pStyle w:val="ListParagraph"/>
            </w:pPr>
          </w:p>
        </w:tc>
        <w:tc>
          <w:tcPr>
            <w:tcW w:w="727" w:type="dxa"/>
          </w:tcPr>
          <w:p w14:paraId="08EA46F7" w14:textId="77777777" w:rsidR="00AA059E" w:rsidRDefault="00AA059E" w:rsidP="004218DE"/>
          <w:p w14:paraId="4D692A07" w14:textId="77777777" w:rsidR="00F96C23" w:rsidRDefault="00F96C23" w:rsidP="004218DE"/>
          <w:p w14:paraId="5594B8E4" w14:textId="77777777" w:rsidR="009A4859" w:rsidRDefault="009A4859" w:rsidP="004218DE"/>
          <w:p w14:paraId="0772AF48" w14:textId="77777777" w:rsidR="007469C4" w:rsidRDefault="007469C4" w:rsidP="004218DE"/>
          <w:p w14:paraId="2133F8F5" w14:textId="77777777" w:rsidR="007469C4" w:rsidRDefault="007469C4" w:rsidP="004218DE"/>
        </w:tc>
      </w:tr>
      <w:tr w:rsidR="00AA059E" w14:paraId="764DF6B6" w14:textId="77777777" w:rsidTr="00AA059E">
        <w:trPr>
          <w:trHeight w:val="154"/>
        </w:trPr>
        <w:tc>
          <w:tcPr>
            <w:tcW w:w="10793" w:type="dxa"/>
            <w:gridSpan w:val="2"/>
          </w:tcPr>
          <w:p w14:paraId="4AF66BDF" w14:textId="547B314F" w:rsidR="00AA059E" w:rsidRPr="00945B87" w:rsidRDefault="00AA059E" w:rsidP="008D5E3D">
            <w:pPr>
              <w:pStyle w:val="PictureInfo"/>
              <w:rPr>
                <w:noProof/>
              </w:rPr>
            </w:pPr>
          </w:p>
        </w:tc>
        <w:tc>
          <w:tcPr>
            <w:tcW w:w="727" w:type="dxa"/>
          </w:tcPr>
          <w:p w14:paraId="6A952233" w14:textId="77777777" w:rsidR="00AA059E" w:rsidRDefault="00AA059E" w:rsidP="004218DE"/>
        </w:tc>
      </w:tr>
    </w:tbl>
    <w:p w14:paraId="6040DB99" w14:textId="77777777" w:rsidR="00615BCF" w:rsidRDefault="00615BCF" w:rsidP="00615BCF"/>
    <w:p w14:paraId="06811658" w14:textId="77777777" w:rsidR="004560BF" w:rsidRDefault="004560BF" w:rsidP="00615BCF"/>
    <w:p w14:paraId="1D0F0CC1" w14:textId="77777777" w:rsidR="004560BF" w:rsidRDefault="004560BF" w:rsidP="00615BCF"/>
    <w:tbl>
      <w:tblPr>
        <w:tblpPr w:leftFromText="180" w:rightFromText="180" w:vertAnchor="text" w:horzAnchor="margin" w:tblpY="-9"/>
        <w:tblW w:w="1152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26"/>
        <w:gridCol w:w="2167"/>
        <w:gridCol w:w="727"/>
      </w:tblGrid>
      <w:tr w:rsidR="00DB7FF3" w:rsidRPr="00BE5602" w14:paraId="25E984C6" w14:textId="77777777" w:rsidTr="00230F47">
        <w:trPr>
          <w:trHeight w:val="1889"/>
        </w:trPr>
        <w:tc>
          <w:tcPr>
            <w:tcW w:w="8626" w:type="dxa"/>
          </w:tcPr>
          <w:p w14:paraId="4978350F" w14:textId="77777777" w:rsidR="00DB7FF3" w:rsidRPr="00831F6E" w:rsidRDefault="00DB7FF3" w:rsidP="00230F47">
            <w:pPr>
              <w:pStyle w:val="Heading1"/>
              <w:ind w:left="0"/>
            </w:pPr>
            <w:r w:rsidRPr="008065EB">
              <w:lastRenderedPageBreak/>
              <w:t>Vulnerability</w:t>
            </w:r>
          </w:p>
        </w:tc>
        <w:tc>
          <w:tcPr>
            <w:tcW w:w="2894" w:type="dxa"/>
            <w:gridSpan w:val="2"/>
          </w:tcPr>
          <w:p w14:paraId="2398545F" w14:textId="77777777" w:rsidR="00DB7FF3" w:rsidRPr="00BE5602" w:rsidRDefault="00DB7FF3" w:rsidP="00230F47">
            <w:pPr>
              <w:spacing w:line="240" w:lineRule="auto"/>
              <w:rPr>
                <w:szCs w:val="20"/>
                <w:lang w:bidi="en-US"/>
              </w:rPr>
            </w:pPr>
            <w:r>
              <w:rPr>
                <w:noProof/>
                <w:szCs w:val="20"/>
                <w:lang w:val="en-AU" w:eastAsia="en-AU"/>
              </w:rPr>
              <w:drawing>
                <wp:anchor distT="0" distB="0" distL="114300" distR="114300" simplePos="0" relativeHeight="251712512" behindDoc="1" locked="1" layoutInCell="1" allowOverlap="1" wp14:anchorId="67102405" wp14:editId="7142BF7C">
                  <wp:simplePos x="5930900" y="406400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1839600" cy="1144800"/>
                  <wp:effectExtent l="0" t="0" r="8255" b="0"/>
                  <wp:wrapNone/>
                  <wp:docPr id="519992450" name="Picture 519992450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" name="Picture 91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7FF3" w:rsidRPr="00475422" w14:paraId="5C7747F3" w14:textId="77777777" w:rsidTr="00230F47">
        <w:trPr>
          <w:gridAfter w:val="1"/>
          <w:wAfter w:w="727" w:type="dxa"/>
          <w:trHeight w:val="5806"/>
        </w:trPr>
        <w:tc>
          <w:tcPr>
            <w:tcW w:w="10793" w:type="dxa"/>
            <w:gridSpan w:val="2"/>
          </w:tcPr>
          <w:p w14:paraId="2216B700" w14:textId="1C710CEC" w:rsidR="00DB7FF3" w:rsidRPr="00475422" w:rsidRDefault="004560BF" w:rsidP="004560BF">
            <w:pPr>
              <w:spacing w:line="24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4560BF">
              <w:rPr>
                <w:rFonts w:ascii="Poppins" w:eastAsia="Times New Roman" w:hAnsi="Poppins" w:cs="Poppins"/>
                <w:color w:val="152C61"/>
                <w:sz w:val="24"/>
              </w:rPr>
              <w:t>One potential vulnerability mentioned is the limitation on filesystem size. If the filesystem becomes too large, it may hinder the creation of a correct image. Users are advised to manage file sizes or consider a fresh installation of the Kali instance.</w:t>
            </w:r>
          </w:p>
        </w:tc>
      </w:tr>
    </w:tbl>
    <w:p w14:paraId="205B1DBF" w14:textId="77777777" w:rsidR="00615BCF" w:rsidRDefault="00615BCF" w:rsidP="00615BCF"/>
    <w:tbl>
      <w:tblPr>
        <w:tblpPr w:leftFromText="180" w:rightFromText="180" w:vertAnchor="text" w:horzAnchor="margin" w:tblpY="-9"/>
        <w:tblW w:w="31679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26"/>
        <w:gridCol w:w="1817"/>
        <w:gridCol w:w="6809"/>
        <w:gridCol w:w="3634"/>
        <w:gridCol w:w="4992"/>
        <w:gridCol w:w="2894"/>
        <w:gridCol w:w="2907"/>
      </w:tblGrid>
      <w:tr w:rsidR="00DB7FF3" w:rsidRPr="00BE5602" w14:paraId="685A7CE5" w14:textId="77777777" w:rsidTr="00DB7FF3">
        <w:trPr>
          <w:gridAfter w:val="1"/>
          <w:wAfter w:w="2907" w:type="dxa"/>
          <w:trHeight w:val="1889"/>
        </w:trPr>
        <w:tc>
          <w:tcPr>
            <w:tcW w:w="8626" w:type="dxa"/>
          </w:tcPr>
          <w:p w14:paraId="7BFF1485" w14:textId="3B50818A" w:rsidR="00DB7FF3" w:rsidRPr="00831F6E" w:rsidRDefault="00DB7FF3" w:rsidP="00DB7FF3">
            <w:pPr>
              <w:pStyle w:val="Heading1"/>
              <w:ind w:left="0"/>
            </w:pPr>
            <w:r w:rsidRPr="00C85F71">
              <w:lastRenderedPageBreak/>
              <w:t>Exploitation</w:t>
            </w:r>
          </w:p>
        </w:tc>
        <w:tc>
          <w:tcPr>
            <w:tcW w:w="8626" w:type="dxa"/>
            <w:gridSpan w:val="2"/>
          </w:tcPr>
          <w:p w14:paraId="03C32B11" w14:textId="1A865517" w:rsidR="00DB7FF3" w:rsidRPr="00831F6E" w:rsidRDefault="00DB7FF3" w:rsidP="00DB7FF3">
            <w:pPr>
              <w:pStyle w:val="Heading1"/>
              <w:ind w:left="0"/>
            </w:pPr>
            <w:r>
              <w:rPr>
                <w:noProof/>
                <w:szCs w:val="20"/>
                <w:lang w:val="en-AU" w:eastAsia="en-AU"/>
              </w:rPr>
              <w:drawing>
                <wp:anchor distT="0" distB="0" distL="114300" distR="114300" simplePos="0" relativeHeight="251714560" behindDoc="1" locked="1" layoutInCell="1" allowOverlap="1" wp14:anchorId="2E7B118C" wp14:editId="425CF88F">
                  <wp:simplePos x="5930900" y="406400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1839600" cy="1144800"/>
                  <wp:effectExtent l="0" t="0" r="8255" b="0"/>
                  <wp:wrapNone/>
                  <wp:docPr id="826401351" name="Picture 82640135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" name="Picture 912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26" w:type="dxa"/>
            <w:gridSpan w:val="2"/>
          </w:tcPr>
          <w:p w14:paraId="205ABE99" w14:textId="32E450DE" w:rsidR="00DB7FF3" w:rsidRPr="00831F6E" w:rsidRDefault="00DB7FF3" w:rsidP="00DB7FF3">
            <w:pPr>
              <w:pStyle w:val="Heading1"/>
              <w:ind w:left="0"/>
            </w:pPr>
          </w:p>
        </w:tc>
        <w:tc>
          <w:tcPr>
            <w:tcW w:w="2894" w:type="dxa"/>
          </w:tcPr>
          <w:p w14:paraId="544EA69B" w14:textId="584C7A19" w:rsidR="00DB7FF3" w:rsidRPr="00BE5602" w:rsidRDefault="00DB7FF3" w:rsidP="00DB7FF3">
            <w:pPr>
              <w:spacing w:line="240" w:lineRule="auto"/>
              <w:rPr>
                <w:szCs w:val="20"/>
                <w:lang w:bidi="en-US"/>
              </w:rPr>
            </w:pPr>
          </w:p>
        </w:tc>
      </w:tr>
      <w:tr w:rsidR="00DB7FF3" w:rsidRPr="00475422" w14:paraId="37D2E6B4" w14:textId="77777777" w:rsidTr="00DB7FF3">
        <w:trPr>
          <w:trHeight w:val="5806"/>
        </w:trPr>
        <w:tc>
          <w:tcPr>
            <w:tcW w:w="10443" w:type="dxa"/>
            <w:gridSpan w:val="2"/>
          </w:tcPr>
          <w:p w14:paraId="5441B01D" w14:textId="622FDD6D" w:rsidR="00DB7FF3" w:rsidRPr="00475422" w:rsidRDefault="004560BF" w:rsidP="004560BF">
            <w:pPr>
              <w:spacing w:before="100" w:beforeAutospacing="1" w:after="100" w:afterAutospacing="1" w:line="240" w:lineRule="auto"/>
              <w:ind w:left="720"/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4560BF">
              <w:rPr>
                <w:rFonts w:ascii="Poppins" w:eastAsia="Times New Roman" w:hAnsi="Poppins" w:cs="Poppins"/>
                <w:color w:val="152C61"/>
                <w:sz w:val="24"/>
              </w:rPr>
              <w:t>No exploitation activities were conducted in this process. The focus was on creating a valid image of the operating system for forensic analysis.</w:t>
            </w:r>
          </w:p>
        </w:tc>
        <w:tc>
          <w:tcPr>
            <w:tcW w:w="10443" w:type="dxa"/>
            <w:gridSpan w:val="2"/>
          </w:tcPr>
          <w:p w14:paraId="770E28F7" w14:textId="77777777" w:rsidR="00DB7FF3" w:rsidRPr="00475422" w:rsidRDefault="00DB7FF3" w:rsidP="00DB7FF3">
            <w:pPr>
              <w:rPr>
                <w:rFonts w:ascii="Poppins" w:eastAsia="Times New Roman" w:hAnsi="Poppins" w:cs="Poppins"/>
                <w:color w:val="152C61"/>
                <w:sz w:val="24"/>
              </w:rPr>
            </w:pPr>
          </w:p>
        </w:tc>
        <w:tc>
          <w:tcPr>
            <w:tcW w:w="10793" w:type="dxa"/>
            <w:gridSpan w:val="3"/>
          </w:tcPr>
          <w:p w14:paraId="262A1777" w14:textId="7157E6E4" w:rsidR="00DB7FF3" w:rsidRPr="00475422" w:rsidRDefault="00DB7FF3" w:rsidP="00DB7FF3">
            <w:pPr>
              <w:rPr>
                <w:rFonts w:ascii="Poppins" w:eastAsia="Times New Roman" w:hAnsi="Poppins" w:cs="Poppins"/>
                <w:color w:val="152C61"/>
                <w:sz w:val="24"/>
              </w:rPr>
            </w:pPr>
          </w:p>
        </w:tc>
      </w:tr>
    </w:tbl>
    <w:p w14:paraId="6B385A78" w14:textId="77777777" w:rsidR="00615BCF" w:rsidRPr="00615BCF" w:rsidRDefault="00615BCF" w:rsidP="00615BCF">
      <w:pPr>
        <w:sectPr w:rsidR="00615BCF" w:rsidRPr="00615BCF" w:rsidSect="009D046B">
          <w:pgSz w:w="12240" w:h="15840" w:code="1"/>
          <w:pgMar w:top="641" w:right="720" w:bottom="284" w:left="720" w:header="709" w:footer="288" w:gutter="0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Y="-9"/>
        <w:tblW w:w="1152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26"/>
        <w:gridCol w:w="2167"/>
        <w:gridCol w:w="727"/>
      </w:tblGrid>
      <w:tr w:rsidR="00615BCF" w14:paraId="09503529" w14:textId="77777777" w:rsidTr="00AA059E">
        <w:trPr>
          <w:trHeight w:val="1889"/>
        </w:trPr>
        <w:tc>
          <w:tcPr>
            <w:tcW w:w="8626" w:type="dxa"/>
          </w:tcPr>
          <w:tbl>
            <w:tblPr>
              <w:tblpPr w:leftFromText="180" w:rightFromText="180" w:vertAnchor="text" w:horzAnchor="margin" w:tblpY="-9"/>
              <w:tblW w:w="1152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5670"/>
              <w:gridCol w:w="540"/>
              <w:gridCol w:w="4583"/>
              <w:gridCol w:w="727"/>
            </w:tblGrid>
            <w:tr w:rsidR="00DB7FF3" w14:paraId="1E5720A8" w14:textId="77777777" w:rsidTr="00230F47">
              <w:trPr>
                <w:trHeight w:val="2789"/>
              </w:trPr>
              <w:tc>
                <w:tcPr>
                  <w:tcW w:w="5670" w:type="dxa"/>
                </w:tcPr>
                <w:p w14:paraId="56942039" w14:textId="77777777" w:rsidR="00DB7FF3" w:rsidRDefault="00DB7FF3" w:rsidP="00DB7FF3">
                  <w:pPr>
                    <w:pStyle w:val="Heading1"/>
                    <w:ind w:left="0"/>
                  </w:pPr>
                </w:p>
                <w:p w14:paraId="0BA50F0A" w14:textId="77777777" w:rsidR="00DB7FF3" w:rsidRDefault="00DB7FF3" w:rsidP="00DB7FF3">
                  <w:pPr>
                    <w:pStyle w:val="Heading1"/>
                    <w:ind w:left="0"/>
                  </w:pPr>
                  <w:r w:rsidRPr="00B21980">
                    <w:t>References</w:t>
                  </w:r>
                  <w:r>
                    <w:t xml:space="preserve"> </w:t>
                  </w:r>
                  <w:r>
                    <w:rPr>
                      <w:noProof/>
                      <w:szCs w:val="20"/>
                      <w:lang w:val="en-AU" w:eastAsia="en-AU"/>
                    </w:rPr>
                    <w:drawing>
                      <wp:anchor distT="0" distB="0" distL="114300" distR="114300" simplePos="0" relativeHeight="251716608" behindDoc="1" locked="1" layoutInCell="1" allowOverlap="1" wp14:anchorId="58226C2B" wp14:editId="3B9C7FAB">
                        <wp:simplePos x="0" y="0"/>
                        <wp:positionH relativeFrom="margin">
                          <wp:posOffset>5670550</wp:posOffset>
                        </wp:positionH>
                        <wp:positionV relativeFrom="margin">
                          <wp:posOffset>-180975</wp:posOffset>
                        </wp:positionV>
                        <wp:extent cx="1839595" cy="1144270"/>
                        <wp:effectExtent l="0" t="0" r="8255" b="0"/>
                        <wp:wrapNone/>
                        <wp:docPr id="1278403476" name="Picture 1278403476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2" name="Picture 912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9595" cy="1144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40" w:type="dxa"/>
                </w:tcPr>
                <w:p w14:paraId="563EAE6D" w14:textId="77777777" w:rsidR="00DB7FF3" w:rsidRDefault="00DB7FF3" w:rsidP="00DB7FF3"/>
              </w:tc>
              <w:tc>
                <w:tcPr>
                  <w:tcW w:w="4583" w:type="dxa"/>
                </w:tcPr>
                <w:p w14:paraId="3DB6637D" w14:textId="77777777" w:rsidR="00DB7FF3" w:rsidRDefault="00DB7FF3" w:rsidP="00DB7FF3">
                  <w:pPr>
                    <w:pStyle w:val="Subhead"/>
                  </w:pPr>
                </w:p>
              </w:tc>
              <w:tc>
                <w:tcPr>
                  <w:tcW w:w="727" w:type="dxa"/>
                </w:tcPr>
                <w:p w14:paraId="19138EB9" w14:textId="77777777" w:rsidR="00DB7FF3" w:rsidRDefault="00DB7FF3" w:rsidP="00DB7FF3"/>
              </w:tc>
            </w:tr>
          </w:tbl>
          <w:p w14:paraId="0F8C9185" w14:textId="77777777" w:rsidR="00DB7FF3" w:rsidRPr="00732590" w:rsidRDefault="00DB7FF3" w:rsidP="00DB7FF3">
            <w:pPr>
              <w:pStyle w:val="ListParagraph"/>
              <w:spacing w:line="240" w:lineRule="auto"/>
              <w:rPr>
                <w:rFonts w:ascii="Poppins" w:eastAsia="Times New Roman" w:hAnsi="Poppins" w:cs="Poppins"/>
                <w:color w:val="2E74B5" w:themeColor="accent5" w:themeShade="BF"/>
                <w:sz w:val="24"/>
              </w:rPr>
            </w:pPr>
          </w:p>
          <w:p w14:paraId="496FF02A" w14:textId="77777777" w:rsidR="004F7D67" w:rsidRDefault="004F7D67" w:rsidP="004F7D67">
            <w:pPr>
              <w:pStyle w:val="NormalWeb"/>
              <w:numPr>
                <w:ilvl w:val="0"/>
                <w:numId w:val="90"/>
              </w:numPr>
              <w:spacing w:before="100" w:beforeAutospacing="1" w:after="100" w:afterAutospacing="1" w:line="240" w:lineRule="auto"/>
            </w:pPr>
            <w:r>
              <w:t xml:space="preserve">Downloading </w:t>
            </w:r>
            <w:proofErr w:type="spellStart"/>
            <w:r>
              <w:t>SystemBack</w:t>
            </w:r>
            <w:proofErr w:type="spellEnd"/>
            <w:r>
              <w:t>:</w:t>
            </w:r>
          </w:p>
          <w:p w14:paraId="665D5F23" w14:textId="77777777" w:rsidR="004F7D67" w:rsidRDefault="004F7D67" w:rsidP="004F7D67">
            <w:pPr>
              <w:numPr>
                <w:ilvl w:val="1"/>
                <w:numId w:val="93"/>
              </w:numPr>
              <w:spacing w:before="100" w:beforeAutospacing="1" w:after="100" w:afterAutospacing="1" w:line="240" w:lineRule="auto"/>
            </w:pPr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>Link:</w:t>
            </w:r>
            <w:r>
              <w:t xml:space="preserve"> </w:t>
            </w:r>
            <w:hyperlink r:id="rId18" w:tgtFrame="_new" w:history="1">
              <w:r>
                <w:rPr>
                  <w:rStyle w:val="Hyperlink"/>
                </w:rPr>
                <w:t>https://drive.google.com/file/d/1ytht-uPrk8feoNnLq3IpCygWchVU0Hcr/view</w:t>
              </w:r>
            </w:hyperlink>
          </w:p>
          <w:p w14:paraId="2717A06D" w14:textId="77777777" w:rsidR="004F7D67" w:rsidRDefault="004F7D67" w:rsidP="004F7D67">
            <w:pPr>
              <w:pStyle w:val="NormalWeb"/>
              <w:numPr>
                <w:ilvl w:val="0"/>
                <w:numId w:val="90"/>
              </w:numPr>
              <w:spacing w:before="100" w:beforeAutospacing="1" w:after="100" w:afterAutospacing="1" w:line="240" w:lineRule="auto"/>
            </w:pPr>
            <w:r>
              <w:t>Commands:</w:t>
            </w:r>
          </w:p>
          <w:p w14:paraId="50723FDA" w14:textId="77777777" w:rsidR="004F7D67" w:rsidRPr="004F7D67" w:rsidRDefault="004F7D67" w:rsidP="004F7D67">
            <w:pPr>
              <w:numPr>
                <w:ilvl w:val="1"/>
                <w:numId w:val="94"/>
              </w:numPr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 xml:space="preserve">Unzipping </w:t>
            </w:r>
            <w:proofErr w:type="spellStart"/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>SystemBack</w:t>
            </w:r>
            <w:proofErr w:type="spellEnd"/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>: tar -</w:t>
            </w:r>
            <w:proofErr w:type="spellStart"/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>xvf</w:t>
            </w:r>
            <w:proofErr w:type="spellEnd"/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 xml:space="preserve"> systemback-install_pack-1.9.4.tar.gz</w:t>
            </w:r>
          </w:p>
          <w:p w14:paraId="4A086842" w14:textId="77777777" w:rsidR="004F7D67" w:rsidRPr="004F7D67" w:rsidRDefault="004F7D67" w:rsidP="004F7D67">
            <w:pPr>
              <w:numPr>
                <w:ilvl w:val="1"/>
                <w:numId w:val="94"/>
              </w:numPr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 xml:space="preserve">Installation: </w:t>
            </w:r>
            <w:proofErr w:type="spellStart"/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>sudo</w:t>
            </w:r>
            <w:proofErr w:type="spellEnd"/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 xml:space="preserve"> ./install.sh</w:t>
            </w:r>
          </w:p>
          <w:p w14:paraId="3F94928E" w14:textId="77777777" w:rsidR="004F7D67" w:rsidRPr="004F7D67" w:rsidRDefault="004F7D67" w:rsidP="004F7D67">
            <w:pPr>
              <w:numPr>
                <w:ilvl w:val="1"/>
                <w:numId w:val="94"/>
              </w:numPr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>Checking hash: md5sum filename</w:t>
            </w:r>
          </w:p>
          <w:p w14:paraId="41C71E9D" w14:textId="77777777" w:rsidR="004F7D67" w:rsidRPr="004F7D67" w:rsidRDefault="004F7D67" w:rsidP="004F7D67">
            <w:pPr>
              <w:pStyle w:val="NormalWeb"/>
              <w:numPr>
                <w:ilvl w:val="0"/>
                <w:numId w:val="90"/>
              </w:numPr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152C61"/>
              </w:rPr>
            </w:pPr>
            <w:r w:rsidRPr="004F7D67">
              <w:rPr>
                <w:rFonts w:ascii="Poppins" w:eastAsia="Times New Roman" w:hAnsi="Poppins" w:cs="Poppins"/>
                <w:color w:val="152C61"/>
              </w:rPr>
              <w:t>Autopsy:</w:t>
            </w:r>
          </w:p>
          <w:p w14:paraId="0EEE3C63" w14:textId="77777777" w:rsidR="004F7D67" w:rsidRPr="004F7D67" w:rsidRDefault="004F7D67" w:rsidP="004F7D67">
            <w:pPr>
              <w:numPr>
                <w:ilvl w:val="1"/>
                <w:numId w:val="95"/>
              </w:numPr>
              <w:spacing w:before="100" w:beforeAutospacing="1" w:after="100" w:afterAutospacing="1" w:line="24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 xml:space="preserve">Autopsy command: </w:t>
            </w:r>
            <w:proofErr w:type="spellStart"/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>sudo</w:t>
            </w:r>
            <w:proofErr w:type="spellEnd"/>
            <w:r w:rsidRPr="004F7D67">
              <w:rPr>
                <w:rFonts w:ascii="Poppins" w:eastAsia="Times New Roman" w:hAnsi="Poppins" w:cs="Poppins"/>
                <w:color w:val="152C61"/>
                <w:sz w:val="24"/>
              </w:rPr>
              <w:t xml:space="preserve"> autopsy</w:t>
            </w:r>
          </w:p>
          <w:p w14:paraId="6BF3A76D" w14:textId="6CCFEA96" w:rsidR="00615BCF" w:rsidRPr="00831F6E" w:rsidRDefault="00615BCF" w:rsidP="004F7D67">
            <w:pPr>
              <w:spacing w:before="100" w:beforeAutospacing="1" w:after="100" w:afterAutospacing="1" w:line="240" w:lineRule="auto"/>
              <w:ind w:left="720"/>
            </w:pPr>
          </w:p>
        </w:tc>
        <w:tc>
          <w:tcPr>
            <w:tcW w:w="2894" w:type="dxa"/>
            <w:gridSpan w:val="2"/>
          </w:tcPr>
          <w:p w14:paraId="7D6AE7EC" w14:textId="3E1F2579" w:rsidR="00615BCF" w:rsidRPr="00BE5602" w:rsidRDefault="00615BCF" w:rsidP="00615BCF">
            <w:pPr>
              <w:spacing w:line="240" w:lineRule="auto"/>
              <w:rPr>
                <w:szCs w:val="20"/>
                <w:lang w:bidi="en-US"/>
              </w:rPr>
            </w:pPr>
          </w:p>
        </w:tc>
      </w:tr>
      <w:tr w:rsidR="00615BCF" w14:paraId="49A27A27" w14:textId="77777777" w:rsidTr="00AA059E">
        <w:trPr>
          <w:trHeight w:val="5806"/>
        </w:trPr>
        <w:tc>
          <w:tcPr>
            <w:tcW w:w="10793" w:type="dxa"/>
            <w:gridSpan w:val="2"/>
          </w:tcPr>
          <w:p w14:paraId="5EF2A58C" w14:textId="71C7DEA1" w:rsidR="00615BCF" w:rsidRPr="00475422" w:rsidRDefault="00615BCF" w:rsidP="00615BCF">
            <w:pPr>
              <w:rPr>
                <w:rFonts w:ascii="Poppins" w:eastAsia="Times New Roman" w:hAnsi="Poppins" w:cs="Poppins"/>
                <w:color w:val="152C61"/>
                <w:sz w:val="24"/>
              </w:rPr>
            </w:pPr>
          </w:p>
        </w:tc>
        <w:tc>
          <w:tcPr>
            <w:tcW w:w="727" w:type="dxa"/>
          </w:tcPr>
          <w:p w14:paraId="75243590" w14:textId="77777777" w:rsidR="00615BCF" w:rsidRDefault="00615BCF" w:rsidP="00615BCF"/>
          <w:p w14:paraId="1DC5D5A9" w14:textId="77777777" w:rsidR="00615BCF" w:rsidRDefault="00615BCF" w:rsidP="00615BCF"/>
        </w:tc>
      </w:tr>
    </w:tbl>
    <w:p w14:paraId="57D1975E" w14:textId="77777777" w:rsidR="00AA059E" w:rsidRDefault="00AA059E" w:rsidP="00234F18">
      <w:pPr>
        <w:sectPr w:rsidR="00AA059E" w:rsidSect="009D046B">
          <w:pgSz w:w="12240" w:h="15840" w:code="1"/>
          <w:pgMar w:top="641" w:right="720" w:bottom="284" w:left="720" w:header="709" w:footer="288" w:gutter="0"/>
          <w:pgNumType w:start="1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Y="-9"/>
        <w:tblW w:w="1152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26"/>
        <w:gridCol w:w="2167"/>
        <w:gridCol w:w="727"/>
      </w:tblGrid>
      <w:tr w:rsidR="00AA059E" w14:paraId="5A482194" w14:textId="77777777" w:rsidTr="00AA059E">
        <w:trPr>
          <w:trHeight w:val="1889"/>
        </w:trPr>
        <w:tc>
          <w:tcPr>
            <w:tcW w:w="8626" w:type="dxa"/>
          </w:tcPr>
          <w:p w14:paraId="1EA8C8E4" w14:textId="5B522440" w:rsidR="00AA059E" w:rsidRPr="008D5E3D" w:rsidRDefault="00DB7FF3" w:rsidP="00DB7FF3">
            <w:pPr>
              <w:spacing w:before="100" w:beforeAutospacing="1" w:after="100" w:afterAutospacing="1" w:line="240" w:lineRule="auto"/>
            </w:pPr>
            <w:r>
              <w:rPr>
                <w:noProof/>
                <w:szCs w:val="20"/>
                <w:lang w:val="en-AU" w:eastAsia="en-AU"/>
              </w:rPr>
              <w:lastRenderedPageBreak/>
              <w:drawing>
                <wp:anchor distT="0" distB="0" distL="114300" distR="114300" simplePos="0" relativeHeight="251718656" behindDoc="1" locked="1" layoutInCell="1" allowOverlap="1" wp14:anchorId="794587C9" wp14:editId="5DCEB6E6">
                  <wp:simplePos x="0" y="0"/>
                  <wp:positionH relativeFrom="margin">
                    <wp:posOffset>5467350</wp:posOffset>
                  </wp:positionH>
                  <wp:positionV relativeFrom="margin">
                    <wp:posOffset>409575</wp:posOffset>
                  </wp:positionV>
                  <wp:extent cx="1839595" cy="1144270"/>
                  <wp:effectExtent l="0" t="0" r="8255" b="0"/>
                  <wp:wrapNone/>
                  <wp:docPr id="130937419" name="Picture 13093741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" name="Picture 912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94" w:type="dxa"/>
            <w:gridSpan w:val="2"/>
          </w:tcPr>
          <w:p w14:paraId="4C2FA134" w14:textId="0EF501F7" w:rsidR="00AA059E" w:rsidRPr="00BE5602" w:rsidRDefault="00AA059E" w:rsidP="004218DE">
            <w:pPr>
              <w:spacing w:line="240" w:lineRule="auto"/>
              <w:rPr>
                <w:szCs w:val="20"/>
                <w:lang w:bidi="en-US"/>
              </w:rPr>
            </w:pPr>
          </w:p>
        </w:tc>
      </w:tr>
      <w:tr w:rsidR="00AA059E" w14:paraId="6A6866C7" w14:textId="77777777" w:rsidTr="00AA059E">
        <w:trPr>
          <w:trHeight w:val="2388"/>
        </w:trPr>
        <w:tc>
          <w:tcPr>
            <w:tcW w:w="10793" w:type="dxa"/>
            <w:gridSpan w:val="2"/>
          </w:tcPr>
          <w:p w14:paraId="6E5643EA" w14:textId="3FE4E8C2" w:rsidR="00D610ED" w:rsidRPr="00085960" w:rsidRDefault="00D610ED" w:rsidP="00085960">
            <w:pPr>
              <w:spacing w:line="360" w:lineRule="auto"/>
              <w:rPr>
                <w:rFonts w:ascii="Poppins" w:eastAsia="Times New Roman" w:hAnsi="Poppins" w:cs="Poppins"/>
                <w:color w:val="152C61"/>
                <w:sz w:val="24"/>
              </w:rPr>
            </w:pPr>
          </w:p>
        </w:tc>
        <w:tc>
          <w:tcPr>
            <w:tcW w:w="727" w:type="dxa"/>
          </w:tcPr>
          <w:p w14:paraId="7E785BD8" w14:textId="77777777" w:rsidR="00AA059E" w:rsidRDefault="00AA059E" w:rsidP="004218DE"/>
        </w:tc>
      </w:tr>
    </w:tbl>
    <w:p w14:paraId="0B22A83E" w14:textId="7DDA98FC" w:rsidR="00A71A71" w:rsidRPr="00A71A71" w:rsidRDefault="00A71A71" w:rsidP="00A71A71">
      <w:pPr>
        <w:spacing w:before="100" w:beforeAutospacing="1" w:after="100" w:afterAutospacing="1" w:line="240" w:lineRule="auto"/>
        <w:rPr>
          <w:rFonts w:asciiTheme="majorHAnsi" w:hAnsiTheme="majorHAnsi"/>
          <w:caps/>
          <w:color w:val="4354A2" w:themeColor="accent1"/>
          <w:sz w:val="56"/>
          <w:szCs w:val="28"/>
        </w:rPr>
      </w:pPr>
      <w:r w:rsidRPr="00A71A71">
        <w:rPr>
          <w:rFonts w:asciiTheme="majorHAnsi" w:hAnsiTheme="majorHAnsi"/>
          <w:caps/>
          <w:color w:val="4354A2" w:themeColor="accent1"/>
          <w:sz w:val="56"/>
          <w:szCs w:val="28"/>
        </w:rPr>
        <w:t>Mitigation:</w:t>
      </w:r>
      <w:r w:rsidRPr="00A71A71">
        <w:rPr>
          <w:noProof/>
          <w:szCs w:val="20"/>
          <w:lang w:val="en-AU" w:eastAsia="en-AU"/>
        </w:rPr>
        <w:t xml:space="preserve"> </w:t>
      </w:r>
    </w:p>
    <w:p w14:paraId="52F04D34" w14:textId="77777777" w:rsidR="00A71A71" w:rsidRDefault="00A71A71" w:rsidP="00A71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7CED5BF2" w14:textId="77777777" w:rsidR="00A71A71" w:rsidRPr="00A71A71" w:rsidRDefault="00A71A71" w:rsidP="00A71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</w:p>
    <w:p w14:paraId="5E90412D" w14:textId="77777777" w:rsidR="00215865" w:rsidRPr="00215865" w:rsidRDefault="00215865" w:rsidP="00215865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215865">
        <w:rPr>
          <w:rFonts w:ascii="Times New Roman" w:eastAsia="Times New Roman" w:hAnsi="Times New Roman" w:cs="Times New Roman"/>
          <w:b/>
          <w:bCs/>
          <w:sz w:val="24"/>
        </w:rPr>
        <w:t>Enhance User Management:</w:t>
      </w:r>
    </w:p>
    <w:p w14:paraId="5F214DC3" w14:textId="77777777" w:rsidR="00215865" w:rsidRPr="00215865" w:rsidRDefault="00215865" w:rsidP="00215865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215865">
        <w:rPr>
          <w:rFonts w:ascii="Times New Roman" w:eastAsia="Times New Roman" w:hAnsi="Times New Roman" w:cs="Times New Roman"/>
          <w:sz w:val="24"/>
        </w:rPr>
        <w:t>Strengthen password policies and regularly review user access.</w:t>
      </w:r>
    </w:p>
    <w:p w14:paraId="1BB119B1" w14:textId="77777777" w:rsidR="00215865" w:rsidRPr="00215865" w:rsidRDefault="00215865" w:rsidP="00215865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215865">
        <w:rPr>
          <w:rFonts w:ascii="Times New Roman" w:eastAsia="Times New Roman" w:hAnsi="Times New Roman" w:cs="Times New Roman"/>
          <w:b/>
          <w:bCs/>
          <w:sz w:val="24"/>
        </w:rPr>
        <w:t>Limit Sudo Access:</w:t>
      </w:r>
    </w:p>
    <w:p w14:paraId="74336BB2" w14:textId="77777777" w:rsidR="00215865" w:rsidRPr="00215865" w:rsidRDefault="00215865" w:rsidP="00215865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215865">
        <w:rPr>
          <w:rFonts w:ascii="Times New Roman" w:eastAsia="Times New Roman" w:hAnsi="Times New Roman" w:cs="Times New Roman"/>
          <w:sz w:val="24"/>
        </w:rPr>
        <w:t xml:space="preserve">Carefully assign </w:t>
      </w:r>
      <w:proofErr w:type="spellStart"/>
      <w:r w:rsidRPr="00215865">
        <w:rPr>
          <w:rFonts w:ascii="Times New Roman" w:eastAsia="Times New Roman" w:hAnsi="Times New Roman" w:cs="Times New Roman"/>
          <w:sz w:val="24"/>
        </w:rPr>
        <w:t>sudo</w:t>
      </w:r>
      <w:proofErr w:type="spellEnd"/>
      <w:r w:rsidRPr="00215865">
        <w:rPr>
          <w:rFonts w:ascii="Times New Roman" w:eastAsia="Times New Roman" w:hAnsi="Times New Roman" w:cs="Times New Roman"/>
          <w:sz w:val="24"/>
        </w:rPr>
        <w:t xml:space="preserve"> privileges and monitor </w:t>
      </w:r>
      <w:proofErr w:type="spellStart"/>
      <w:r w:rsidRPr="00215865">
        <w:rPr>
          <w:rFonts w:ascii="Times New Roman" w:eastAsia="Times New Roman" w:hAnsi="Times New Roman" w:cs="Times New Roman"/>
          <w:sz w:val="24"/>
        </w:rPr>
        <w:t>sudo</w:t>
      </w:r>
      <w:proofErr w:type="spellEnd"/>
      <w:r w:rsidRPr="00215865">
        <w:rPr>
          <w:rFonts w:ascii="Times New Roman" w:eastAsia="Times New Roman" w:hAnsi="Times New Roman" w:cs="Times New Roman"/>
          <w:sz w:val="24"/>
        </w:rPr>
        <w:t xml:space="preserve"> logs.</w:t>
      </w:r>
    </w:p>
    <w:p w14:paraId="73B7880B" w14:textId="77777777" w:rsidR="00215865" w:rsidRPr="00215865" w:rsidRDefault="00215865" w:rsidP="00215865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215865">
        <w:rPr>
          <w:rFonts w:ascii="Times New Roman" w:eastAsia="Times New Roman" w:hAnsi="Times New Roman" w:cs="Times New Roman"/>
          <w:b/>
          <w:bCs/>
          <w:sz w:val="24"/>
        </w:rPr>
        <w:t>SSH Security:</w:t>
      </w:r>
    </w:p>
    <w:p w14:paraId="62EAFBEA" w14:textId="77777777" w:rsidR="00215865" w:rsidRPr="00215865" w:rsidRDefault="00215865" w:rsidP="00215865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215865">
        <w:rPr>
          <w:rFonts w:ascii="Times New Roman" w:eastAsia="Times New Roman" w:hAnsi="Times New Roman" w:cs="Times New Roman"/>
          <w:sz w:val="24"/>
        </w:rPr>
        <w:t>Implement secure SSH configurations, including key-based authentication.</w:t>
      </w:r>
    </w:p>
    <w:p w14:paraId="6BCF2BD4" w14:textId="77777777" w:rsidR="00215865" w:rsidRPr="00215865" w:rsidRDefault="00215865" w:rsidP="00215865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215865">
        <w:rPr>
          <w:rFonts w:ascii="Times New Roman" w:eastAsia="Times New Roman" w:hAnsi="Times New Roman" w:cs="Times New Roman"/>
          <w:b/>
          <w:bCs/>
          <w:sz w:val="24"/>
        </w:rPr>
        <w:t>Firewall Rules:</w:t>
      </w:r>
    </w:p>
    <w:p w14:paraId="05D14C78" w14:textId="77777777" w:rsidR="00215865" w:rsidRPr="00215865" w:rsidRDefault="00215865" w:rsidP="00215865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215865">
        <w:rPr>
          <w:rFonts w:ascii="Times New Roman" w:eastAsia="Times New Roman" w:hAnsi="Times New Roman" w:cs="Times New Roman"/>
          <w:sz w:val="24"/>
        </w:rPr>
        <w:t>Review and adjust firewall rules to limit unnecessary network exposure.</w:t>
      </w:r>
    </w:p>
    <w:p w14:paraId="496F5329" w14:textId="77777777" w:rsidR="00215865" w:rsidRPr="00215865" w:rsidRDefault="00215865" w:rsidP="00215865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215865">
        <w:rPr>
          <w:rFonts w:ascii="Times New Roman" w:eastAsia="Times New Roman" w:hAnsi="Times New Roman" w:cs="Times New Roman"/>
          <w:b/>
          <w:bCs/>
          <w:sz w:val="24"/>
        </w:rPr>
        <w:t>Regular Security Audits:</w:t>
      </w:r>
    </w:p>
    <w:p w14:paraId="4ED6353E" w14:textId="77777777" w:rsidR="00215865" w:rsidRPr="00215865" w:rsidRDefault="00215865" w:rsidP="00215865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215865">
        <w:rPr>
          <w:rFonts w:ascii="Times New Roman" w:eastAsia="Times New Roman" w:hAnsi="Times New Roman" w:cs="Times New Roman"/>
          <w:sz w:val="24"/>
        </w:rPr>
        <w:t>Conduct routine security audits, addressing identified vulnerabilities promptly.</w:t>
      </w:r>
    </w:p>
    <w:p w14:paraId="0AC57434" w14:textId="77777777" w:rsidR="00215865" w:rsidRPr="00215865" w:rsidRDefault="00215865" w:rsidP="00215865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215865">
        <w:rPr>
          <w:rFonts w:ascii="Times New Roman" w:eastAsia="Times New Roman" w:hAnsi="Times New Roman" w:cs="Times New Roman"/>
          <w:b/>
          <w:bCs/>
          <w:sz w:val="24"/>
        </w:rPr>
        <w:t>Educate Users:</w:t>
      </w:r>
    </w:p>
    <w:p w14:paraId="540798D9" w14:textId="77777777" w:rsidR="00215865" w:rsidRPr="00215865" w:rsidRDefault="00215865" w:rsidP="00215865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215865">
        <w:rPr>
          <w:rFonts w:ascii="Times New Roman" w:eastAsia="Times New Roman" w:hAnsi="Times New Roman" w:cs="Times New Roman"/>
          <w:sz w:val="24"/>
        </w:rPr>
        <w:t>Provide comprehensive security training to users.</w:t>
      </w:r>
    </w:p>
    <w:p w14:paraId="427FB23F" w14:textId="77777777" w:rsidR="00215865" w:rsidRPr="00215865" w:rsidRDefault="00215865" w:rsidP="00215865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215865">
        <w:rPr>
          <w:rFonts w:ascii="Times New Roman" w:eastAsia="Times New Roman" w:hAnsi="Times New Roman" w:cs="Times New Roman"/>
          <w:b/>
          <w:bCs/>
          <w:sz w:val="24"/>
        </w:rPr>
        <w:t>Continuous Monitoring:</w:t>
      </w:r>
    </w:p>
    <w:p w14:paraId="37E5E691" w14:textId="77777777" w:rsidR="00215865" w:rsidRPr="00215865" w:rsidRDefault="00215865" w:rsidP="00215865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215865">
        <w:rPr>
          <w:rFonts w:ascii="Times New Roman" w:eastAsia="Times New Roman" w:hAnsi="Times New Roman" w:cs="Times New Roman"/>
          <w:sz w:val="24"/>
        </w:rPr>
        <w:t>Establish continuous monitoring mechanisms for real-time threat detection.</w:t>
      </w:r>
    </w:p>
    <w:p w14:paraId="09CB0DB0" w14:textId="77777777" w:rsidR="00215865" w:rsidRPr="00215865" w:rsidRDefault="00215865" w:rsidP="00215865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215865">
        <w:rPr>
          <w:rFonts w:ascii="Times New Roman" w:eastAsia="Times New Roman" w:hAnsi="Times New Roman" w:cs="Times New Roman"/>
          <w:b/>
          <w:bCs/>
          <w:sz w:val="24"/>
        </w:rPr>
        <w:t>Access Control for SIEM:</w:t>
      </w:r>
    </w:p>
    <w:p w14:paraId="4DD8D794" w14:textId="77777777" w:rsidR="00215865" w:rsidRPr="00215865" w:rsidRDefault="00215865" w:rsidP="00215865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215865">
        <w:rPr>
          <w:rFonts w:ascii="Times New Roman" w:eastAsia="Times New Roman" w:hAnsi="Times New Roman" w:cs="Times New Roman"/>
          <w:sz w:val="24"/>
        </w:rPr>
        <w:t>Implement strict access controls within the SIEM system.</w:t>
      </w:r>
    </w:p>
    <w:p w14:paraId="12D31CEA" w14:textId="77777777" w:rsidR="00215865" w:rsidRPr="00215865" w:rsidRDefault="00215865" w:rsidP="00215865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215865">
        <w:rPr>
          <w:rFonts w:ascii="Times New Roman" w:eastAsia="Times New Roman" w:hAnsi="Times New Roman" w:cs="Times New Roman"/>
          <w:b/>
          <w:bCs/>
          <w:sz w:val="24"/>
        </w:rPr>
        <w:t>Documentation and Training:</w:t>
      </w:r>
    </w:p>
    <w:p w14:paraId="4808EFCF" w14:textId="77777777" w:rsidR="00215865" w:rsidRPr="00215865" w:rsidRDefault="00215865" w:rsidP="00215865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215865">
        <w:rPr>
          <w:rFonts w:ascii="Times New Roman" w:eastAsia="Times New Roman" w:hAnsi="Times New Roman" w:cs="Times New Roman"/>
          <w:sz w:val="24"/>
        </w:rPr>
        <w:t>Maintain thorough documentation for system configurations and security measures.</w:t>
      </w:r>
    </w:p>
    <w:p w14:paraId="19E4B7E3" w14:textId="77777777" w:rsidR="00215865" w:rsidRPr="00215865" w:rsidRDefault="00215865" w:rsidP="00215865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215865">
        <w:rPr>
          <w:rFonts w:ascii="Times New Roman" w:eastAsia="Times New Roman" w:hAnsi="Times New Roman" w:cs="Times New Roman"/>
          <w:b/>
          <w:bCs/>
          <w:sz w:val="24"/>
        </w:rPr>
        <w:t>Backup and Recovery:</w:t>
      </w:r>
    </w:p>
    <w:p w14:paraId="766F3137" w14:textId="77777777" w:rsidR="00215865" w:rsidRPr="00215865" w:rsidRDefault="00215865" w:rsidP="00215865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215865">
        <w:rPr>
          <w:rFonts w:ascii="Times New Roman" w:eastAsia="Times New Roman" w:hAnsi="Times New Roman" w:cs="Times New Roman"/>
          <w:sz w:val="24"/>
        </w:rPr>
        <w:t>Implement regular backup procedures for critical components.</w:t>
      </w:r>
    </w:p>
    <w:p w14:paraId="22BFFC33" w14:textId="77777777" w:rsidR="00215865" w:rsidRPr="00215865" w:rsidRDefault="00215865" w:rsidP="00215865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215865">
        <w:rPr>
          <w:rFonts w:ascii="Times New Roman" w:eastAsia="Times New Roman" w:hAnsi="Times New Roman" w:cs="Times New Roman"/>
          <w:b/>
          <w:bCs/>
          <w:sz w:val="24"/>
        </w:rPr>
        <w:t>Incident Response Plan:</w:t>
      </w:r>
    </w:p>
    <w:p w14:paraId="3A3AF5B0" w14:textId="77777777" w:rsidR="00215865" w:rsidRPr="00215865" w:rsidRDefault="00215865" w:rsidP="00215865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215865">
        <w:rPr>
          <w:rFonts w:ascii="Times New Roman" w:eastAsia="Times New Roman" w:hAnsi="Times New Roman" w:cs="Times New Roman"/>
          <w:sz w:val="24"/>
        </w:rPr>
        <w:t>Develop and regularly update an incident response plan.</w:t>
      </w:r>
    </w:p>
    <w:p w14:paraId="02F02D85" w14:textId="77777777" w:rsidR="00215865" w:rsidRPr="00215865" w:rsidRDefault="00215865" w:rsidP="00215865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215865">
        <w:rPr>
          <w:rFonts w:ascii="Times New Roman" w:eastAsia="Times New Roman" w:hAnsi="Times New Roman" w:cs="Times New Roman"/>
          <w:b/>
          <w:bCs/>
          <w:sz w:val="24"/>
        </w:rPr>
        <w:t>Regular Software Updates:</w:t>
      </w:r>
    </w:p>
    <w:p w14:paraId="530EECDB" w14:textId="77777777" w:rsidR="00215865" w:rsidRPr="00215865" w:rsidRDefault="00215865" w:rsidP="00215865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</w:rPr>
      </w:pPr>
      <w:r w:rsidRPr="00215865">
        <w:rPr>
          <w:rFonts w:ascii="Times New Roman" w:eastAsia="Times New Roman" w:hAnsi="Times New Roman" w:cs="Times New Roman"/>
          <w:sz w:val="24"/>
        </w:rPr>
        <w:t>Keep all software, including Elastic SIEM and Kali Linux, up to date.</w:t>
      </w:r>
    </w:p>
    <w:p w14:paraId="6A09BC72" w14:textId="3187C940" w:rsidR="00A71A71" w:rsidRPr="00A71A71" w:rsidRDefault="00A71A71" w:rsidP="00277FEF">
      <w:pPr>
        <w:spacing w:before="100" w:beforeAutospacing="1" w:after="100" w:afterAutospacing="1" w:line="240" w:lineRule="auto"/>
        <w:rPr>
          <w:rFonts w:ascii="Poppins" w:eastAsia="Times New Roman" w:hAnsi="Poppins" w:cs="Poppins"/>
          <w:color w:val="152C61"/>
          <w:sz w:val="24"/>
        </w:rPr>
      </w:pPr>
      <w:r w:rsidRPr="00A71A71">
        <w:rPr>
          <w:rFonts w:ascii="Poppins" w:eastAsia="Times New Roman" w:hAnsi="Poppins" w:cs="Poppins"/>
          <w:color w:val="152C61"/>
          <w:sz w:val="24"/>
        </w:rPr>
        <w:t xml:space="preserve">In conclusion, </w:t>
      </w:r>
      <w:r w:rsidR="00215865" w:rsidRPr="00215865">
        <w:rPr>
          <w:rFonts w:ascii="Poppins" w:eastAsia="Times New Roman" w:hAnsi="Poppins" w:cs="Poppins"/>
          <w:color w:val="152C61"/>
          <w:sz w:val="24"/>
        </w:rPr>
        <w:t xml:space="preserve">the assignment provided a comprehensive understanding of Elastic SIEM, web log analysis, and Kali Linux integration. Identified vulnerabilities were addressed through a combination of user management, access controls, and continuous </w:t>
      </w:r>
      <w:r w:rsidR="00215865" w:rsidRPr="00215865">
        <w:rPr>
          <w:rFonts w:ascii="Poppins" w:eastAsia="Times New Roman" w:hAnsi="Poppins" w:cs="Poppins"/>
          <w:color w:val="152C61"/>
          <w:sz w:val="24"/>
        </w:rPr>
        <w:lastRenderedPageBreak/>
        <w:t>monitoring. The experience emphasized the crucial role of a SIEM system in enhancing overall cybersecurity.</w:t>
      </w:r>
    </w:p>
    <w:sectPr w:rsidR="00A71A71" w:rsidRPr="00A71A71" w:rsidSect="009D046B">
      <w:pgSz w:w="12240" w:h="15840" w:code="1"/>
      <w:pgMar w:top="641" w:right="720" w:bottom="284" w:left="720" w:header="709" w:footer="28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44275" w14:textId="77777777" w:rsidR="009D046B" w:rsidRDefault="009D046B" w:rsidP="001D6100">
      <w:r>
        <w:separator/>
      </w:r>
    </w:p>
  </w:endnote>
  <w:endnote w:type="continuationSeparator" w:id="0">
    <w:p w14:paraId="435A9A2F" w14:textId="77777777" w:rsidR="009D046B" w:rsidRDefault="009D046B" w:rsidP="001D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6021259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W w:w="0" w:type="auto"/>
          <w:tblLook w:val="0600" w:firstRow="0" w:lastRow="0" w:firstColumn="0" w:lastColumn="0" w:noHBand="1" w:noVBand="1"/>
        </w:tblPr>
        <w:tblGrid>
          <w:gridCol w:w="848"/>
          <w:gridCol w:w="2842"/>
          <w:gridCol w:w="7110"/>
        </w:tblGrid>
        <w:tr w:rsidR="005D14FC" w14:paraId="0CC0D0D8" w14:textId="77777777" w:rsidTr="00F92871">
          <w:trPr>
            <w:trHeight w:val="454"/>
          </w:trPr>
          <w:tc>
            <w:tcPr>
              <w:tcW w:w="848" w:type="dxa"/>
              <w:vAlign w:val="center"/>
            </w:tcPr>
            <w:p w14:paraId="7F921216" w14:textId="0AE3BAC1" w:rsidR="005D14FC" w:rsidRDefault="006B6825" w:rsidP="005D14FC">
              <w:r>
                <w:rPr>
                  <w:noProof/>
                  <w:lang w:val="en-AU" w:eastAsia="en-AU"/>
                </w:rPr>
                <w:drawing>
                  <wp:anchor distT="0" distB="0" distL="114300" distR="114300" simplePos="0" relativeHeight="251658240" behindDoc="1" locked="0" layoutInCell="1" allowOverlap="1" wp14:anchorId="44C13E40" wp14:editId="447DE781">
                    <wp:simplePos x="0" y="0"/>
                    <wp:positionH relativeFrom="column">
                      <wp:posOffset>-54610</wp:posOffset>
                    </wp:positionH>
                    <wp:positionV relativeFrom="paragraph">
                      <wp:posOffset>-4445</wp:posOffset>
                    </wp:positionV>
                    <wp:extent cx="6732000" cy="151200"/>
                    <wp:effectExtent l="0" t="0" r="0" b="1270"/>
                    <wp:wrapNone/>
                    <wp:docPr id="773126187" name="Picture 773126187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>
                              <a:extLst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pic:cNvPr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732000" cy="151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2842" w:type="dxa"/>
              <w:shd w:val="clear" w:color="auto" w:fill="FFFFFF" w:themeFill="background1"/>
              <w:vAlign w:val="center"/>
            </w:tcPr>
            <w:p w14:paraId="21CCCAA8" w14:textId="77777777" w:rsidR="005D14FC" w:rsidRPr="006B498E" w:rsidRDefault="00896FC8" w:rsidP="00F92871">
              <w:pPr>
                <w:pStyle w:val="Heading3"/>
              </w:pPr>
              <w:r w:rsidRPr="00896FC8">
                <w:t xml:space="preserve">REPORT TITLE | </w:t>
              </w:r>
              <w:r w:rsidR="005D14FC">
                <w:fldChar w:fldCharType="begin"/>
              </w:r>
              <w:r w:rsidR="005D14FC">
                <w:instrText xml:space="preserve"> PAGE   \* MERGEFORMAT </w:instrText>
              </w:r>
              <w:r w:rsidR="005D14FC">
                <w:fldChar w:fldCharType="separate"/>
              </w:r>
              <w:r w:rsidR="00946B83">
                <w:rPr>
                  <w:noProof/>
                </w:rPr>
                <w:t>4</w:t>
              </w:r>
              <w:r w:rsidR="005D14FC">
                <w:rPr>
                  <w:noProof/>
                </w:rPr>
                <w:fldChar w:fldCharType="end"/>
              </w:r>
            </w:p>
          </w:tc>
          <w:tc>
            <w:tcPr>
              <w:tcW w:w="7110" w:type="dxa"/>
              <w:vAlign w:val="center"/>
            </w:tcPr>
            <w:p w14:paraId="488761D4" w14:textId="77777777" w:rsidR="005D14FC" w:rsidRDefault="005D14FC" w:rsidP="005D14FC"/>
          </w:tc>
        </w:tr>
      </w:tbl>
      <w:p w14:paraId="5C18A53D" w14:textId="40CF7E54" w:rsidR="005D14FC" w:rsidRDefault="00000000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D875D" w14:textId="77777777" w:rsidR="0039350A" w:rsidRDefault="00393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27B34" w14:textId="77777777" w:rsidR="009D046B" w:rsidRDefault="009D046B" w:rsidP="001D6100">
      <w:r>
        <w:separator/>
      </w:r>
    </w:p>
  </w:footnote>
  <w:footnote w:type="continuationSeparator" w:id="0">
    <w:p w14:paraId="6B284B47" w14:textId="77777777" w:rsidR="009D046B" w:rsidRDefault="009D046B" w:rsidP="001D6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7DAB8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FC24C1"/>
    <w:multiLevelType w:val="hybridMultilevel"/>
    <w:tmpl w:val="9F400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98583C"/>
    <w:multiLevelType w:val="multilevel"/>
    <w:tmpl w:val="7F3C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E0F39"/>
    <w:multiLevelType w:val="hybridMultilevel"/>
    <w:tmpl w:val="A73AE450"/>
    <w:lvl w:ilvl="0" w:tplc="5E3821D0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color w:val="152C6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D0AA7"/>
    <w:multiLevelType w:val="multilevel"/>
    <w:tmpl w:val="A42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EB2E34"/>
    <w:multiLevelType w:val="hybridMultilevel"/>
    <w:tmpl w:val="6C0EB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957C72"/>
    <w:multiLevelType w:val="multilevel"/>
    <w:tmpl w:val="1780E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B07F1A"/>
    <w:multiLevelType w:val="hybridMultilevel"/>
    <w:tmpl w:val="CEDEA6B0"/>
    <w:lvl w:ilvl="0" w:tplc="FD5E973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9455E"/>
    <w:multiLevelType w:val="hybridMultilevel"/>
    <w:tmpl w:val="BD54C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C29BB"/>
    <w:multiLevelType w:val="hybridMultilevel"/>
    <w:tmpl w:val="787A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96CC4"/>
    <w:multiLevelType w:val="multilevel"/>
    <w:tmpl w:val="C94E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E70377"/>
    <w:multiLevelType w:val="hybridMultilevel"/>
    <w:tmpl w:val="1D280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8D14582"/>
    <w:multiLevelType w:val="hybridMultilevel"/>
    <w:tmpl w:val="33CC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A151EE"/>
    <w:multiLevelType w:val="hybridMultilevel"/>
    <w:tmpl w:val="A46E9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AE87A99"/>
    <w:multiLevelType w:val="multilevel"/>
    <w:tmpl w:val="2892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9C7242"/>
    <w:multiLevelType w:val="hybridMultilevel"/>
    <w:tmpl w:val="DAD48F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84347"/>
    <w:multiLevelType w:val="hybridMultilevel"/>
    <w:tmpl w:val="FC12C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9F31DE"/>
    <w:multiLevelType w:val="hybridMultilevel"/>
    <w:tmpl w:val="ADFC4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0C25900"/>
    <w:multiLevelType w:val="hybridMultilevel"/>
    <w:tmpl w:val="58A2A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1C24B77"/>
    <w:multiLevelType w:val="hybridMultilevel"/>
    <w:tmpl w:val="A44C7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20008A4"/>
    <w:multiLevelType w:val="hybridMultilevel"/>
    <w:tmpl w:val="5D5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447649"/>
    <w:multiLevelType w:val="hybridMultilevel"/>
    <w:tmpl w:val="21EA5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4533420"/>
    <w:multiLevelType w:val="hybridMultilevel"/>
    <w:tmpl w:val="73224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524016F"/>
    <w:multiLevelType w:val="hybridMultilevel"/>
    <w:tmpl w:val="56846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5393501"/>
    <w:multiLevelType w:val="hybridMultilevel"/>
    <w:tmpl w:val="4BE27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67E58C8"/>
    <w:multiLevelType w:val="hybridMultilevel"/>
    <w:tmpl w:val="5156D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80C7BEC"/>
    <w:multiLevelType w:val="hybridMultilevel"/>
    <w:tmpl w:val="2D2E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796953"/>
    <w:multiLevelType w:val="hybridMultilevel"/>
    <w:tmpl w:val="33DAA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EE1AE3"/>
    <w:multiLevelType w:val="multilevel"/>
    <w:tmpl w:val="483C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FD6AB2"/>
    <w:multiLevelType w:val="multilevel"/>
    <w:tmpl w:val="DF38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4A32E0"/>
    <w:multiLevelType w:val="hybridMultilevel"/>
    <w:tmpl w:val="9550A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5656CC"/>
    <w:multiLevelType w:val="hybridMultilevel"/>
    <w:tmpl w:val="41780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2A11330"/>
    <w:multiLevelType w:val="hybridMultilevel"/>
    <w:tmpl w:val="A2F4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25533C"/>
    <w:multiLevelType w:val="hybridMultilevel"/>
    <w:tmpl w:val="660AFF20"/>
    <w:lvl w:ilvl="0" w:tplc="76B439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796467"/>
    <w:multiLevelType w:val="multilevel"/>
    <w:tmpl w:val="1780E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71C644D"/>
    <w:multiLevelType w:val="hybridMultilevel"/>
    <w:tmpl w:val="686C5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98023A8"/>
    <w:multiLevelType w:val="hybridMultilevel"/>
    <w:tmpl w:val="90520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CA71880"/>
    <w:multiLevelType w:val="multilevel"/>
    <w:tmpl w:val="25F6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D731C7"/>
    <w:multiLevelType w:val="multilevel"/>
    <w:tmpl w:val="A254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C023C1"/>
    <w:multiLevelType w:val="hybridMultilevel"/>
    <w:tmpl w:val="B544A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DDE21A5"/>
    <w:multiLevelType w:val="hybridMultilevel"/>
    <w:tmpl w:val="BCC42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18F4E3D"/>
    <w:multiLevelType w:val="hybridMultilevel"/>
    <w:tmpl w:val="42284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2127AD1"/>
    <w:multiLevelType w:val="hybridMultilevel"/>
    <w:tmpl w:val="1F68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443CBA"/>
    <w:multiLevelType w:val="hybridMultilevel"/>
    <w:tmpl w:val="D5280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4623F4"/>
    <w:multiLevelType w:val="hybridMultilevel"/>
    <w:tmpl w:val="B0BE1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6DE0579"/>
    <w:multiLevelType w:val="hybridMultilevel"/>
    <w:tmpl w:val="54941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B5A0F3F"/>
    <w:multiLevelType w:val="hybridMultilevel"/>
    <w:tmpl w:val="2B1AE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4C355E71"/>
    <w:multiLevelType w:val="hybridMultilevel"/>
    <w:tmpl w:val="5A6440BE"/>
    <w:lvl w:ilvl="0" w:tplc="76B439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C8375EF"/>
    <w:multiLevelType w:val="hybridMultilevel"/>
    <w:tmpl w:val="395E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9F3E03"/>
    <w:multiLevelType w:val="hybridMultilevel"/>
    <w:tmpl w:val="60DE7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E7B1BEF"/>
    <w:multiLevelType w:val="hybridMultilevel"/>
    <w:tmpl w:val="C8AAD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E7F2F27"/>
    <w:multiLevelType w:val="hybridMultilevel"/>
    <w:tmpl w:val="76F89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EEB57D3"/>
    <w:multiLevelType w:val="multilevel"/>
    <w:tmpl w:val="F280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4D2408A"/>
    <w:multiLevelType w:val="hybridMultilevel"/>
    <w:tmpl w:val="507E7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860348A"/>
    <w:multiLevelType w:val="multilevel"/>
    <w:tmpl w:val="B8DA0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9486EDD"/>
    <w:multiLevelType w:val="hybridMultilevel"/>
    <w:tmpl w:val="F32A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9747B46"/>
    <w:multiLevelType w:val="hybridMultilevel"/>
    <w:tmpl w:val="EDB24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5A0126EE"/>
    <w:multiLevelType w:val="hybridMultilevel"/>
    <w:tmpl w:val="8C2E4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B713909"/>
    <w:multiLevelType w:val="hybridMultilevel"/>
    <w:tmpl w:val="9EDE4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5BB2175C"/>
    <w:multiLevelType w:val="hybridMultilevel"/>
    <w:tmpl w:val="D892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D1D7A36"/>
    <w:multiLevelType w:val="hybridMultilevel"/>
    <w:tmpl w:val="93A80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5DDC0365"/>
    <w:multiLevelType w:val="multilevel"/>
    <w:tmpl w:val="DB42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0BD6F8E"/>
    <w:multiLevelType w:val="hybridMultilevel"/>
    <w:tmpl w:val="C6A6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0CA798B"/>
    <w:multiLevelType w:val="multilevel"/>
    <w:tmpl w:val="186C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10E32BA"/>
    <w:multiLevelType w:val="hybridMultilevel"/>
    <w:tmpl w:val="8CD66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62017B59"/>
    <w:multiLevelType w:val="hybridMultilevel"/>
    <w:tmpl w:val="A0AA3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62AC3475"/>
    <w:multiLevelType w:val="hybridMultilevel"/>
    <w:tmpl w:val="6714C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632020D8"/>
    <w:multiLevelType w:val="multilevel"/>
    <w:tmpl w:val="5912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B86444"/>
    <w:multiLevelType w:val="multilevel"/>
    <w:tmpl w:val="AFF2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3EA606B"/>
    <w:multiLevelType w:val="hybridMultilevel"/>
    <w:tmpl w:val="574C8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66687D12"/>
    <w:multiLevelType w:val="hybridMultilevel"/>
    <w:tmpl w:val="1876A8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94F3C72"/>
    <w:multiLevelType w:val="hybridMultilevel"/>
    <w:tmpl w:val="2A682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6B1F4918"/>
    <w:multiLevelType w:val="hybridMultilevel"/>
    <w:tmpl w:val="E640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C54176F"/>
    <w:multiLevelType w:val="hybridMultilevel"/>
    <w:tmpl w:val="47C60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6CA53676"/>
    <w:multiLevelType w:val="hybridMultilevel"/>
    <w:tmpl w:val="5678CCEC"/>
    <w:lvl w:ilvl="0" w:tplc="D764B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6CBD544E"/>
    <w:multiLevelType w:val="multilevel"/>
    <w:tmpl w:val="10D0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CD738D1"/>
    <w:multiLevelType w:val="hybridMultilevel"/>
    <w:tmpl w:val="9A3C9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6D4D7318"/>
    <w:multiLevelType w:val="hybridMultilevel"/>
    <w:tmpl w:val="519E7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6DF061C3"/>
    <w:multiLevelType w:val="hybridMultilevel"/>
    <w:tmpl w:val="9B384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6E267585"/>
    <w:multiLevelType w:val="hybridMultilevel"/>
    <w:tmpl w:val="9F10C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0484758"/>
    <w:multiLevelType w:val="hybridMultilevel"/>
    <w:tmpl w:val="FCFAB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70677863"/>
    <w:multiLevelType w:val="hybridMultilevel"/>
    <w:tmpl w:val="FC8AE3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 w15:restartNumberingAfterBreak="0">
    <w:nsid w:val="709A0743"/>
    <w:multiLevelType w:val="hybridMultilevel"/>
    <w:tmpl w:val="7A00C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716A3A82"/>
    <w:multiLevelType w:val="hybridMultilevel"/>
    <w:tmpl w:val="F57A0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20612E3"/>
    <w:multiLevelType w:val="hybridMultilevel"/>
    <w:tmpl w:val="85D82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75424867"/>
    <w:multiLevelType w:val="hybridMultilevel"/>
    <w:tmpl w:val="193A0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54535E8"/>
    <w:multiLevelType w:val="hybridMultilevel"/>
    <w:tmpl w:val="67D25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79120B65"/>
    <w:multiLevelType w:val="multilevel"/>
    <w:tmpl w:val="C99C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95D2FAE"/>
    <w:multiLevelType w:val="hybridMultilevel"/>
    <w:tmpl w:val="B9EE6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7ADB7E9B"/>
    <w:multiLevelType w:val="hybridMultilevel"/>
    <w:tmpl w:val="8CEEF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7BE250E5"/>
    <w:multiLevelType w:val="hybridMultilevel"/>
    <w:tmpl w:val="8A14B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7CA75B4F"/>
    <w:multiLevelType w:val="multilevel"/>
    <w:tmpl w:val="54CA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CC561E0"/>
    <w:multiLevelType w:val="hybridMultilevel"/>
    <w:tmpl w:val="4DC4B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7DA90D72"/>
    <w:multiLevelType w:val="multilevel"/>
    <w:tmpl w:val="1780E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E500EDB"/>
    <w:multiLevelType w:val="multilevel"/>
    <w:tmpl w:val="0E80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145384">
    <w:abstractNumId w:val="12"/>
  </w:num>
  <w:num w:numId="2" w16cid:durableId="2113087965">
    <w:abstractNumId w:val="0"/>
  </w:num>
  <w:num w:numId="3" w16cid:durableId="906455329">
    <w:abstractNumId w:val="62"/>
  </w:num>
  <w:num w:numId="4" w16cid:durableId="1784693452">
    <w:abstractNumId w:val="59"/>
  </w:num>
  <w:num w:numId="5" w16cid:durableId="602420571">
    <w:abstractNumId w:val="32"/>
  </w:num>
  <w:num w:numId="6" w16cid:durableId="1277447630">
    <w:abstractNumId w:val="20"/>
  </w:num>
  <w:num w:numId="7" w16cid:durableId="484247460">
    <w:abstractNumId w:val="55"/>
  </w:num>
  <w:num w:numId="8" w16cid:durableId="1010376652">
    <w:abstractNumId w:val="70"/>
  </w:num>
  <w:num w:numId="9" w16cid:durableId="1996758959">
    <w:abstractNumId w:val="33"/>
  </w:num>
  <w:num w:numId="10" w16cid:durableId="194004605">
    <w:abstractNumId w:val="89"/>
  </w:num>
  <w:num w:numId="11" w16cid:durableId="131215639">
    <w:abstractNumId w:val="73"/>
  </w:num>
  <w:num w:numId="12" w16cid:durableId="416482121">
    <w:abstractNumId w:val="24"/>
  </w:num>
  <w:num w:numId="13" w16cid:durableId="2058431735">
    <w:abstractNumId w:val="46"/>
  </w:num>
  <w:num w:numId="14" w16cid:durableId="1028800490">
    <w:abstractNumId w:val="47"/>
  </w:num>
  <w:num w:numId="15" w16cid:durableId="1790737792">
    <w:abstractNumId w:val="26"/>
  </w:num>
  <w:num w:numId="16" w16cid:durableId="1470702937">
    <w:abstractNumId w:val="72"/>
  </w:num>
  <w:num w:numId="17" w16cid:durableId="580601948">
    <w:abstractNumId w:val="9"/>
  </w:num>
  <w:num w:numId="18" w16cid:durableId="711657300">
    <w:abstractNumId w:val="57"/>
  </w:num>
  <w:num w:numId="19" w16cid:durableId="516964626">
    <w:abstractNumId w:val="68"/>
  </w:num>
  <w:num w:numId="20" w16cid:durableId="619919204">
    <w:abstractNumId w:val="22"/>
  </w:num>
  <w:num w:numId="21" w16cid:durableId="1516190657">
    <w:abstractNumId w:val="48"/>
  </w:num>
  <w:num w:numId="22" w16cid:durableId="2070763153">
    <w:abstractNumId w:val="30"/>
  </w:num>
  <w:num w:numId="23" w16cid:durableId="771167238">
    <w:abstractNumId w:val="74"/>
  </w:num>
  <w:num w:numId="24" w16cid:durableId="824665113">
    <w:abstractNumId w:val="81"/>
  </w:num>
  <w:num w:numId="25" w16cid:durableId="91316793">
    <w:abstractNumId w:val="65"/>
  </w:num>
  <w:num w:numId="26" w16cid:durableId="1329139589">
    <w:abstractNumId w:val="23"/>
  </w:num>
  <w:num w:numId="27" w16cid:durableId="1313213090">
    <w:abstractNumId w:val="5"/>
  </w:num>
  <w:num w:numId="28" w16cid:durableId="936867948">
    <w:abstractNumId w:val="17"/>
  </w:num>
  <w:num w:numId="29" w16cid:durableId="445317864">
    <w:abstractNumId w:val="19"/>
  </w:num>
  <w:num w:numId="30" w16cid:durableId="918058724">
    <w:abstractNumId w:val="58"/>
  </w:num>
  <w:num w:numId="31" w16cid:durableId="1365474721">
    <w:abstractNumId w:val="79"/>
  </w:num>
  <w:num w:numId="32" w16cid:durableId="1497040972">
    <w:abstractNumId w:val="86"/>
  </w:num>
  <w:num w:numId="33" w16cid:durableId="193420381">
    <w:abstractNumId w:val="94"/>
  </w:num>
  <w:num w:numId="34" w16cid:durableId="1430541357">
    <w:abstractNumId w:val="85"/>
  </w:num>
  <w:num w:numId="35" w16cid:durableId="1365710721">
    <w:abstractNumId w:val="56"/>
  </w:num>
  <w:num w:numId="36" w16cid:durableId="1605965493">
    <w:abstractNumId w:val="64"/>
  </w:num>
  <w:num w:numId="37" w16cid:durableId="366414929">
    <w:abstractNumId w:val="18"/>
  </w:num>
  <w:num w:numId="38" w16cid:durableId="782308259">
    <w:abstractNumId w:val="13"/>
  </w:num>
  <w:num w:numId="39" w16cid:durableId="195587811">
    <w:abstractNumId w:val="51"/>
  </w:num>
  <w:num w:numId="40" w16cid:durableId="1381203436">
    <w:abstractNumId w:val="42"/>
  </w:num>
  <w:num w:numId="41" w16cid:durableId="2077967390">
    <w:abstractNumId w:val="66"/>
  </w:num>
  <w:num w:numId="42" w16cid:durableId="690958044">
    <w:abstractNumId w:val="82"/>
  </w:num>
  <w:num w:numId="43" w16cid:durableId="2057000785">
    <w:abstractNumId w:val="16"/>
  </w:num>
  <w:num w:numId="44" w16cid:durableId="665715006">
    <w:abstractNumId w:val="60"/>
  </w:num>
  <w:num w:numId="45" w16cid:durableId="1645549266">
    <w:abstractNumId w:val="21"/>
  </w:num>
  <w:num w:numId="46" w16cid:durableId="865824263">
    <w:abstractNumId w:val="45"/>
  </w:num>
  <w:num w:numId="47" w16cid:durableId="226913747">
    <w:abstractNumId w:val="90"/>
  </w:num>
  <w:num w:numId="48" w16cid:durableId="1629168037">
    <w:abstractNumId w:val="80"/>
  </w:num>
  <w:num w:numId="49" w16cid:durableId="1266117324">
    <w:abstractNumId w:val="69"/>
  </w:num>
  <w:num w:numId="50" w16cid:durableId="1020549914">
    <w:abstractNumId w:val="50"/>
  </w:num>
  <w:num w:numId="51" w16cid:durableId="1254318996">
    <w:abstractNumId w:val="78"/>
  </w:num>
  <w:num w:numId="52" w16cid:durableId="1465080599">
    <w:abstractNumId w:val="53"/>
  </w:num>
  <w:num w:numId="53" w16cid:durableId="575675958">
    <w:abstractNumId w:val="35"/>
  </w:num>
  <w:num w:numId="54" w16cid:durableId="1697657393">
    <w:abstractNumId w:val="49"/>
  </w:num>
  <w:num w:numId="55" w16cid:durableId="527835693">
    <w:abstractNumId w:val="40"/>
  </w:num>
  <w:num w:numId="56" w16cid:durableId="1658729146">
    <w:abstractNumId w:val="39"/>
  </w:num>
  <w:num w:numId="57" w16cid:durableId="689332244">
    <w:abstractNumId w:val="31"/>
  </w:num>
  <w:num w:numId="58" w16cid:durableId="1251741635">
    <w:abstractNumId w:val="10"/>
  </w:num>
  <w:num w:numId="59" w16cid:durableId="1207454136">
    <w:abstractNumId w:val="15"/>
  </w:num>
  <w:num w:numId="60" w16cid:durableId="1609892114">
    <w:abstractNumId w:val="3"/>
  </w:num>
  <w:num w:numId="61" w16cid:durableId="1144153388">
    <w:abstractNumId w:val="27"/>
  </w:num>
  <w:num w:numId="62" w16cid:durableId="146669835">
    <w:abstractNumId w:val="41"/>
  </w:num>
  <w:num w:numId="63" w16cid:durableId="701826275">
    <w:abstractNumId w:val="36"/>
  </w:num>
  <w:num w:numId="64" w16cid:durableId="215550682">
    <w:abstractNumId w:val="84"/>
  </w:num>
  <w:num w:numId="65" w16cid:durableId="1790902574">
    <w:abstractNumId w:val="71"/>
  </w:num>
  <w:num w:numId="66" w16cid:durableId="130246181">
    <w:abstractNumId w:val="77"/>
  </w:num>
  <w:num w:numId="67" w16cid:durableId="1046490639">
    <w:abstractNumId w:val="44"/>
  </w:num>
  <w:num w:numId="68" w16cid:durableId="471748349">
    <w:abstractNumId w:val="92"/>
  </w:num>
  <w:num w:numId="69" w16cid:durableId="844131568">
    <w:abstractNumId w:val="8"/>
  </w:num>
  <w:num w:numId="70" w16cid:durableId="629480406">
    <w:abstractNumId w:val="25"/>
  </w:num>
  <w:num w:numId="71" w16cid:durableId="1510096002">
    <w:abstractNumId w:val="1"/>
  </w:num>
  <w:num w:numId="72" w16cid:durableId="1551456161">
    <w:abstractNumId w:val="83"/>
  </w:num>
  <w:num w:numId="73" w16cid:durableId="1784760257">
    <w:abstractNumId w:val="88"/>
  </w:num>
  <w:num w:numId="74" w16cid:durableId="643898188">
    <w:abstractNumId w:val="76"/>
  </w:num>
  <w:num w:numId="75" w16cid:durableId="128406133">
    <w:abstractNumId w:val="11"/>
  </w:num>
  <w:num w:numId="76" w16cid:durableId="1745300431">
    <w:abstractNumId w:val="43"/>
  </w:num>
  <w:num w:numId="77" w16cid:durableId="1218277793">
    <w:abstractNumId w:val="4"/>
  </w:num>
  <w:num w:numId="78" w16cid:durableId="1187448458">
    <w:abstractNumId w:val="28"/>
  </w:num>
  <w:num w:numId="79" w16cid:durableId="901015403">
    <w:abstractNumId w:val="91"/>
  </w:num>
  <w:num w:numId="80" w16cid:durableId="1701931430">
    <w:abstractNumId w:val="14"/>
  </w:num>
  <w:num w:numId="81" w16cid:durableId="1301882095">
    <w:abstractNumId w:val="75"/>
  </w:num>
  <w:num w:numId="82" w16cid:durableId="593057730">
    <w:abstractNumId w:val="63"/>
  </w:num>
  <w:num w:numId="83" w16cid:durableId="65109105">
    <w:abstractNumId w:val="87"/>
  </w:num>
  <w:num w:numId="84" w16cid:durableId="1027414476">
    <w:abstractNumId w:val="61"/>
  </w:num>
  <w:num w:numId="85" w16cid:durableId="1692563396">
    <w:abstractNumId w:val="2"/>
  </w:num>
  <w:num w:numId="86" w16cid:durableId="1738824004">
    <w:abstractNumId w:val="54"/>
  </w:num>
  <w:num w:numId="87" w16cid:durableId="265885876">
    <w:abstractNumId w:val="67"/>
  </w:num>
  <w:num w:numId="88" w16cid:durableId="1032537739">
    <w:abstractNumId w:val="7"/>
  </w:num>
  <w:num w:numId="89" w16cid:durableId="613635326">
    <w:abstractNumId w:val="37"/>
  </w:num>
  <w:num w:numId="90" w16cid:durableId="1282344081">
    <w:abstractNumId w:val="29"/>
  </w:num>
  <w:num w:numId="91" w16cid:durableId="1099715840">
    <w:abstractNumId w:val="38"/>
  </w:num>
  <w:num w:numId="92" w16cid:durableId="667681089">
    <w:abstractNumId w:val="52"/>
  </w:num>
  <w:num w:numId="93" w16cid:durableId="142281718">
    <w:abstractNumId w:val="93"/>
  </w:num>
  <w:num w:numId="94" w16cid:durableId="1775593759">
    <w:abstractNumId w:val="6"/>
  </w:num>
  <w:num w:numId="95" w16cid:durableId="193616262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C3A"/>
    <w:rsid w:val="00003337"/>
    <w:rsid w:val="00003F41"/>
    <w:rsid w:val="00007D53"/>
    <w:rsid w:val="00012585"/>
    <w:rsid w:val="000128EC"/>
    <w:rsid w:val="000144C2"/>
    <w:rsid w:val="000161CC"/>
    <w:rsid w:val="00021595"/>
    <w:rsid w:val="000266F0"/>
    <w:rsid w:val="000328A4"/>
    <w:rsid w:val="000354AF"/>
    <w:rsid w:val="000373F8"/>
    <w:rsid w:val="00037CA5"/>
    <w:rsid w:val="00044AD4"/>
    <w:rsid w:val="00045BCA"/>
    <w:rsid w:val="00053882"/>
    <w:rsid w:val="00054C92"/>
    <w:rsid w:val="00056380"/>
    <w:rsid w:val="000563C6"/>
    <w:rsid w:val="000602AB"/>
    <w:rsid w:val="00060922"/>
    <w:rsid w:val="00060FE8"/>
    <w:rsid w:val="000610E9"/>
    <w:rsid w:val="000652C7"/>
    <w:rsid w:val="00065FBC"/>
    <w:rsid w:val="00073353"/>
    <w:rsid w:val="00075487"/>
    <w:rsid w:val="00075FAF"/>
    <w:rsid w:val="000763D6"/>
    <w:rsid w:val="00080369"/>
    <w:rsid w:val="000817A7"/>
    <w:rsid w:val="00082250"/>
    <w:rsid w:val="0008539C"/>
    <w:rsid w:val="00085960"/>
    <w:rsid w:val="00085B31"/>
    <w:rsid w:val="00087677"/>
    <w:rsid w:val="000943EA"/>
    <w:rsid w:val="00094C98"/>
    <w:rsid w:val="000975AD"/>
    <w:rsid w:val="00097B64"/>
    <w:rsid w:val="000A06A1"/>
    <w:rsid w:val="000A0DED"/>
    <w:rsid w:val="000A1076"/>
    <w:rsid w:val="000A4637"/>
    <w:rsid w:val="000A78A6"/>
    <w:rsid w:val="000B2A12"/>
    <w:rsid w:val="000B3380"/>
    <w:rsid w:val="000B6ECE"/>
    <w:rsid w:val="000B7BB9"/>
    <w:rsid w:val="000C0C56"/>
    <w:rsid w:val="000C2A89"/>
    <w:rsid w:val="000C5605"/>
    <w:rsid w:val="000C65C2"/>
    <w:rsid w:val="000D2E0B"/>
    <w:rsid w:val="000D5175"/>
    <w:rsid w:val="000D719D"/>
    <w:rsid w:val="000E03CA"/>
    <w:rsid w:val="000E0438"/>
    <w:rsid w:val="000F3981"/>
    <w:rsid w:val="001047AA"/>
    <w:rsid w:val="00110747"/>
    <w:rsid w:val="00110E74"/>
    <w:rsid w:val="00113B28"/>
    <w:rsid w:val="00120BB9"/>
    <w:rsid w:val="001238A9"/>
    <w:rsid w:val="00130629"/>
    <w:rsid w:val="001367A1"/>
    <w:rsid w:val="001370C5"/>
    <w:rsid w:val="00141E0B"/>
    <w:rsid w:val="00145CDF"/>
    <w:rsid w:val="00147278"/>
    <w:rsid w:val="00160BA0"/>
    <w:rsid w:val="001624A1"/>
    <w:rsid w:val="00173DDF"/>
    <w:rsid w:val="00173F5E"/>
    <w:rsid w:val="001742A2"/>
    <w:rsid w:val="0018215E"/>
    <w:rsid w:val="00190053"/>
    <w:rsid w:val="00193752"/>
    <w:rsid w:val="00196839"/>
    <w:rsid w:val="001A0772"/>
    <w:rsid w:val="001A1B0F"/>
    <w:rsid w:val="001A26BB"/>
    <w:rsid w:val="001A5337"/>
    <w:rsid w:val="001B118B"/>
    <w:rsid w:val="001B557E"/>
    <w:rsid w:val="001B5D28"/>
    <w:rsid w:val="001C102F"/>
    <w:rsid w:val="001C1A68"/>
    <w:rsid w:val="001C3750"/>
    <w:rsid w:val="001C5FB5"/>
    <w:rsid w:val="001D333E"/>
    <w:rsid w:val="001D6100"/>
    <w:rsid w:val="001D76EA"/>
    <w:rsid w:val="001F0719"/>
    <w:rsid w:val="001F4D45"/>
    <w:rsid w:val="001F70E8"/>
    <w:rsid w:val="001F7410"/>
    <w:rsid w:val="001F7E5A"/>
    <w:rsid w:val="002014E3"/>
    <w:rsid w:val="00201BBD"/>
    <w:rsid w:val="00202A17"/>
    <w:rsid w:val="0020574E"/>
    <w:rsid w:val="00212853"/>
    <w:rsid w:val="00213432"/>
    <w:rsid w:val="00215865"/>
    <w:rsid w:val="00215D82"/>
    <w:rsid w:val="00216DC3"/>
    <w:rsid w:val="00221866"/>
    <w:rsid w:val="00221C37"/>
    <w:rsid w:val="002241FA"/>
    <w:rsid w:val="00227F46"/>
    <w:rsid w:val="0023066F"/>
    <w:rsid w:val="00230867"/>
    <w:rsid w:val="00234F18"/>
    <w:rsid w:val="00235CED"/>
    <w:rsid w:val="00235E78"/>
    <w:rsid w:val="002421BC"/>
    <w:rsid w:val="002466F5"/>
    <w:rsid w:val="0024674C"/>
    <w:rsid w:val="0024712D"/>
    <w:rsid w:val="002478BA"/>
    <w:rsid w:val="00253600"/>
    <w:rsid w:val="0025462B"/>
    <w:rsid w:val="002547DA"/>
    <w:rsid w:val="00254883"/>
    <w:rsid w:val="00257F15"/>
    <w:rsid w:val="00260CDA"/>
    <w:rsid w:val="00264020"/>
    <w:rsid w:val="00266EB1"/>
    <w:rsid w:val="0026762F"/>
    <w:rsid w:val="00270198"/>
    <w:rsid w:val="00277FEF"/>
    <w:rsid w:val="0028108C"/>
    <w:rsid w:val="00282E4B"/>
    <w:rsid w:val="00285D45"/>
    <w:rsid w:val="002872D4"/>
    <w:rsid w:val="0029039A"/>
    <w:rsid w:val="00291101"/>
    <w:rsid w:val="0029255E"/>
    <w:rsid w:val="00292763"/>
    <w:rsid w:val="002932D4"/>
    <w:rsid w:val="002A1A97"/>
    <w:rsid w:val="002A2E6E"/>
    <w:rsid w:val="002A4A40"/>
    <w:rsid w:val="002A6C55"/>
    <w:rsid w:val="002B10FB"/>
    <w:rsid w:val="002B3A96"/>
    <w:rsid w:val="002B541C"/>
    <w:rsid w:val="002C4022"/>
    <w:rsid w:val="002C7559"/>
    <w:rsid w:val="002D51DF"/>
    <w:rsid w:val="002F1D51"/>
    <w:rsid w:val="002F2DFD"/>
    <w:rsid w:val="002F3974"/>
    <w:rsid w:val="002F4F15"/>
    <w:rsid w:val="002F6583"/>
    <w:rsid w:val="002F66CC"/>
    <w:rsid w:val="003010D2"/>
    <w:rsid w:val="00304EF5"/>
    <w:rsid w:val="003076A5"/>
    <w:rsid w:val="003125C7"/>
    <w:rsid w:val="003125D7"/>
    <w:rsid w:val="00320832"/>
    <w:rsid w:val="00325ADC"/>
    <w:rsid w:val="0033579C"/>
    <w:rsid w:val="00343A06"/>
    <w:rsid w:val="0034650B"/>
    <w:rsid w:val="00347221"/>
    <w:rsid w:val="00354A18"/>
    <w:rsid w:val="0037144C"/>
    <w:rsid w:val="0037442A"/>
    <w:rsid w:val="003746D2"/>
    <w:rsid w:val="00383FE1"/>
    <w:rsid w:val="003924B1"/>
    <w:rsid w:val="0039350A"/>
    <w:rsid w:val="003979ED"/>
    <w:rsid w:val="00397A90"/>
    <w:rsid w:val="003A0B66"/>
    <w:rsid w:val="003A1AE1"/>
    <w:rsid w:val="003A3738"/>
    <w:rsid w:val="003A7015"/>
    <w:rsid w:val="003B6242"/>
    <w:rsid w:val="003C2F99"/>
    <w:rsid w:val="003D7A2D"/>
    <w:rsid w:val="003E115A"/>
    <w:rsid w:val="003F194A"/>
    <w:rsid w:val="003F1FFB"/>
    <w:rsid w:val="003F2958"/>
    <w:rsid w:val="003F60F7"/>
    <w:rsid w:val="003F7B71"/>
    <w:rsid w:val="00400359"/>
    <w:rsid w:val="00400EE5"/>
    <w:rsid w:val="004050B9"/>
    <w:rsid w:val="004121B6"/>
    <w:rsid w:val="00413E93"/>
    <w:rsid w:val="00414D6A"/>
    <w:rsid w:val="00416701"/>
    <w:rsid w:val="004177F4"/>
    <w:rsid w:val="0042229C"/>
    <w:rsid w:val="00422B3E"/>
    <w:rsid w:val="00424887"/>
    <w:rsid w:val="004315B1"/>
    <w:rsid w:val="00433AEC"/>
    <w:rsid w:val="00434372"/>
    <w:rsid w:val="00436DBB"/>
    <w:rsid w:val="0044226E"/>
    <w:rsid w:val="00442413"/>
    <w:rsid w:val="00442C71"/>
    <w:rsid w:val="004460B5"/>
    <w:rsid w:val="00446543"/>
    <w:rsid w:val="00452825"/>
    <w:rsid w:val="004560BF"/>
    <w:rsid w:val="004565BD"/>
    <w:rsid w:val="00466D24"/>
    <w:rsid w:val="00473F73"/>
    <w:rsid w:val="00474350"/>
    <w:rsid w:val="00475422"/>
    <w:rsid w:val="00483B1A"/>
    <w:rsid w:val="0048430B"/>
    <w:rsid w:val="00484589"/>
    <w:rsid w:val="00485E2E"/>
    <w:rsid w:val="00492BA2"/>
    <w:rsid w:val="00493FCE"/>
    <w:rsid w:val="00495EDA"/>
    <w:rsid w:val="00497892"/>
    <w:rsid w:val="004A11D9"/>
    <w:rsid w:val="004A14D7"/>
    <w:rsid w:val="004A330F"/>
    <w:rsid w:val="004A3B04"/>
    <w:rsid w:val="004A4169"/>
    <w:rsid w:val="004A48B8"/>
    <w:rsid w:val="004B1CE7"/>
    <w:rsid w:val="004B1EAC"/>
    <w:rsid w:val="004B1F38"/>
    <w:rsid w:val="004B76EF"/>
    <w:rsid w:val="004C0ECD"/>
    <w:rsid w:val="004C22B1"/>
    <w:rsid w:val="004C26BF"/>
    <w:rsid w:val="004C4F09"/>
    <w:rsid w:val="004C5E68"/>
    <w:rsid w:val="004C65EE"/>
    <w:rsid w:val="004D0244"/>
    <w:rsid w:val="004D04BD"/>
    <w:rsid w:val="004D2785"/>
    <w:rsid w:val="004D6351"/>
    <w:rsid w:val="004E2B50"/>
    <w:rsid w:val="004E4E8E"/>
    <w:rsid w:val="004E6DD6"/>
    <w:rsid w:val="004E6EBF"/>
    <w:rsid w:val="004E7030"/>
    <w:rsid w:val="004F0666"/>
    <w:rsid w:val="004F221A"/>
    <w:rsid w:val="004F49D8"/>
    <w:rsid w:val="004F6412"/>
    <w:rsid w:val="004F6C87"/>
    <w:rsid w:val="004F7D67"/>
    <w:rsid w:val="0050588D"/>
    <w:rsid w:val="00505B99"/>
    <w:rsid w:val="00506CE1"/>
    <w:rsid w:val="005122D9"/>
    <w:rsid w:val="00513C62"/>
    <w:rsid w:val="005163A2"/>
    <w:rsid w:val="0052433E"/>
    <w:rsid w:val="00524D81"/>
    <w:rsid w:val="00525303"/>
    <w:rsid w:val="00526680"/>
    <w:rsid w:val="00541560"/>
    <w:rsid w:val="00544402"/>
    <w:rsid w:val="00545F68"/>
    <w:rsid w:val="00550B28"/>
    <w:rsid w:val="005522CD"/>
    <w:rsid w:val="00556301"/>
    <w:rsid w:val="00560A2F"/>
    <w:rsid w:val="0056323C"/>
    <w:rsid w:val="00567474"/>
    <w:rsid w:val="00567C8C"/>
    <w:rsid w:val="00572F30"/>
    <w:rsid w:val="00575411"/>
    <w:rsid w:val="00576571"/>
    <w:rsid w:val="00581336"/>
    <w:rsid w:val="00582C6C"/>
    <w:rsid w:val="00583F61"/>
    <w:rsid w:val="005862A6"/>
    <w:rsid w:val="00593E62"/>
    <w:rsid w:val="00594B05"/>
    <w:rsid w:val="00594F0E"/>
    <w:rsid w:val="00597681"/>
    <w:rsid w:val="005A182D"/>
    <w:rsid w:val="005A37B3"/>
    <w:rsid w:val="005A5146"/>
    <w:rsid w:val="005A57C7"/>
    <w:rsid w:val="005A5F98"/>
    <w:rsid w:val="005A7A4F"/>
    <w:rsid w:val="005C35F4"/>
    <w:rsid w:val="005C38FE"/>
    <w:rsid w:val="005C684A"/>
    <w:rsid w:val="005D14FC"/>
    <w:rsid w:val="005D42B1"/>
    <w:rsid w:val="005E152A"/>
    <w:rsid w:val="005E29FD"/>
    <w:rsid w:val="005E752E"/>
    <w:rsid w:val="005F1840"/>
    <w:rsid w:val="005F3AB0"/>
    <w:rsid w:val="005F5711"/>
    <w:rsid w:val="0060032F"/>
    <w:rsid w:val="006034B5"/>
    <w:rsid w:val="00605B50"/>
    <w:rsid w:val="00607287"/>
    <w:rsid w:val="0060774D"/>
    <w:rsid w:val="00615348"/>
    <w:rsid w:val="00615BCF"/>
    <w:rsid w:val="00616C96"/>
    <w:rsid w:val="006222F0"/>
    <w:rsid w:val="006225BD"/>
    <w:rsid w:val="00622B1B"/>
    <w:rsid w:val="00623429"/>
    <w:rsid w:val="00624412"/>
    <w:rsid w:val="00624AAC"/>
    <w:rsid w:val="0062571E"/>
    <w:rsid w:val="00633A86"/>
    <w:rsid w:val="006404BE"/>
    <w:rsid w:val="00640AC5"/>
    <w:rsid w:val="00645773"/>
    <w:rsid w:val="00650B11"/>
    <w:rsid w:val="006542CC"/>
    <w:rsid w:val="00657AC5"/>
    <w:rsid w:val="00663830"/>
    <w:rsid w:val="00665417"/>
    <w:rsid w:val="00666BF4"/>
    <w:rsid w:val="00673BA9"/>
    <w:rsid w:val="00680EAF"/>
    <w:rsid w:val="00681D9A"/>
    <w:rsid w:val="00686EF5"/>
    <w:rsid w:val="00686F2A"/>
    <w:rsid w:val="00691258"/>
    <w:rsid w:val="006926B9"/>
    <w:rsid w:val="00692B40"/>
    <w:rsid w:val="00692BEE"/>
    <w:rsid w:val="00693724"/>
    <w:rsid w:val="00694739"/>
    <w:rsid w:val="0069530C"/>
    <w:rsid w:val="006A5C03"/>
    <w:rsid w:val="006A5D7F"/>
    <w:rsid w:val="006A6D66"/>
    <w:rsid w:val="006B34CC"/>
    <w:rsid w:val="006B37BD"/>
    <w:rsid w:val="006B3CF5"/>
    <w:rsid w:val="006B498E"/>
    <w:rsid w:val="006B6825"/>
    <w:rsid w:val="006B7DB0"/>
    <w:rsid w:val="006C30F5"/>
    <w:rsid w:val="006C3507"/>
    <w:rsid w:val="006C60E6"/>
    <w:rsid w:val="006D088C"/>
    <w:rsid w:val="006D6CF9"/>
    <w:rsid w:val="006E18E3"/>
    <w:rsid w:val="006E54CB"/>
    <w:rsid w:val="006F4BD3"/>
    <w:rsid w:val="007020CF"/>
    <w:rsid w:val="00702EB3"/>
    <w:rsid w:val="00705B11"/>
    <w:rsid w:val="007127AA"/>
    <w:rsid w:val="00713D0B"/>
    <w:rsid w:val="00714DE2"/>
    <w:rsid w:val="00721089"/>
    <w:rsid w:val="007246A9"/>
    <w:rsid w:val="00730883"/>
    <w:rsid w:val="007321E4"/>
    <w:rsid w:val="00732590"/>
    <w:rsid w:val="007343BB"/>
    <w:rsid w:val="007413DC"/>
    <w:rsid w:val="00745214"/>
    <w:rsid w:val="007469C4"/>
    <w:rsid w:val="00752BF7"/>
    <w:rsid w:val="00753426"/>
    <w:rsid w:val="00761775"/>
    <w:rsid w:val="007621C8"/>
    <w:rsid w:val="00762676"/>
    <w:rsid w:val="00763952"/>
    <w:rsid w:val="00767426"/>
    <w:rsid w:val="0076767C"/>
    <w:rsid w:val="007700C3"/>
    <w:rsid w:val="00772B41"/>
    <w:rsid w:val="007754F7"/>
    <w:rsid w:val="00775F8E"/>
    <w:rsid w:val="0078163A"/>
    <w:rsid w:val="00783E38"/>
    <w:rsid w:val="00794094"/>
    <w:rsid w:val="00794584"/>
    <w:rsid w:val="007A17FF"/>
    <w:rsid w:val="007A545F"/>
    <w:rsid w:val="007A7D5B"/>
    <w:rsid w:val="007B202F"/>
    <w:rsid w:val="007B3798"/>
    <w:rsid w:val="007B3FBC"/>
    <w:rsid w:val="007B7474"/>
    <w:rsid w:val="007C0DC4"/>
    <w:rsid w:val="007C28B0"/>
    <w:rsid w:val="007C375E"/>
    <w:rsid w:val="007D2AC9"/>
    <w:rsid w:val="007E0595"/>
    <w:rsid w:val="007E0916"/>
    <w:rsid w:val="007E09A7"/>
    <w:rsid w:val="007E358F"/>
    <w:rsid w:val="007E61A9"/>
    <w:rsid w:val="007E75BF"/>
    <w:rsid w:val="007F0702"/>
    <w:rsid w:val="007F386D"/>
    <w:rsid w:val="007F3A5F"/>
    <w:rsid w:val="007F60FD"/>
    <w:rsid w:val="008046C5"/>
    <w:rsid w:val="008065EB"/>
    <w:rsid w:val="00807FC4"/>
    <w:rsid w:val="00811898"/>
    <w:rsid w:val="00813DF1"/>
    <w:rsid w:val="008204B6"/>
    <w:rsid w:val="00827A68"/>
    <w:rsid w:val="00830561"/>
    <w:rsid w:val="00831F6E"/>
    <w:rsid w:val="0084545A"/>
    <w:rsid w:val="0085174C"/>
    <w:rsid w:val="008531B3"/>
    <w:rsid w:val="00853527"/>
    <w:rsid w:val="00857021"/>
    <w:rsid w:val="008576F7"/>
    <w:rsid w:val="008609C8"/>
    <w:rsid w:val="00864DC0"/>
    <w:rsid w:val="00870265"/>
    <w:rsid w:val="00870F4D"/>
    <w:rsid w:val="00890720"/>
    <w:rsid w:val="00896FC8"/>
    <w:rsid w:val="008A6E72"/>
    <w:rsid w:val="008B2D7D"/>
    <w:rsid w:val="008C053E"/>
    <w:rsid w:val="008C4C92"/>
    <w:rsid w:val="008D5E3D"/>
    <w:rsid w:val="008D6C60"/>
    <w:rsid w:val="008E1844"/>
    <w:rsid w:val="008E3443"/>
    <w:rsid w:val="008E573F"/>
    <w:rsid w:val="008E57CD"/>
    <w:rsid w:val="008F0623"/>
    <w:rsid w:val="008F1938"/>
    <w:rsid w:val="008F482E"/>
    <w:rsid w:val="0091117E"/>
    <w:rsid w:val="00926198"/>
    <w:rsid w:val="0092692E"/>
    <w:rsid w:val="00931A57"/>
    <w:rsid w:val="0093590C"/>
    <w:rsid w:val="009415F4"/>
    <w:rsid w:val="00944B7E"/>
    <w:rsid w:val="0094507C"/>
    <w:rsid w:val="00945B87"/>
    <w:rsid w:val="0094694F"/>
    <w:rsid w:val="00946B83"/>
    <w:rsid w:val="00952590"/>
    <w:rsid w:val="009553EF"/>
    <w:rsid w:val="00962FAB"/>
    <w:rsid w:val="00972434"/>
    <w:rsid w:val="009729FD"/>
    <w:rsid w:val="0097477F"/>
    <w:rsid w:val="00975C79"/>
    <w:rsid w:val="00976BD2"/>
    <w:rsid w:val="00976D31"/>
    <w:rsid w:val="009772DC"/>
    <w:rsid w:val="00977B6F"/>
    <w:rsid w:val="00987150"/>
    <w:rsid w:val="00987C3B"/>
    <w:rsid w:val="0099064B"/>
    <w:rsid w:val="00991932"/>
    <w:rsid w:val="009926B7"/>
    <w:rsid w:val="009929B8"/>
    <w:rsid w:val="00994E13"/>
    <w:rsid w:val="009A38E6"/>
    <w:rsid w:val="009A4859"/>
    <w:rsid w:val="009B3320"/>
    <w:rsid w:val="009B3B68"/>
    <w:rsid w:val="009B62FE"/>
    <w:rsid w:val="009C108E"/>
    <w:rsid w:val="009C1126"/>
    <w:rsid w:val="009D046B"/>
    <w:rsid w:val="009D1A70"/>
    <w:rsid w:val="009D4272"/>
    <w:rsid w:val="009D4306"/>
    <w:rsid w:val="009D6BBA"/>
    <w:rsid w:val="009E41C2"/>
    <w:rsid w:val="009F0A19"/>
    <w:rsid w:val="009F0D99"/>
    <w:rsid w:val="009F137B"/>
    <w:rsid w:val="009F26CE"/>
    <w:rsid w:val="00A04ED7"/>
    <w:rsid w:val="00A05D5E"/>
    <w:rsid w:val="00A0654C"/>
    <w:rsid w:val="00A0697D"/>
    <w:rsid w:val="00A1090B"/>
    <w:rsid w:val="00A115F7"/>
    <w:rsid w:val="00A12506"/>
    <w:rsid w:val="00A12B3B"/>
    <w:rsid w:val="00A22B69"/>
    <w:rsid w:val="00A31C45"/>
    <w:rsid w:val="00A320B2"/>
    <w:rsid w:val="00A33BB2"/>
    <w:rsid w:val="00A40063"/>
    <w:rsid w:val="00A40213"/>
    <w:rsid w:val="00A4405C"/>
    <w:rsid w:val="00A45A00"/>
    <w:rsid w:val="00A56059"/>
    <w:rsid w:val="00A613E7"/>
    <w:rsid w:val="00A665BC"/>
    <w:rsid w:val="00A668BA"/>
    <w:rsid w:val="00A71A71"/>
    <w:rsid w:val="00A81706"/>
    <w:rsid w:val="00A83BA2"/>
    <w:rsid w:val="00A870C2"/>
    <w:rsid w:val="00A9283F"/>
    <w:rsid w:val="00A951C7"/>
    <w:rsid w:val="00AA059E"/>
    <w:rsid w:val="00AA2B84"/>
    <w:rsid w:val="00AA4C5A"/>
    <w:rsid w:val="00AA69D0"/>
    <w:rsid w:val="00AB16E1"/>
    <w:rsid w:val="00AB43B4"/>
    <w:rsid w:val="00AB6DB4"/>
    <w:rsid w:val="00AC02D3"/>
    <w:rsid w:val="00AC3228"/>
    <w:rsid w:val="00AC3429"/>
    <w:rsid w:val="00AD1D41"/>
    <w:rsid w:val="00AD760D"/>
    <w:rsid w:val="00AD7D79"/>
    <w:rsid w:val="00AF0237"/>
    <w:rsid w:val="00AF085B"/>
    <w:rsid w:val="00B03E20"/>
    <w:rsid w:val="00B072C7"/>
    <w:rsid w:val="00B110F5"/>
    <w:rsid w:val="00B1646D"/>
    <w:rsid w:val="00B203E4"/>
    <w:rsid w:val="00B21980"/>
    <w:rsid w:val="00B31D71"/>
    <w:rsid w:val="00B43096"/>
    <w:rsid w:val="00B44F30"/>
    <w:rsid w:val="00B479D3"/>
    <w:rsid w:val="00B47D36"/>
    <w:rsid w:val="00B50A39"/>
    <w:rsid w:val="00B5525F"/>
    <w:rsid w:val="00B61C00"/>
    <w:rsid w:val="00B73376"/>
    <w:rsid w:val="00B74F01"/>
    <w:rsid w:val="00B8187C"/>
    <w:rsid w:val="00B87435"/>
    <w:rsid w:val="00B878D9"/>
    <w:rsid w:val="00B9251D"/>
    <w:rsid w:val="00B92E88"/>
    <w:rsid w:val="00B93BF0"/>
    <w:rsid w:val="00B943F9"/>
    <w:rsid w:val="00B95ADB"/>
    <w:rsid w:val="00B979D6"/>
    <w:rsid w:val="00BA2094"/>
    <w:rsid w:val="00BA4DD0"/>
    <w:rsid w:val="00BA5FF0"/>
    <w:rsid w:val="00BA6C80"/>
    <w:rsid w:val="00BB1A78"/>
    <w:rsid w:val="00BB1DD3"/>
    <w:rsid w:val="00BC268E"/>
    <w:rsid w:val="00BC47CA"/>
    <w:rsid w:val="00BD0AF4"/>
    <w:rsid w:val="00BD501B"/>
    <w:rsid w:val="00BD5E90"/>
    <w:rsid w:val="00BD6A73"/>
    <w:rsid w:val="00BE0DD3"/>
    <w:rsid w:val="00BE15FC"/>
    <w:rsid w:val="00BE33C9"/>
    <w:rsid w:val="00BE5316"/>
    <w:rsid w:val="00BE5602"/>
    <w:rsid w:val="00BE764F"/>
    <w:rsid w:val="00BF0358"/>
    <w:rsid w:val="00BF1870"/>
    <w:rsid w:val="00BF6D43"/>
    <w:rsid w:val="00C02739"/>
    <w:rsid w:val="00C03328"/>
    <w:rsid w:val="00C051E7"/>
    <w:rsid w:val="00C064E9"/>
    <w:rsid w:val="00C068D8"/>
    <w:rsid w:val="00C07DC5"/>
    <w:rsid w:val="00C2411D"/>
    <w:rsid w:val="00C27CAD"/>
    <w:rsid w:val="00C3105B"/>
    <w:rsid w:val="00C34BBF"/>
    <w:rsid w:val="00C411FE"/>
    <w:rsid w:val="00C44E7B"/>
    <w:rsid w:val="00C4659A"/>
    <w:rsid w:val="00C5195D"/>
    <w:rsid w:val="00C5320F"/>
    <w:rsid w:val="00C57FC2"/>
    <w:rsid w:val="00C61A5D"/>
    <w:rsid w:val="00C6279E"/>
    <w:rsid w:val="00C72A31"/>
    <w:rsid w:val="00C74DCC"/>
    <w:rsid w:val="00C74E2B"/>
    <w:rsid w:val="00C757E4"/>
    <w:rsid w:val="00C76822"/>
    <w:rsid w:val="00C80FB9"/>
    <w:rsid w:val="00C85F71"/>
    <w:rsid w:val="00C94B8D"/>
    <w:rsid w:val="00C962C9"/>
    <w:rsid w:val="00CA2216"/>
    <w:rsid w:val="00CA518E"/>
    <w:rsid w:val="00CB2D02"/>
    <w:rsid w:val="00CB4740"/>
    <w:rsid w:val="00CB7459"/>
    <w:rsid w:val="00CC034D"/>
    <w:rsid w:val="00CC28A3"/>
    <w:rsid w:val="00CC76A2"/>
    <w:rsid w:val="00CD05DA"/>
    <w:rsid w:val="00CD2320"/>
    <w:rsid w:val="00CD377D"/>
    <w:rsid w:val="00CD4C3A"/>
    <w:rsid w:val="00CD4C9D"/>
    <w:rsid w:val="00CD6F89"/>
    <w:rsid w:val="00CD7F96"/>
    <w:rsid w:val="00CE0694"/>
    <w:rsid w:val="00CE79FB"/>
    <w:rsid w:val="00CF027F"/>
    <w:rsid w:val="00CF4164"/>
    <w:rsid w:val="00D109CA"/>
    <w:rsid w:val="00D12407"/>
    <w:rsid w:val="00D17A8B"/>
    <w:rsid w:val="00D24DBC"/>
    <w:rsid w:val="00D2733B"/>
    <w:rsid w:val="00D31E6C"/>
    <w:rsid w:val="00D32761"/>
    <w:rsid w:val="00D40645"/>
    <w:rsid w:val="00D55632"/>
    <w:rsid w:val="00D56A6D"/>
    <w:rsid w:val="00D5743D"/>
    <w:rsid w:val="00D603C9"/>
    <w:rsid w:val="00D60FC6"/>
    <w:rsid w:val="00D610ED"/>
    <w:rsid w:val="00D62E75"/>
    <w:rsid w:val="00D66286"/>
    <w:rsid w:val="00D72150"/>
    <w:rsid w:val="00D739CD"/>
    <w:rsid w:val="00D74579"/>
    <w:rsid w:val="00D75E21"/>
    <w:rsid w:val="00D76C1D"/>
    <w:rsid w:val="00D8090B"/>
    <w:rsid w:val="00D831CA"/>
    <w:rsid w:val="00D92683"/>
    <w:rsid w:val="00D92F01"/>
    <w:rsid w:val="00D96065"/>
    <w:rsid w:val="00DA6535"/>
    <w:rsid w:val="00DA798C"/>
    <w:rsid w:val="00DB709E"/>
    <w:rsid w:val="00DB7FF3"/>
    <w:rsid w:val="00DC0EB6"/>
    <w:rsid w:val="00DC1590"/>
    <w:rsid w:val="00DC3A2F"/>
    <w:rsid w:val="00DC413B"/>
    <w:rsid w:val="00DC59CF"/>
    <w:rsid w:val="00DC676D"/>
    <w:rsid w:val="00DD2AB6"/>
    <w:rsid w:val="00DE02EC"/>
    <w:rsid w:val="00DE4C49"/>
    <w:rsid w:val="00DE638A"/>
    <w:rsid w:val="00DF0170"/>
    <w:rsid w:val="00DF2D08"/>
    <w:rsid w:val="00DF4B6A"/>
    <w:rsid w:val="00DF52AD"/>
    <w:rsid w:val="00E07642"/>
    <w:rsid w:val="00E10428"/>
    <w:rsid w:val="00E11B0B"/>
    <w:rsid w:val="00E14132"/>
    <w:rsid w:val="00E214A5"/>
    <w:rsid w:val="00E22646"/>
    <w:rsid w:val="00E236F1"/>
    <w:rsid w:val="00E25108"/>
    <w:rsid w:val="00E3165F"/>
    <w:rsid w:val="00E31787"/>
    <w:rsid w:val="00E31A2A"/>
    <w:rsid w:val="00E31D48"/>
    <w:rsid w:val="00E33981"/>
    <w:rsid w:val="00E42D9C"/>
    <w:rsid w:val="00E50800"/>
    <w:rsid w:val="00E56A7C"/>
    <w:rsid w:val="00E57E86"/>
    <w:rsid w:val="00E719B2"/>
    <w:rsid w:val="00E72AC4"/>
    <w:rsid w:val="00E75770"/>
    <w:rsid w:val="00E82A80"/>
    <w:rsid w:val="00E8507C"/>
    <w:rsid w:val="00E872FA"/>
    <w:rsid w:val="00E90589"/>
    <w:rsid w:val="00E92734"/>
    <w:rsid w:val="00EA4E4F"/>
    <w:rsid w:val="00EB54C9"/>
    <w:rsid w:val="00EB5752"/>
    <w:rsid w:val="00EB5F64"/>
    <w:rsid w:val="00EB6985"/>
    <w:rsid w:val="00ED5DD9"/>
    <w:rsid w:val="00EF29BD"/>
    <w:rsid w:val="00EF3CB4"/>
    <w:rsid w:val="00F01884"/>
    <w:rsid w:val="00F04646"/>
    <w:rsid w:val="00F1130A"/>
    <w:rsid w:val="00F135E3"/>
    <w:rsid w:val="00F1491A"/>
    <w:rsid w:val="00F21BF2"/>
    <w:rsid w:val="00F27CF2"/>
    <w:rsid w:val="00F3032E"/>
    <w:rsid w:val="00F335D4"/>
    <w:rsid w:val="00F34E58"/>
    <w:rsid w:val="00F376F7"/>
    <w:rsid w:val="00F4241E"/>
    <w:rsid w:val="00F43BCA"/>
    <w:rsid w:val="00F444C7"/>
    <w:rsid w:val="00F44A57"/>
    <w:rsid w:val="00F462B8"/>
    <w:rsid w:val="00F47A62"/>
    <w:rsid w:val="00F551C7"/>
    <w:rsid w:val="00F563FB"/>
    <w:rsid w:val="00F64E7D"/>
    <w:rsid w:val="00F678B6"/>
    <w:rsid w:val="00F67FD5"/>
    <w:rsid w:val="00F80E69"/>
    <w:rsid w:val="00F82CCE"/>
    <w:rsid w:val="00F8488A"/>
    <w:rsid w:val="00F90742"/>
    <w:rsid w:val="00F9240C"/>
    <w:rsid w:val="00F92871"/>
    <w:rsid w:val="00F93454"/>
    <w:rsid w:val="00F96C23"/>
    <w:rsid w:val="00F97FD6"/>
    <w:rsid w:val="00FB0648"/>
    <w:rsid w:val="00FB2D6E"/>
    <w:rsid w:val="00FC05B9"/>
    <w:rsid w:val="00FC3374"/>
    <w:rsid w:val="00FC7870"/>
    <w:rsid w:val="00FD02C1"/>
    <w:rsid w:val="00FD1236"/>
    <w:rsid w:val="00FD2A51"/>
    <w:rsid w:val="00FD55E8"/>
    <w:rsid w:val="00FD59F4"/>
    <w:rsid w:val="00FD7C22"/>
    <w:rsid w:val="00FD7CA0"/>
    <w:rsid w:val="00FE09F4"/>
    <w:rsid w:val="00FE0B61"/>
    <w:rsid w:val="00FE36C2"/>
    <w:rsid w:val="00FF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A7F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DC3A2F"/>
    <w:pPr>
      <w:spacing w:line="48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8D5E3D"/>
    <w:pPr>
      <w:spacing w:before="90" w:after="360" w:line="240" w:lineRule="auto"/>
      <w:ind w:left="11" w:right="-11"/>
      <w:outlineLvl w:val="0"/>
    </w:pPr>
    <w:rPr>
      <w:rFonts w:asciiTheme="majorHAnsi" w:hAnsiTheme="majorHAnsi"/>
      <w:caps/>
      <w:color w:val="4354A2" w:themeColor="accent1"/>
      <w:sz w:val="56"/>
      <w:szCs w:val="28"/>
    </w:rPr>
  </w:style>
  <w:style w:type="paragraph" w:styleId="Heading2">
    <w:name w:val="heading 2"/>
    <w:aliases w:val="Index"/>
    <w:basedOn w:val="Normal"/>
    <w:next w:val="Normal"/>
    <w:link w:val="Heading2Char"/>
    <w:uiPriority w:val="1"/>
    <w:qFormat/>
    <w:rsid w:val="000D719D"/>
    <w:pPr>
      <w:ind w:left="15"/>
      <w:jc w:val="both"/>
      <w:textAlignment w:val="baseline"/>
      <w:outlineLvl w:val="1"/>
    </w:pPr>
    <w:rPr>
      <w:rFonts w:ascii="Franklin Gothic Book" w:eastAsia="Franklin Gothic Book" w:hAnsi="Franklin Gothic Book" w:cs="Segoe UI"/>
      <w:color w:val="4354A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2"/>
    <w:semiHidden/>
    <w:rsid w:val="006B498E"/>
    <w:pPr>
      <w:spacing w:before="23"/>
      <w:jc w:val="center"/>
      <w:outlineLvl w:val="2"/>
    </w:pPr>
    <w:rPr>
      <w:rFonts w:ascii="Gill Sans MT" w:hAnsi="Gill Sans MT"/>
      <w:b/>
      <w:color w:val="4354A2" w:themeColor="accent1"/>
      <w:spacing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Anchor">
    <w:name w:val="Graphic Anchor"/>
    <w:basedOn w:val="Normal"/>
    <w:uiPriority w:val="10"/>
    <w:semiHidden/>
    <w:rsid w:val="0078163A"/>
    <w:rPr>
      <w:sz w:val="10"/>
    </w:rPr>
  </w:style>
  <w:style w:type="paragraph" w:styleId="ListBullet">
    <w:name w:val="List Bullet"/>
    <w:basedOn w:val="Normal"/>
    <w:uiPriority w:val="99"/>
    <w:rsid w:val="008D5E3D"/>
    <w:pPr>
      <w:numPr>
        <w:numId w:val="2"/>
      </w:numPr>
      <w:ind w:left="697" w:hanging="357"/>
      <w:contextualSpacing/>
    </w:pPr>
  </w:style>
  <w:style w:type="paragraph" w:customStyle="1" w:styleId="TextBody">
    <w:name w:val="Text Body"/>
    <w:basedOn w:val="BodyText"/>
    <w:link w:val="TextBodyChar"/>
    <w:uiPriority w:val="7"/>
    <w:semiHidden/>
    <w:rsid w:val="007D2AC9"/>
    <w:pPr>
      <w:widowControl w:val="0"/>
      <w:autoSpaceDE w:val="0"/>
      <w:autoSpaceDN w:val="0"/>
      <w:spacing w:before="7" w:after="0" w:line="268" w:lineRule="auto"/>
      <w:ind w:left="20" w:right="-13"/>
    </w:pPr>
    <w:rPr>
      <w:rFonts w:eastAsia="Franklin Gothic Book" w:cs="Franklin Gothic Book"/>
      <w:color w:val="4354A2" w:themeColor="accent1"/>
      <w:szCs w:val="22"/>
      <w:lang w:bidi="en-US"/>
    </w:rPr>
  </w:style>
  <w:style w:type="character" w:customStyle="1" w:styleId="TextBodyChar">
    <w:name w:val="Text Body Char"/>
    <w:basedOn w:val="BodyTextChar"/>
    <w:link w:val="TextBody"/>
    <w:uiPriority w:val="7"/>
    <w:semiHidden/>
    <w:rsid w:val="00946B83"/>
    <w:rPr>
      <w:rFonts w:eastAsia="Franklin Gothic Book" w:cs="Franklin Gothic Book"/>
      <w:color w:val="4354A2" w:themeColor="accent1"/>
      <w:sz w:val="20"/>
      <w:szCs w:val="22"/>
      <w:lang w:bidi="en-US"/>
    </w:rPr>
  </w:style>
  <w:style w:type="paragraph" w:styleId="BodyText">
    <w:name w:val="Body Text"/>
    <w:basedOn w:val="Normal"/>
    <w:link w:val="BodyTextChar"/>
    <w:uiPriority w:val="99"/>
    <w:semiHidden/>
    <w:rsid w:val="00A402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844"/>
  </w:style>
  <w:style w:type="paragraph" w:customStyle="1" w:styleId="Subhead">
    <w:name w:val="Subhead"/>
    <w:basedOn w:val="Normal"/>
    <w:link w:val="SubheadChar"/>
    <w:uiPriority w:val="3"/>
    <w:qFormat/>
    <w:rsid w:val="005C684A"/>
    <w:pPr>
      <w:widowControl w:val="0"/>
      <w:autoSpaceDE w:val="0"/>
      <w:autoSpaceDN w:val="0"/>
      <w:spacing w:before="120" w:line="360" w:lineRule="auto"/>
      <w:ind w:left="14"/>
    </w:pPr>
    <w:rPr>
      <w:rFonts w:ascii="Franklin Gothic Demi" w:eastAsia="Franklin Gothic Book" w:hAnsi="Franklin Gothic Demi" w:cs="Franklin Gothic Book"/>
      <w:bCs/>
      <w:color w:val="4354A2" w:themeColor="accent1"/>
      <w:sz w:val="32"/>
      <w:szCs w:val="22"/>
      <w:lang w:bidi="en-US"/>
    </w:rPr>
  </w:style>
  <w:style w:type="character" w:customStyle="1" w:styleId="SubheadChar">
    <w:name w:val="Subhead Char"/>
    <w:basedOn w:val="DefaultParagraphFont"/>
    <w:link w:val="Subhead"/>
    <w:uiPriority w:val="3"/>
    <w:rsid w:val="00946B83"/>
    <w:rPr>
      <w:rFonts w:ascii="Franklin Gothic Demi" w:eastAsia="Franklin Gothic Book" w:hAnsi="Franklin Gothic Demi" w:cs="Franklin Gothic Book"/>
      <w:bCs/>
      <w:color w:val="4354A2" w:themeColor="accent1"/>
      <w:sz w:val="32"/>
      <w:szCs w:val="22"/>
      <w:lang w:bidi="en-US"/>
    </w:rPr>
  </w:style>
  <w:style w:type="paragraph" w:customStyle="1" w:styleId="TableHeader">
    <w:name w:val="Table Header"/>
    <w:basedOn w:val="Normal"/>
    <w:link w:val="TableHeaderChar"/>
    <w:uiPriority w:val="8"/>
    <w:qFormat/>
    <w:rsid w:val="00E872FA"/>
    <w:pPr>
      <w:widowControl w:val="0"/>
      <w:autoSpaceDE w:val="0"/>
      <w:autoSpaceDN w:val="0"/>
      <w:spacing w:before="20" w:line="254" w:lineRule="auto"/>
      <w:jc w:val="center"/>
    </w:pPr>
    <w:rPr>
      <w:rFonts w:ascii="Franklin Gothic Demi" w:eastAsia="Franklin Gothic Book" w:hAnsi="Franklin Gothic Book" w:cs="Franklin Gothic Book"/>
      <w:bCs/>
      <w:color w:val="4455A2"/>
      <w:sz w:val="22"/>
      <w:szCs w:val="22"/>
      <w:lang w:bidi="en-US"/>
    </w:rPr>
  </w:style>
  <w:style w:type="character" w:customStyle="1" w:styleId="TableHeaderChar">
    <w:name w:val="Table Header Char"/>
    <w:basedOn w:val="DefaultParagraphFont"/>
    <w:link w:val="TableHeader"/>
    <w:uiPriority w:val="8"/>
    <w:rsid w:val="00E872FA"/>
    <w:rPr>
      <w:rFonts w:ascii="Franklin Gothic Demi" w:eastAsia="Franklin Gothic Book" w:hAnsi="Franklin Gothic Book" w:cs="Franklin Gothic Book"/>
      <w:bCs/>
      <w:color w:val="4455A2"/>
      <w:sz w:val="22"/>
      <w:szCs w:val="22"/>
      <w:lang w:bidi="en-US"/>
    </w:rPr>
  </w:style>
  <w:style w:type="paragraph" w:customStyle="1" w:styleId="PictureInfo">
    <w:name w:val="Picture Info"/>
    <w:basedOn w:val="Normal"/>
    <w:uiPriority w:val="8"/>
    <w:rsid w:val="00BC268E"/>
    <w:rPr>
      <w:rFonts w:ascii="Franklin Gothic Book" w:hAnsi="Franklin Gothic Book"/>
      <w:bCs/>
      <w:color w:val="4354A2" w:themeColor="accent1"/>
      <w:sz w:val="22"/>
    </w:rPr>
  </w:style>
  <w:style w:type="character" w:customStyle="1" w:styleId="Heading1Char">
    <w:name w:val="Heading 1 Char"/>
    <w:basedOn w:val="DefaultParagraphFont"/>
    <w:link w:val="Heading1"/>
    <w:uiPriority w:val="2"/>
    <w:rsid w:val="00946B83"/>
    <w:rPr>
      <w:rFonts w:asciiTheme="majorHAnsi" w:hAnsiTheme="majorHAnsi"/>
      <w:caps/>
      <w:color w:val="4354A2" w:themeColor="accent1"/>
      <w:sz w:val="56"/>
      <w:szCs w:val="28"/>
    </w:rPr>
  </w:style>
  <w:style w:type="character" w:customStyle="1" w:styleId="Heading2Char">
    <w:name w:val="Heading 2 Char"/>
    <w:aliases w:val="Index Char"/>
    <w:basedOn w:val="DefaultParagraphFont"/>
    <w:link w:val="Heading2"/>
    <w:uiPriority w:val="1"/>
    <w:rsid w:val="00E07642"/>
    <w:rPr>
      <w:rFonts w:ascii="Franklin Gothic Book" w:eastAsia="Franklin Gothic Book" w:hAnsi="Franklin Gothic Book" w:cs="Segoe UI"/>
      <w:color w:val="4354A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946B83"/>
    <w:rPr>
      <w:rFonts w:ascii="Gill Sans MT" w:hAnsi="Gill Sans MT"/>
      <w:b/>
      <w:color w:val="4354A2" w:themeColor="accent1"/>
      <w:spacing w:val="40"/>
      <w:sz w:val="20"/>
    </w:rPr>
  </w:style>
  <w:style w:type="character" w:styleId="PlaceholderText">
    <w:name w:val="Placeholder Text"/>
    <w:basedOn w:val="DefaultParagraphFont"/>
    <w:uiPriority w:val="99"/>
    <w:semiHidden/>
    <w:rsid w:val="008E1844"/>
    <w:rPr>
      <w:color w:val="808080"/>
    </w:rPr>
  </w:style>
  <w:style w:type="paragraph" w:styleId="Footer">
    <w:name w:val="footer"/>
    <w:basedOn w:val="Normal"/>
    <w:link w:val="FooterChar"/>
    <w:uiPriority w:val="99"/>
    <w:rsid w:val="001D610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100"/>
  </w:style>
  <w:style w:type="paragraph" w:styleId="NormalWeb">
    <w:name w:val="Normal (Web)"/>
    <w:basedOn w:val="Normal"/>
    <w:uiPriority w:val="99"/>
    <w:semiHidden/>
    <w:rsid w:val="003E115A"/>
    <w:rPr>
      <w:rFonts w:ascii="Times New Roman" w:hAnsi="Times New Roman" w:cs="Times New Roman"/>
      <w:sz w:val="24"/>
    </w:rPr>
  </w:style>
  <w:style w:type="paragraph" w:styleId="Caption">
    <w:name w:val="caption"/>
    <w:basedOn w:val="Normal"/>
    <w:next w:val="Normal"/>
    <w:uiPriority w:val="35"/>
    <w:semiHidden/>
    <w:qFormat/>
    <w:rsid w:val="00D62E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60F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59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59E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7246A9"/>
    <w:pPr>
      <w:spacing w:line="240" w:lineRule="auto"/>
      <w:contextualSpacing/>
    </w:pPr>
    <w:rPr>
      <w:rFonts w:asciiTheme="majorHAnsi" w:eastAsiaTheme="majorEastAsia" w:hAnsiTheme="majorHAnsi" w:cstheme="majorBidi"/>
      <w:b/>
      <w:color w:val="4354A2" w:themeColor="accent1"/>
      <w:spacing w:val="80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946B83"/>
    <w:rPr>
      <w:rFonts w:asciiTheme="majorHAnsi" w:eastAsiaTheme="majorEastAsia" w:hAnsiTheme="majorHAnsi" w:cstheme="majorBidi"/>
      <w:b/>
      <w:color w:val="4354A2" w:themeColor="accent1"/>
      <w:spacing w:val="80"/>
      <w:sz w:val="72"/>
      <w:szCs w:val="56"/>
    </w:rPr>
  </w:style>
  <w:style w:type="paragraph" w:customStyle="1" w:styleId="CoverInfo">
    <w:name w:val="Cover Info"/>
    <w:basedOn w:val="Normal"/>
    <w:uiPriority w:val="1"/>
    <w:qFormat/>
    <w:rsid w:val="007246A9"/>
    <w:pPr>
      <w:spacing w:line="240" w:lineRule="auto"/>
      <w:outlineLvl w:val="1"/>
    </w:pPr>
    <w:rPr>
      <w:rFonts w:asciiTheme="majorHAnsi" w:hAnsiTheme="majorHAnsi"/>
      <w:color w:val="4354A2" w:themeColor="accent1"/>
      <w:spacing w:val="30"/>
      <w:sz w:val="24"/>
    </w:rPr>
  </w:style>
  <w:style w:type="paragraph" w:customStyle="1" w:styleId="TableOfContent">
    <w:name w:val="Table Of Content"/>
    <w:basedOn w:val="Normal"/>
    <w:uiPriority w:val="9"/>
    <w:qFormat/>
    <w:rsid w:val="008D5E3D"/>
    <w:rPr>
      <w:color w:val="4354A2" w:themeColor="accent1"/>
      <w:sz w:val="32"/>
    </w:rPr>
  </w:style>
  <w:style w:type="paragraph" w:customStyle="1" w:styleId="TableData">
    <w:name w:val="Table Data"/>
    <w:basedOn w:val="Normal"/>
    <w:uiPriority w:val="9"/>
    <w:qFormat/>
    <w:rsid w:val="00E872FA"/>
    <w:pPr>
      <w:spacing w:line="240" w:lineRule="auto"/>
      <w:jc w:val="center"/>
    </w:pPr>
    <w:rPr>
      <w:color w:val="595959" w:themeColor="text1" w:themeTint="A6"/>
    </w:rPr>
  </w:style>
  <w:style w:type="paragraph" w:customStyle="1" w:styleId="TableHeaderLeft">
    <w:name w:val="Table Header Left"/>
    <w:basedOn w:val="TableHeader"/>
    <w:uiPriority w:val="9"/>
    <w:qFormat/>
    <w:rsid w:val="00E872FA"/>
    <w:pPr>
      <w:framePr w:hSpace="180" w:wrap="around" w:vAnchor="text" w:hAnchor="margin" w:y="-9"/>
      <w:jc w:val="left"/>
    </w:pPr>
  </w:style>
  <w:style w:type="character" w:styleId="Hyperlink">
    <w:name w:val="Hyperlink"/>
    <w:basedOn w:val="DefaultParagraphFont"/>
    <w:uiPriority w:val="99"/>
    <w:rsid w:val="00544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4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F0188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rsid w:val="00397A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A90"/>
    <w:rPr>
      <w:sz w:val="20"/>
    </w:rPr>
  </w:style>
  <w:style w:type="character" w:styleId="Strong">
    <w:name w:val="Strong"/>
    <w:basedOn w:val="DefaultParagraphFont"/>
    <w:uiPriority w:val="22"/>
    <w:qFormat/>
    <w:rsid w:val="00A71A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7D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7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yperlink" Target="https://drive.google.com/file/d/1ytht-uPrk8feoNnLq3IpCygWchVU0Hcr/view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437\AppData\Roaming\Microsoft\Templates\Classic%20student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EAAF5C8A0142D298EF8C451CB26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F3434-FA0B-40BE-BFAE-08AE26299F18}"/>
      </w:docPartPr>
      <w:docPartBody>
        <w:p w:rsidR="00EF5965" w:rsidRDefault="00000000">
          <w:pPr>
            <w:pStyle w:val="B1EAAF5C8A0142D298EF8C451CB26F11"/>
          </w:pPr>
          <w:r w:rsidRPr="004F49D8">
            <w:t>/</w:t>
          </w:r>
        </w:p>
      </w:docPartBody>
    </w:docPart>
    <w:docPart>
      <w:docPartPr>
        <w:name w:val="4F9296769E1C42BEA3917A36BF199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89DF2-6095-4B06-A361-85AE01EC0420}"/>
      </w:docPartPr>
      <w:docPartBody>
        <w:p w:rsidR="00EF5965" w:rsidRDefault="00000000">
          <w:pPr>
            <w:pStyle w:val="4F9296769E1C42BEA3917A36BF199242"/>
          </w:pPr>
          <w:r w:rsidRPr="004F49D8">
            <w:t>/</w:t>
          </w:r>
        </w:p>
      </w:docPartBody>
    </w:docPart>
    <w:docPart>
      <w:docPartPr>
        <w:name w:val="DA0F5CB3272F444F8012601533398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38AD2-FFC4-4EB5-87C7-C3745A3E3740}"/>
      </w:docPartPr>
      <w:docPartBody>
        <w:p w:rsidR="00EF5965" w:rsidRDefault="00000000">
          <w:pPr>
            <w:pStyle w:val="DA0F5CB3272F444F8012601533398FBC"/>
          </w:pPr>
          <w:r w:rsidRPr="006C3507">
            <w:t>TABLE OF CONTENTS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7DAB8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 w16cid:durableId="18211181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84"/>
    <w:rsid w:val="00030A7E"/>
    <w:rsid w:val="0007230D"/>
    <w:rsid w:val="00110484"/>
    <w:rsid w:val="002F545F"/>
    <w:rsid w:val="004E33FA"/>
    <w:rsid w:val="005158D7"/>
    <w:rsid w:val="005E5306"/>
    <w:rsid w:val="006871B3"/>
    <w:rsid w:val="0070339C"/>
    <w:rsid w:val="009364FE"/>
    <w:rsid w:val="00A527C4"/>
    <w:rsid w:val="00CC3ED5"/>
    <w:rsid w:val="00D30F2E"/>
    <w:rsid w:val="00D96284"/>
    <w:rsid w:val="00DF376D"/>
    <w:rsid w:val="00EC25F4"/>
    <w:rsid w:val="00EF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EAAF5C8A0142D298EF8C451CB26F11">
    <w:name w:val="B1EAAF5C8A0142D298EF8C451CB26F11"/>
  </w:style>
  <w:style w:type="paragraph" w:customStyle="1" w:styleId="4F9296769E1C42BEA3917A36BF199242">
    <w:name w:val="4F9296769E1C42BEA3917A36BF199242"/>
  </w:style>
  <w:style w:type="paragraph" w:customStyle="1" w:styleId="DA0F5CB3272F444F8012601533398FBC">
    <w:name w:val="DA0F5CB3272F444F8012601533398FBC"/>
  </w:style>
  <w:style w:type="paragraph" w:styleId="ListBullet">
    <w:name w:val="List Bullet"/>
    <w:basedOn w:val="Normal"/>
    <w:uiPriority w:val="99"/>
    <w:pPr>
      <w:numPr>
        <w:numId w:val="1"/>
      </w:numPr>
      <w:spacing w:after="0" w:line="480" w:lineRule="auto"/>
      <w:ind w:left="697" w:hanging="357"/>
      <w:contextualSpacing/>
    </w:pPr>
    <w:rPr>
      <w:rFonts w:eastAsiaTheme="minorHAnsi"/>
      <w:kern w:val="0"/>
      <w:sz w:val="20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354A2"/>
      </a:accent1>
      <a:accent2>
        <a:srgbClr val="C4E9F7"/>
      </a:accent2>
      <a:accent3>
        <a:srgbClr val="FEF796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7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3B1E92FB-47E6-484E-8F25-DF02B7B1E0C0}" vid="{627141C2-C386-6444-B056-BEDF227CC93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8A8D3B1-2102-46A0-9CF2-DC547FD452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D806DB-A158-4EB9-B245-2C82C7BAA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4D79E4-CF0C-4DDA-BB82-2A2F72AB4A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students report.dotx</Template>
  <TotalTime>0</TotalTime>
  <Pages>9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2024-01-22T16:26:00Z</dcterms:created>
  <dcterms:modified xsi:type="dcterms:W3CDTF">2024-01-23T17:19:00Z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