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2240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970"/>
        <w:gridCol w:w="900"/>
        <w:gridCol w:w="7560"/>
        <w:gridCol w:w="810"/>
      </w:tblGrid>
      <w:tr w:rsidR="00AA059E" w:rsidRPr="004F49D8" w14:paraId="55290B9B" w14:textId="77777777" w:rsidTr="00D739CD">
        <w:trPr>
          <w:trHeight w:val="1977"/>
        </w:trPr>
        <w:tc>
          <w:tcPr>
            <w:tcW w:w="2970" w:type="dxa"/>
          </w:tcPr>
          <w:p w14:paraId="053E7DEC" w14:textId="77777777" w:rsidR="00AA059E" w:rsidRPr="004F49D8" w:rsidRDefault="00AA059E" w:rsidP="004218DE">
            <w:pPr>
              <w:spacing w:before="110"/>
              <w:jc w:val="right"/>
              <w:outlineLvl w:val="1"/>
              <w:rPr>
                <w:rFonts w:asciiTheme="majorHAnsi" w:hAnsiTheme="majorHAnsi"/>
                <w:color w:val="4354A2" w:themeColor="accent1"/>
                <w:spacing w:val="30"/>
                <w:sz w:val="24"/>
              </w:rPr>
            </w:pPr>
            <w:r w:rsidRPr="004F49D8">
              <w:rPr>
                <w:rFonts w:asciiTheme="majorHAnsi" w:hAnsiTheme="majorHAnsi"/>
                <w:noProof/>
                <w:color w:val="4354A2" w:themeColor="accent1"/>
                <w:spacing w:val="30"/>
                <w:sz w:val="24"/>
                <w:lang w:val="en-AU" w:eastAsia="en-AU"/>
              </w:rPr>
              <w:drawing>
                <wp:anchor distT="0" distB="0" distL="114300" distR="114300" simplePos="0" relativeHeight="251695104" behindDoc="1" locked="1" layoutInCell="1" allowOverlap="0" wp14:anchorId="35D3AA98" wp14:editId="1444601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1839600" cy="1144800"/>
                  <wp:effectExtent l="0" t="0" r="8255" b="0"/>
                  <wp:wrapNone/>
                  <wp:docPr id="2" name="Picture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0" w:type="dxa"/>
          </w:tcPr>
          <w:p w14:paraId="497177BD" w14:textId="77777777" w:rsidR="00AA059E" w:rsidRPr="004F49D8" w:rsidRDefault="00AA059E" w:rsidP="007246A9"/>
        </w:tc>
        <w:tc>
          <w:tcPr>
            <w:tcW w:w="7560" w:type="dxa"/>
          </w:tcPr>
          <w:p w14:paraId="210B5F8F" w14:textId="5DF21FC9" w:rsidR="00AA059E" w:rsidRPr="00CD4C3A" w:rsidRDefault="00813DF1" w:rsidP="007246A9">
            <w:pPr>
              <w:pStyle w:val="Title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 xml:space="preserve">Windows BOF </w:t>
            </w:r>
            <w:r w:rsidR="0084545A">
              <w:rPr>
                <w:sz w:val="48"/>
                <w:szCs w:val="48"/>
              </w:rPr>
              <w:t>(Core)</w:t>
            </w:r>
          </w:p>
          <w:p w14:paraId="4C5DB8E1" w14:textId="08E25437" w:rsidR="00AA059E" w:rsidRPr="004F49D8" w:rsidRDefault="00CD4C3A" w:rsidP="007246A9">
            <w:pPr>
              <w:pStyle w:val="CoverInfo"/>
              <w:rPr>
                <w:b/>
                <w:spacing w:val="80"/>
                <w:sz w:val="60"/>
              </w:rPr>
            </w:pPr>
            <w:r>
              <w:t>Otis Smith</w:t>
            </w:r>
            <w:r w:rsidR="007246A9">
              <w:t xml:space="preserve">  </w:t>
            </w:r>
            <w:sdt>
              <w:sdtPr>
                <w:id w:val="1878201221"/>
                <w:placeholder>
                  <w:docPart w:val="B1EAAF5C8A0142D298EF8C451CB26F11"/>
                </w:placeholder>
                <w:temporary/>
                <w:showingPlcHdr/>
                <w15:appearance w15:val="hidden"/>
              </w:sdtPr>
              <w:sdtContent>
                <w:r w:rsidR="007246A9" w:rsidRPr="004F49D8">
                  <w:t>/</w:t>
                </w:r>
              </w:sdtContent>
            </w:sdt>
            <w:r w:rsidR="007246A9">
              <w:t xml:space="preserve">  </w:t>
            </w:r>
            <w:r>
              <w:t>Cybersecurity Professional</w:t>
            </w:r>
            <w:r w:rsidR="007246A9">
              <w:t xml:space="preserve">  </w:t>
            </w:r>
            <w:sdt>
              <w:sdtPr>
                <w:id w:val="1932164169"/>
                <w:placeholder>
                  <w:docPart w:val="4F9296769E1C42BEA3917A36BF199242"/>
                </w:placeholder>
                <w:temporary/>
                <w:showingPlcHdr/>
                <w15:appearance w15:val="hidden"/>
              </w:sdtPr>
              <w:sdtContent>
                <w:r w:rsidR="007246A9" w:rsidRPr="004F49D8">
                  <w:t>/</w:t>
                </w:r>
              </w:sdtContent>
            </w:sdt>
            <w:r w:rsidR="00AA059E" w:rsidRPr="004F49D8">
              <w:t xml:space="preserve"> </w:t>
            </w:r>
            <w:r w:rsidR="007246A9">
              <w:t xml:space="preserve"> </w:t>
            </w:r>
            <w:r>
              <w:t>1</w:t>
            </w:r>
            <w:r w:rsidR="00D739CD">
              <w:t>1</w:t>
            </w:r>
            <w:r>
              <w:t>.</w:t>
            </w:r>
            <w:r w:rsidR="00813DF1">
              <w:t>16</w:t>
            </w:r>
            <w:r w:rsidR="00D739CD">
              <w:t>.</w:t>
            </w:r>
            <w:r>
              <w:t>23</w:t>
            </w:r>
          </w:p>
        </w:tc>
        <w:tc>
          <w:tcPr>
            <w:tcW w:w="810" w:type="dxa"/>
          </w:tcPr>
          <w:p w14:paraId="428A77F7" w14:textId="77777777" w:rsidR="00AA059E" w:rsidRPr="004F49D8" w:rsidRDefault="00AA059E" w:rsidP="007246A9"/>
        </w:tc>
      </w:tr>
      <w:tr w:rsidR="00AA059E" w:rsidRPr="004F49D8" w14:paraId="3A93B581" w14:textId="77777777" w:rsidTr="00D739CD">
        <w:trPr>
          <w:trHeight w:val="718"/>
        </w:trPr>
        <w:tc>
          <w:tcPr>
            <w:tcW w:w="2970" w:type="dxa"/>
          </w:tcPr>
          <w:p w14:paraId="22AF2116" w14:textId="77777777" w:rsidR="00AA059E" w:rsidRPr="004F49D8" w:rsidRDefault="00AA059E" w:rsidP="007246A9">
            <w:pPr>
              <w:rPr>
                <w:noProof/>
              </w:rPr>
            </w:pPr>
          </w:p>
        </w:tc>
        <w:tc>
          <w:tcPr>
            <w:tcW w:w="900" w:type="dxa"/>
          </w:tcPr>
          <w:p w14:paraId="3395126C" w14:textId="77777777" w:rsidR="00AA059E" w:rsidRPr="004F49D8" w:rsidRDefault="00AA059E" w:rsidP="007246A9"/>
        </w:tc>
        <w:tc>
          <w:tcPr>
            <w:tcW w:w="7560" w:type="dxa"/>
          </w:tcPr>
          <w:p w14:paraId="78F0935F" w14:textId="77777777" w:rsidR="00AA059E" w:rsidRPr="004F49D8" w:rsidRDefault="00AA059E" w:rsidP="007246A9"/>
        </w:tc>
        <w:tc>
          <w:tcPr>
            <w:tcW w:w="810" w:type="dxa"/>
          </w:tcPr>
          <w:p w14:paraId="4052910F" w14:textId="77777777" w:rsidR="00AA059E" w:rsidRPr="004F49D8" w:rsidRDefault="00AA059E" w:rsidP="007246A9"/>
        </w:tc>
      </w:tr>
      <w:tr w:rsidR="00AA059E" w:rsidRPr="004F49D8" w14:paraId="52D93777" w14:textId="77777777" w:rsidTr="00A665BC">
        <w:trPr>
          <w:trHeight w:val="10944"/>
        </w:trPr>
        <w:tc>
          <w:tcPr>
            <w:tcW w:w="12240" w:type="dxa"/>
            <w:gridSpan w:val="4"/>
          </w:tcPr>
          <w:p w14:paraId="4FA6F386" w14:textId="77777777" w:rsidR="00AA059E" w:rsidRPr="004F49D8" w:rsidRDefault="007246A9" w:rsidP="004218DE">
            <w:pPr>
              <w:spacing w:before="110"/>
              <w:outlineLvl w:val="1"/>
              <w:rPr>
                <w:rFonts w:asciiTheme="majorHAnsi" w:hAnsiTheme="majorHAnsi"/>
                <w:color w:val="4354A2" w:themeColor="accent1"/>
                <w:spacing w:val="30"/>
                <w:sz w:val="24"/>
              </w:rPr>
            </w:pPr>
            <w:r>
              <w:rPr>
                <w:rFonts w:asciiTheme="majorHAnsi" w:hAnsiTheme="majorHAnsi"/>
                <w:noProof/>
                <w:color w:val="4354A2" w:themeColor="accent1"/>
                <w:spacing w:val="30"/>
                <w:sz w:val="24"/>
                <w:lang w:val="en-AU" w:eastAsia="en-AU"/>
              </w:rPr>
              <w:drawing>
                <wp:anchor distT="0" distB="0" distL="114300" distR="114300" simplePos="0" relativeHeight="251696128" behindDoc="1" locked="1" layoutInCell="1" allowOverlap="1" wp14:anchorId="1E260D4C" wp14:editId="72D7D2FA">
                  <wp:simplePos x="0" y="0"/>
                  <wp:positionH relativeFrom="page">
                    <wp:posOffset>836295</wp:posOffset>
                  </wp:positionH>
                  <wp:positionV relativeFrom="paragraph">
                    <wp:posOffset>765810</wp:posOffset>
                  </wp:positionV>
                  <wp:extent cx="6758305" cy="5130800"/>
                  <wp:effectExtent l="0" t="0" r="4445" b="0"/>
                  <wp:wrapNone/>
                  <wp:docPr id="4" name="Picture 4" descr="Pipette dropping liquid in a petri di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Pipette dropping liquid in a petri dish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758305" cy="513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231BD9F" w14:textId="77777777" w:rsidR="00AA059E" w:rsidRDefault="00AA059E" w:rsidP="00234F18"/>
    <w:p w14:paraId="79448474" w14:textId="77777777" w:rsidR="00AA059E" w:rsidRDefault="00AA059E" w:rsidP="00234F18">
      <w:pPr>
        <w:sectPr w:rsidR="00AA059E" w:rsidSect="00183F5C">
          <w:footerReference w:type="default" r:id="rId12"/>
          <w:footerReference w:type="first" r:id="rId13"/>
          <w:type w:val="continuous"/>
          <w:pgSz w:w="12240" w:h="15840" w:code="1"/>
          <w:pgMar w:top="641" w:right="720" w:bottom="284" w:left="720" w:header="709" w:footer="288" w:gutter="0"/>
          <w:pgNumType w:start="1"/>
          <w:cols w:space="708"/>
          <w:titlePg/>
          <w:docGrid w:linePitch="360"/>
        </w:sectPr>
      </w:pPr>
    </w:p>
    <w:tbl>
      <w:tblPr>
        <w:tblW w:w="12245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320"/>
        <w:gridCol w:w="642"/>
        <w:gridCol w:w="6486"/>
        <w:gridCol w:w="797"/>
      </w:tblGrid>
      <w:tr w:rsidR="00AA059E" w14:paraId="7A4C9057" w14:textId="77777777" w:rsidTr="00AA059E">
        <w:trPr>
          <w:trHeight w:val="1800"/>
        </w:trPr>
        <w:tc>
          <w:tcPr>
            <w:tcW w:w="4320" w:type="dxa"/>
          </w:tcPr>
          <w:p w14:paraId="549A548B" w14:textId="77777777" w:rsidR="00AA059E" w:rsidRDefault="00AA059E" w:rsidP="004218DE"/>
        </w:tc>
        <w:tc>
          <w:tcPr>
            <w:tcW w:w="642" w:type="dxa"/>
          </w:tcPr>
          <w:p w14:paraId="3FAA42D2" w14:textId="77777777" w:rsidR="00AA059E" w:rsidRDefault="00AA059E" w:rsidP="004218DE"/>
        </w:tc>
        <w:tc>
          <w:tcPr>
            <w:tcW w:w="7283" w:type="dxa"/>
            <w:gridSpan w:val="2"/>
          </w:tcPr>
          <w:p w14:paraId="01D24277" w14:textId="77777777" w:rsidR="00AA059E" w:rsidRDefault="00AA059E" w:rsidP="004218DE">
            <w:r>
              <w:rPr>
                <w:noProof/>
                <w:lang w:val="en-AU" w:eastAsia="en-AU"/>
              </w:rPr>
              <w:drawing>
                <wp:anchor distT="0" distB="0" distL="114300" distR="114300" simplePos="0" relativeHeight="251683840" behindDoc="1" locked="0" layoutInCell="1" allowOverlap="1" wp14:anchorId="7E575AC7" wp14:editId="7842902E">
                  <wp:simplePos x="0" y="0"/>
                  <wp:positionH relativeFrom="column">
                    <wp:posOffset>-1270</wp:posOffset>
                  </wp:positionH>
                  <wp:positionV relativeFrom="page">
                    <wp:posOffset>8890</wp:posOffset>
                  </wp:positionV>
                  <wp:extent cx="4863600" cy="1144800"/>
                  <wp:effectExtent l="0" t="0" r="0" b="0"/>
                  <wp:wrapNone/>
                  <wp:docPr id="6" name="Picture 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A059E" w14:paraId="02B7F200" w14:textId="77777777" w:rsidTr="00AA059E">
        <w:trPr>
          <w:trHeight w:val="4858"/>
        </w:trPr>
        <w:tc>
          <w:tcPr>
            <w:tcW w:w="4320" w:type="dxa"/>
          </w:tcPr>
          <w:p w14:paraId="664A53E4" w14:textId="77777777" w:rsidR="00AA059E" w:rsidRDefault="00AA059E" w:rsidP="004218DE"/>
        </w:tc>
        <w:tc>
          <w:tcPr>
            <w:tcW w:w="642" w:type="dxa"/>
          </w:tcPr>
          <w:p w14:paraId="4C812D2A" w14:textId="77777777" w:rsidR="00AA059E" w:rsidRDefault="00AA059E" w:rsidP="004218DE"/>
        </w:tc>
        <w:tc>
          <w:tcPr>
            <w:tcW w:w="6486" w:type="dxa"/>
          </w:tcPr>
          <w:p w14:paraId="12AE8E36" w14:textId="77777777" w:rsidR="00AA059E" w:rsidRDefault="00000000" w:rsidP="008D5E3D">
            <w:pPr>
              <w:pStyle w:val="Heading1"/>
            </w:pPr>
            <w:sdt>
              <w:sdtPr>
                <w:id w:val="-1884014575"/>
                <w:placeholder>
                  <w:docPart w:val="DA0F5CB3272F444F8012601533398FBC"/>
                </w:placeholder>
                <w:temporary/>
                <w:showingPlcHdr/>
                <w15:appearance w15:val="hidden"/>
              </w:sdtPr>
              <w:sdtContent>
                <w:r w:rsidR="008D5E3D" w:rsidRPr="006C3507">
                  <w:t>TABLE OF CONTENTS</w:t>
                </w:r>
              </w:sdtContent>
            </w:sdt>
          </w:p>
        </w:tc>
        <w:tc>
          <w:tcPr>
            <w:tcW w:w="797" w:type="dxa"/>
          </w:tcPr>
          <w:p w14:paraId="4D925AF3" w14:textId="77777777" w:rsidR="00AA059E" w:rsidRDefault="00AA059E" w:rsidP="004218DE"/>
        </w:tc>
      </w:tr>
      <w:tr w:rsidR="00AA059E" w14:paraId="7986D298" w14:textId="77777777" w:rsidTr="00AA059E">
        <w:trPr>
          <w:trHeight w:val="6928"/>
        </w:trPr>
        <w:tc>
          <w:tcPr>
            <w:tcW w:w="4320" w:type="dxa"/>
          </w:tcPr>
          <w:p w14:paraId="65CB95AE" w14:textId="77777777" w:rsidR="00AA059E" w:rsidRDefault="00AA059E" w:rsidP="004218DE"/>
        </w:tc>
        <w:tc>
          <w:tcPr>
            <w:tcW w:w="642" w:type="dxa"/>
          </w:tcPr>
          <w:p w14:paraId="4E3A3072" w14:textId="77777777" w:rsidR="00AA059E" w:rsidRDefault="00AA059E" w:rsidP="004218DE"/>
        </w:tc>
        <w:tc>
          <w:tcPr>
            <w:tcW w:w="6486" w:type="dxa"/>
          </w:tcPr>
          <w:p w14:paraId="306756EE" w14:textId="507D7847" w:rsidR="009A38E6" w:rsidRDefault="00CD4C3A" w:rsidP="00CD4C3A">
            <w:pPr>
              <w:pStyle w:val="TableOfContent"/>
            </w:pPr>
            <w:r>
              <w:t>Summary ………………………</w:t>
            </w:r>
            <w:proofErr w:type="gramStart"/>
            <w:r>
              <w:t>…..</w:t>
            </w:r>
            <w:proofErr w:type="gramEnd"/>
          </w:p>
          <w:p w14:paraId="480C1463" w14:textId="787C18A0" w:rsidR="00CD4C3A" w:rsidRDefault="00CD4C3A" w:rsidP="00CD4C3A">
            <w:pPr>
              <w:pStyle w:val="TableOfContent"/>
            </w:pPr>
            <w:r>
              <w:t>Discovery……………………………</w:t>
            </w:r>
          </w:p>
          <w:p w14:paraId="1067B8B3" w14:textId="4BC9B45A" w:rsidR="00CD4C3A" w:rsidRDefault="00CD4C3A" w:rsidP="00CD4C3A">
            <w:pPr>
              <w:pStyle w:val="TableOfContent"/>
            </w:pPr>
            <w:r>
              <w:t>Vulnerability……………………….</w:t>
            </w:r>
          </w:p>
          <w:p w14:paraId="406B2DF1" w14:textId="1418AED9" w:rsidR="00CD4C3A" w:rsidRDefault="00CD4C3A" w:rsidP="00CD4C3A">
            <w:pPr>
              <w:pStyle w:val="TableOfContent"/>
            </w:pPr>
            <w:r>
              <w:t>Exploitation……………………</w:t>
            </w:r>
            <w:proofErr w:type="gramStart"/>
            <w:r>
              <w:t>…..</w:t>
            </w:r>
            <w:proofErr w:type="gramEnd"/>
          </w:p>
          <w:p w14:paraId="75EA2FF2" w14:textId="11F87F9F" w:rsidR="00CD4C3A" w:rsidRDefault="006B3CF5" w:rsidP="00CD4C3A">
            <w:pPr>
              <w:pStyle w:val="TableOfContent"/>
            </w:pPr>
            <w:r>
              <w:t>References.</w:t>
            </w:r>
            <w:r w:rsidR="00CD4C3A">
              <w:t>……………………</w:t>
            </w:r>
            <w:proofErr w:type="gramStart"/>
            <w:r w:rsidR="00CD4C3A">
              <w:t>…..</w:t>
            </w:r>
            <w:proofErr w:type="gramEnd"/>
          </w:p>
          <w:p w14:paraId="2292BDE6" w14:textId="396301E8" w:rsidR="000E6EFA" w:rsidRDefault="000E6EFA" w:rsidP="00CD4C3A">
            <w:pPr>
              <w:pStyle w:val="TableOfContent"/>
            </w:pPr>
            <w:r>
              <w:t>Mitigation………………………</w:t>
            </w:r>
            <w:proofErr w:type="gramStart"/>
            <w:r>
              <w:t>…..</w:t>
            </w:r>
            <w:proofErr w:type="gramEnd"/>
          </w:p>
          <w:p w14:paraId="2827247A" w14:textId="77777777" w:rsidR="00CD4C3A" w:rsidRDefault="00CD4C3A" w:rsidP="00CD4C3A">
            <w:pPr>
              <w:pStyle w:val="TableOfContent"/>
            </w:pPr>
          </w:p>
          <w:p w14:paraId="077EBF62" w14:textId="77777777" w:rsidR="00AA059E" w:rsidRDefault="009A38E6" w:rsidP="008D5E3D">
            <w:pPr>
              <w:pStyle w:val="TableOfContent"/>
            </w:pPr>
            <w:r>
              <w:t xml:space="preserve"> </w:t>
            </w:r>
          </w:p>
        </w:tc>
        <w:tc>
          <w:tcPr>
            <w:tcW w:w="797" w:type="dxa"/>
          </w:tcPr>
          <w:p w14:paraId="2480BAB1" w14:textId="77777777" w:rsidR="00AA059E" w:rsidRDefault="00AA059E" w:rsidP="004218DE"/>
        </w:tc>
      </w:tr>
    </w:tbl>
    <w:p w14:paraId="4449F732" w14:textId="77777777" w:rsidR="00AA059E" w:rsidRDefault="00AA059E" w:rsidP="00234F18">
      <w:r>
        <w:rPr>
          <w:noProof/>
          <w:lang w:val="en-AU" w:eastAsia="en-AU"/>
        </w:rPr>
        <w:drawing>
          <wp:anchor distT="0" distB="0" distL="114300" distR="114300" simplePos="0" relativeHeight="251685888" behindDoc="1" locked="1" layoutInCell="1" allowOverlap="1" wp14:anchorId="2CA239B6" wp14:editId="668CBE7A">
            <wp:simplePos x="0" y="0"/>
            <wp:positionH relativeFrom="column">
              <wp:posOffset>-454660</wp:posOffset>
            </wp:positionH>
            <wp:positionV relativeFrom="paragraph">
              <wp:posOffset>-9368790</wp:posOffset>
            </wp:positionV>
            <wp:extent cx="2761488" cy="10085832"/>
            <wp:effectExtent l="0" t="0" r="1270" b="0"/>
            <wp:wrapNone/>
            <wp:docPr id="7" name="Picture 7" descr="Beakers on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eakers on a tabl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61488" cy="1008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D1B3E" w14:textId="77777777" w:rsidR="00AA059E" w:rsidRDefault="00AA059E" w:rsidP="00234F18">
      <w:pPr>
        <w:sectPr w:rsidR="00AA059E" w:rsidSect="00183F5C">
          <w:pgSz w:w="12240" w:h="15840" w:code="1"/>
          <w:pgMar w:top="641" w:right="720" w:bottom="284" w:left="720" w:header="709" w:footer="288" w:gutter="0"/>
          <w:pgNumType w:start="1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67"/>
        <w:gridCol w:w="727"/>
      </w:tblGrid>
      <w:tr w:rsidR="00AA059E" w14:paraId="24B4D900" w14:textId="77777777" w:rsidTr="00AA059E">
        <w:trPr>
          <w:trHeight w:val="1799"/>
        </w:trPr>
        <w:tc>
          <w:tcPr>
            <w:tcW w:w="8626" w:type="dxa"/>
          </w:tcPr>
          <w:p w14:paraId="7A2B10CE" w14:textId="3222FEF3" w:rsidR="00AA059E" w:rsidRPr="00BE5602" w:rsidRDefault="00CD4C3A" w:rsidP="008D5E3D">
            <w:pPr>
              <w:pStyle w:val="Heading1"/>
            </w:pPr>
            <w:r>
              <w:lastRenderedPageBreak/>
              <w:t>Summary</w:t>
            </w:r>
          </w:p>
        </w:tc>
        <w:tc>
          <w:tcPr>
            <w:tcW w:w="2894" w:type="dxa"/>
            <w:gridSpan w:val="2"/>
          </w:tcPr>
          <w:p w14:paraId="6130B5A1" w14:textId="77777777" w:rsidR="00AA059E" w:rsidRPr="00BE5602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>
              <w:rPr>
                <w:noProof/>
                <w:szCs w:val="20"/>
                <w:lang w:val="en-AU" w:eastAsia="en-AU"/>
              </w:rPr>
              <w:drawing>
                <wp:anchor distT="0" distB="0" distL="114300" distR="114300" simplePos="0" relativeHeight="251687936" behindDoc="1" locked="1" layoutInCell="1" allowOverlap="1" wp14:anchorId="40743379" wp14:editId="44E78B0A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08" name="Picture 90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Picture 90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2014E3" w14:paraId="5CD1F4D8" w14:textId="77777777" w:rsidTr="00AA059E">
        <w:trPr>
          <w:trHeight w:val="5806"/>
        </w:trPr>
        <w:tc>
          <w:tcPr>
            <w:tcW w:w="10793" w:type="dxa"/>
            <w:gridSpan w:val="2"/>
          </w:tcPr>
          <w:p w14:paraId="48F5A3F9" w14:textId="77777777" w:rsidR="00AA059E" w:rsidRPr="002014E3" w:rsidRDefault="00AA059E" w:rsidP="004218DE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3056948A" w14:textId="18E9224F" w:rsidR="00AA059E" w:rsidRPr="002014E3" w:rsidRDefault="004B1EAC" w:rsidP="00433AEC">
            <w:p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B1EAC">
              <w:rPr>
                <w:rFonts w:ascii="Poppins" w:eastAsia="Times New Roman" w:hAnsi="Poppins" w:cs="Poppins"/>
                <w:color w:val="152C61"/>
                <w:sz w:val="24"/>
              </w:rPr>
              <w:t xml:space="preserve">This report details the process of performing a Windows Privilege Escalation (Core) lab exercise, focusing on escalating privileges on a Windows Server machine in </w:t>
            </w:r>
            <w:proofErr w:type="spellStart"/>
            <w:r w:rsidRPr="004B1EAC">
              <w:rPr>
                <w:rFonts w:ascii="Poppins" w:eastAsia="Times New Roman" w:hAnsi="Poppins" w:cs="Poppins"/>
                <w:color w:val="152C61"/>
                <w:sz w:val="24"/>
              </w:rPr>
              <w:t>Metasploitable</w:t>
            </w:r>
            <w:proofErr w:type="spellEnd"/>
            <w:r w:rsidRPr="004B1EAC">
              <w:rPr>
                <w:rFonts w:ascii="Poppins" w:eastAsia="Times New Roman" w:hAnsi="Poppins" w:cs="Poppins"/>
                <w:color w:val="152C61"/>
                <w:sz w:val="24"/>
              </w:rPr>
              <w:t xml:space="preserve"> 3 using the Juicy Potato technique. The steps involve setting up the environment, discovering vulnerabilities, exploiting them, and finally gaining elevated </w:t>
            </w:r>
            <w:r w:rsidR="000E6EFA" w:rsidRPr="004B1EAC">
              <w:rPr>
                <w:rFonts w:ascii="Poppins" w:eastAsia="Times New Roman" w:hAnsi="Poppins" w:cs="Poppins"/>
                <w:color w:val="152C61"/>
                <w:sz w:val="24"/>
              </w:rPr>
              <w:t>privileges.</w:t>
            </w:r>
          </w:p>
          <w:p w14:paraId="6B0CC873" w14:textId="77777777" w:rsidR="00544402" w:rsidRPr="002014E3" w:rsidRDefault="00544402" w:rsidP="004218DE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2A75B5EC" w14:textId="77777777" w:rsidR="00544402" w:rsidRPr="002014E3" w:rsidRDefault="00544402" w:rsidP="004218DE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7D4FF80" w14:textId="77777777" w:rsidR="00544402" w:rsidRPr="002014E3" w:rsidRDefault="00544402" w:rsidP="004218DE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378690B9" w14:textId="080ABF66" w:rsidR="000817A7" w:rsidRPr="002014E3" w:rsidRDefault="00605B50" w:rsidP="008D5E3D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014E3">
              <w:rPr>
                <w:rFonts w:ascii="Poppins" w:eastAsia="Times New Roman" w:hAnsi="Poppins" w:cs="Poppins"/>
                <w:noProof/>
                <w:color w:val="152C61"/>
                <w:sz w:val="24"/>
              </w:rPr>
              <w:drawing>
                <wp:inline distT="0" distB="0" distL="0" distR="0" wp14:anchorId="25BDA837" wp14:editId="42AC7049">
                  <wp:extent cx="6436303" cy="2093077"/>
                  <wp:effectExtent l="0" t="0" r="3175" b="2540"/>
                  <wp:docPr id="388360426" name="Picture 4" descr="A hand holding a glowing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360426" name="Picture 4" descr="A hand holding a glowing city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639" cy="210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" w:type="dxa"/>
          </w:tcPr>
          <w:p w14:paraId="406AD09D" w14:textId="77777777" w:rsidR="00AA059E" w:rsidRPr="002014E3" w:rsidRDefault="00AA059E" w:rsidP="004218DE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</w:p>
        </w:tc>
      </w:tr>
      <w:tr w:rsidR="00AA059E" w14:paraId="61E28ADF" w14:textId="77777777" w:rsidTr="00AA059E">
        <w:trPr>
          <w:trHeight w:val="3959"/>
        </w:trPr>
        <w:tc>
          <w:tcPr>
            <w:tcW w:w="10793" w:type="dxa"/>
            <w:gridSpan w:val="2"/>
          </w:tcPr>
          <w:p w14:paraId="78170D6E" w14:textId="3F41481F" w:rsidR="00AA059E" w:rsidRDefault="007B7474" w:rsidP="00583F61">
            <w:pPr>
              <w:pStyle w:val="Heading1"/>
              <w:ind w:left="0"/>
            </w:pPr>
            <w:r>
              <w:lastRenderedPageBreak/>
              <w:t xml:space="preserve">Discovery </w:t>
            </w:r>
            <w:r w:rsidR="007C28B0">
              <w:rPr>
                <w:noProof/>
                <w:szCs w:val="20"/>
                <w:lang w:val="en-AU" w:eastAsia="en-AU"/>
              </w:rPr>
              <w:drawing>
                <wp:anchor distT="0" distB="0" distL="114300" distR="114300" simplePos="0" relativeHeight="251698176" behindDoc="1" locked="1" layoutInCell="1" allowOverlap="1" wp14:anchorId="48CF978B" wp14:editId="269E7424">
                  <wp:simplePos x="0" y="0"/>
                  <wp:positionH relativeFrom="margin">
                    <wp:posOffset>5467985</wp:posOffset>
                  </wp:positionH>
                  <wp:positionV relativeFrom="margin">
                    <wp:posOffset>86995</wp:posOffset>
                  </wp:positionV>
                  <wp:extent cx="1839595" cy="1144270"/>
                  <wp:effectExtent l="0" t="0" r="8255" b="0"/>
                  <wp:wrapNone/>
                  <wp:docPr id="25837081" name="Picture 2583708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 91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59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4E1050" w14:textId="77777777" w:rsidR="00F96C23" w:rsidRPr="00F96C23" w:rsidRDefault="00F96C23" w:rsidP="00F96C23"/>
          <w:p w14:paraId="31F0BC9D" w14:textId="77777777" w:rsidR="00F96C23" w:rsidRDefault="00F96C23" w:rsidP="00F96C23"/>
          <w:p w14:paraId="5827D63B" w14:textId="77777777" w:rsidR="00F96C23" w:rsidRPr="00F96C23" w:rsidRDefault="00F96C23" w:rsidP="00F96C23"/>
          <w:p w14:paraId="573C7EEA" w14:textId="7B1FBBC6" w:rsidR="00201BBD" w:rsidRDefault="004D6351" w:rsidP="004A3B04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D6351">
              <w:rPr>
                <w:rFonts w:ascii="Poppins" w:eastAsia="Times New Roman" w:hAnsi="Poppins" w:cs="Poppins"/>
                <w:color w:val="152C61"/>
                <w:sz w:val="24"/>
              </w:rPr>
              <w:t>Setting Up the Environment</w:t>
            </w:r>
            <w:r w:rsidR="00201BBD" w:rsidRPr="00201BBD">
              <w:rPr>
                <w:rFonts w:ascii="Poppins" w:eastAsia="Times New Roman" w:hAnsi="Poppins" w:cs="Poppins"/>
                <w:color w:val="152C61"/>
                <w:sz w:val="24"/>
              </w:rPr>
              <w:t>:</w:t>
            </w:r>
          </w:p>
          <w:p w14:paraId="18DE9C34" w14:textId="62687F8D" w:rsidR="00201BBD" w:rsidRDefault="004D6351" w:rsidP="004A3B04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D6351">
              <w:rPr>
                <w:rFonts w:ascii="Poppins" w:eastAsia="Times New Roman" w:hAnsi="Poppins" w:cs="Poppins"/>
                <w:color w:val="152C61"/>
                <w:sz w:val="24"/>
              </w:rPr>
              <w:t>Downloaded and imported the virtual machine using Oracle VM VirtualBox.</w:t>
            </w:r>
            <w:r w:rsidR="005A5146">
              <w:rPr>
                <w:rFonts w:ascii="Poppins" w:eastAsia="Times New Roman" w:hAnsi="Poppins" w:cs="Poppins"/>
                <w:color w:val="152C61"/>
                <w:sz w:val="24"/>
              </w:rPr>
              <w:t xml:space="preserve"> </w:t>
            </w:r>
          </w:p>
          <w:p w14:paraId="09597786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Use this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https://drive.google.com/u/0/uc?id=1Jf5vd83XKwsfDjS7lVT-HrMxc12zIPfA&amp;export=download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484AFFDC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Click on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Download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to download the file. </w:t>
            </w:r>
          </w:p>
          <w:p w14:paraId="00466CE6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2F5C276" wp14:editId="6CCA4387">
                  <wp:extent cx="2732629" cy="1346754"/>
                  <wp:effectExtent l="0" t="0" r="0" b="6350"/>
                  <wp:docPr id="95506597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065973" name="Picture 1" descr="A screenshot of a compute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932" cy="137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82FDF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The file has been downloaded. </w:t>
            </w:r>
          </w:p>
          <w:p w14:paraId="0AA156CE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A8BD9AD" wp14:editId="36F44A44">
                  <wp:extent cx="2087792" cy="599766"/>
                  <wp:effectExtent l="0" t="0" r="8255" b="0"/>
                  <wp:docPr id="20274228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42285" name="Picture 1" descr="A screenshot of a compute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307" cy="60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9B2F2" w14:textId="781AE1A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Open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Oracle VM VirtualBox Manager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 and click on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File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 and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Import Appliance….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  <w:r w:rsidR="009D4272">
              <w:rPr>
                <w:rFonts w:ascii="Poppins" w:eastAsia="Times New Roman" w:hAnsi="Poppins" w:cs="Poppins"/>
                <w:color w:val="152C61"/>
                <w:sz w:val="24"/>
              </w:rPr>
              <w:t xml:space="preserve"> and follow all the defaults. </w:t>
            </w:r>
          </w:p>
          <w:p w14:paraId="3612F250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FE6BF68" wp14:editId="2249B22E">
                  <wp:extent cx="1572840" cy="1196516"/>
                  <wp:effectExtent l="0" t="0" r="8890" b="3810"/>
                  <wp:docPr id="31244988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449883" name="Picture 1" descr="A screenshot of a compute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13" cy="1219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0E5F8" w14:textId="7EFF259F" w:rsidR="00F21BF2" w:rsidRDefault="009D427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lastRenderedPageBreak/>
              <w:t>R</w:t>
            </w:r>
            <w:r w:rsidR="00F21BF2">
              <w:rPr>
                <w:rFonts w:ascii="Poppins" w:eastAsia="Times New Roman" w:hAnsi="Poppins" w:cs="Poppins"/>
                <w:color w:val="152C61"/>
                <w:sz w:val="24"/>
              </w:rPr>
              <w:t>eview all the data and click “</w:t>
            </w:r>
            <w:proofErr w:type="gramStart"/>
            <w:r w:rsidR="00F21BF2"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Finish</w:t>
            </w:r>
            <w:r w:rsidR="00F21BF2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  <w:proofErr w:type="gramEnd"/>
            <w:r w:rsidR="00F21BF2">
              <w:rPr>
                <w:rFonts w:ascii="Poppins" w:eastAsia="Times New Roman" w:hAnsi="Poppins" w:cs="Poppins"/>
                <w:color w:val="152C61"/>
                <w:sz w:val="24"/>
              </w:rPr>
              <w:t xml:space="preserve"> </w:t>
            </w:r>
          </w:p>
          <w:p w14:paraId="00B32042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A40902" wp14:editId="549B08AF">
                  <wp:extent cx="2404018" cy="1633499"/>
                  <wp:effectExtent l="0" t="0" r="0" b="5080"/>
                  <wp:docPr id="133204140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041403" name="Picture 1" descr="A screenshot of a compute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294" cy="165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92A30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760465B4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The new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Coding Dojo BOF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has now been created. </w:t>
            </w:r>
          </w:p>
          <w:p w14:paraId="21BE8FEC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79C3247" wp14:editId="5B6E081B">
                  <wp:extent cx="2620586" cy="665979"/>
                  <wp:effectExtent l="0" t="0" r="0" b="1270"/>
                  <wp:docPr id="129589131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91315" name="Picture 1" descr="A screenshot of a compute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209" cy="680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A4546" w14:textId="257FBCDF" w:rsidR="009D4272" w:rsidRDefault="009D4272" w:rsidP="009D427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Select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Coding Dojo BOF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 and click on “</w:t>
            </w:r>
            <w:proofErr w:type="gram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Settings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  <w:proofErr w:type="gramEnd"/>
          </w:p>
          <w:p w14:paraId="0B60972D" w14:textId="77777777" w:rsidR="009D4272" w:rsidRDefault="009D4272" w:rsidP="009D427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46B5C6" wp14:editId="5C74D5FA">
                  <wp:extent cx="2988824" cy="428129"/>
                  <wp:effectExtent l="0" t="0" r="2540" b="0"/>
                  <wp:docPr id="2057396750" name="Picture 1" descr="A black and blue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396750" name="Picture 1" descr="A black and blue rectangle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509" cy="438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45FDC" w14:textId="6EFFC400" w:rsidR="009D4272" w:rsidRDefault="009D4272" w:rsidP="009D427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Selected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Network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”, selected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NAT Network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 and</w:t>
            </w:r>
            <w:r w:rsidR="000652C7">
              <w:rPr>
                <w:rFonts w:ascii="Poppins" w:eastAsia="Times New Roman" w:hAnsi="Poppins" w:cs="Poppins"/>
                <w:color w:val="152C61"/>
                <w:sz w:val="24"/>
              </w:rPr>
              <w:t xml:space="preserve"> then 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“</w:t>
            </w:r>
            <w:proofErr w:type="gram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Ok</w:t>
            </w:r>
            <w:proofErr w:type="gramEnd"/>
            <w:r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3E2E2B7A" w14:textId="77777777" w:rsidR="009D4272" w:rsidRDefault="009D4272" w:rsidP="009D427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C59BB0" wp14:editId="263DB553">
                  <wp:extent cx="2579348" cy="2130863"/>
                  <wp:effectExtent l="0" t="0" r="0" b="3175"/>
                  <wp:docPr id="251936902" name="Picture 1" descr="A computer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936902" name="Picture 1" descr="A computer screen shot of a compute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109" cy="216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0625C" w14:textId="77777777" w:rsidR="009D4272" w:rsidRPr="00540BFE" w:rsidRDefault="009D427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28E6A657" w14:textId="77777777" w:rsidR="00F21BF2" w:rsidRDefault="00F21BF2" w:rsidP="00F21BF2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DD3302B" w14:textId="28CC5C18" w:rsidR="00F21BF2" w:rsidRDefault="00F21BF2" w:rsidP="00F21BF2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0528AC0" w14:textId="484A6589" w:rsidR="00AF0237" w:rsidRPr="00591E3C" w:rsidRDefault="000B3380" w:rsidP="00591E3C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0B3380">
              <w:rPr>
                <w:rFonts w:ascii="Poppins" w:eastAsia="Times New Roman" w:hAnsi="Poppins" w:cs="Poppins"/>
                <w:color w:val="152C61"/>
                <w:sz w:val="24"/>
              </w:rPr>
              <w:t>Ensured both the Kali Linux and Windows VM were on the same NAT Network.</w:t>
            </w:r>
          </w:p>
          <w:p w14:paraId="2EFA6359" w14:textId="1994132E" w:rsidR="00962FAB" w:rsidRDefault="000B3380" w:rsidP="004A3B04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Cs w:val="20"/>
              </w:rPr>
            </w:pPr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>Initial System Configuration:</w:t>
            </w:r>
          </w:p>
          <w:p w14:paraId="436ED5F9" w14:textId="77777777" w:rsidR="000B3380" w:rsidRDefault="000B3380" w:rsidP="004A3B04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Cs w:val="20"/>
              </w:rPr>
            </w:pPr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 xml:space="preserve">Launched </w:t>
            </w:r>
            <w:proofErr w:type="spellStart"/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>SLmail</w:t>
            </w:r>
            <w:proofErr w:type="spellEnd"/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 xml:space="preserve"> and ran "</w:t>
            </w:r>
            <w:proofErr w:type="spellStart"/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>slmgr</w:t>
            </w:r>
            <w:proofErr w:type="spellEnd"/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 xml:space="preserve"> /rearm" on the Windows VM.</w:t>
            </w:r>
          </w:p>
          <w:p w14:paraId="7B52FAEE" w14:textId="47A1C63E" w:rsidR="00073353" w:rsidRDefault="00073353" w:rsidP="00073353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073353">
              <w:rPr>
                <w:rFonts w:ascii="Poppins" w:eastAsia="Times New Roman" w:hAnsi="Poppins" w:cs="Poppins"/>
                <w:color w:val="152C61"/>
                <w:szCs w:val="20"/>
              </w:rPr>
              <w:t>After logging into the</w:t>
            </w:r>
            <w:r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</w:t>
            </w:r>
            <w:r w:rsidRPr="000B3380">
              <w:rPr>
                <w:rFonts w:ascii="Poppins" w:eastAsia="Times New Roman" w:hAnsi="Poppins" w:cs="Poppins"/>
                <w:color w:val="152C61"/>
                <w:szCs w:val="20"/>
              </w:rPr>
              <w:t>Windows VM</w:t>
            </w:r>
            <w:r w:rsidRPr="00073353">
              <w:rPr>
                <w:rFonts w:ascii="Poppins" w:eastAsia="Times New Roman" w:hAnsi="Poppins" w:cs="Poppins"/>
                <w:color w:val="152C61"/>
                <w:szCs w:val="20"/>
              </w:rPr>
              <w:t>,</w:t>
            </w:r>
            <w:r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r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ight-click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on the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start button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in the lower </w:t>
            </w:r>
            <w:r w:rsidR="008F0623">
              <w:rPr>
                <w:rFonts w:ascii="Poppins" w:eastAsia="Times New Roman" w:hAnsi="Poppins" w:cs="Poppins"/>
                <w:color w:val="152C61"/>
                <w:sz w:val="24"/>
              </w:rPr>
              <w:t>left-hand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corner of the screen. Type in the</w:t>
            </w:r>
            <w:r w:rsidR="008F0623">
              <w:rPr>
                <w:rFonts w:ascii="Poppins" w:eastAsia="Times New Roman" w:hAnsi="Poppins" w:cs="Poppins"/>
                <w:color w:val="152C61"/>
                <w:sz w:val="24"/>
              </w:rPr>
              <w:t xml:space="preserve"> command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“</w:t>
            </w:r>
            <w:proofErr w:type="spell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cmd</w:t>
            </w:r>
            <w:proofErr w:type="spellEnd"/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in the search box.  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Right-click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on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cmd.exe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 and select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Run as </w:t>
            </w:r>
            <w:proofErr w:type="gram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administrator</w:t>
            </w:r>
            <w:proofErr w:type="gramEnd"/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</w:t>
            </w:r>
          </w:p>
          <w:p w14:paraId="39717851" w14:textId="77777777" w:rsidR="00073353" w:rsidRDefault="00073353" w:rsidP="00073353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5E3B90E" wp14:editId="40B851B9">
                  <wp:extent cx="2788920" cy="2679773"/>
                  <wp:effectExtent l="0" t="0" r="0" b="6350"/>
                  <wp:docPr id="161222584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225847" name="Picture 1" descr="A screenshot of a compute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20" cy="2679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19F01" w14:textId="6E098B68" w:rsidR="00073353" w:rsidRDefault="00073353" w:rsidP="00073353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The </w:t>
            </w:r>
            <w:proofErr w:type="spellStart"/>
            <w:r>
              <w:rPr>
                <w:rFonts w:ascii="Poppins" w:eastAsia="Times New Roman" w:hAnsi="Poppins" w:cs="Poppins"/>
                <w:color w:val="152C61"/>
                <w:sz w:val="24"/>
              </w:rPr>
              <w:t>cmd</w:t>
            </w:r>
            <w:proofErr w:type="spellEnd"/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box </w:t>
            </w:r>
            <w:r w:rsidR="008F0623" w:rsidRPr="00D56A6D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open</w:t>
            </w:r>
            <w:r w:rsidR="00D56A6D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ed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. Ran the </w:t>
            </w:r>
            <w:proofErr w:type="spellStart"/>
            <w:r>
              <w:rPr>
                <w:rFonts w:ascii="Poppins" w:eastAsia="Times New Roman" w:hAnsi="Poppins" w:cs="Poppins"/>
                <w:color w:val="152C61"/>
                <w:sz w:val="24"/>
              </w:rPr>
              <w:t>cmd</w:t>
            </w:r>
            <w:proofErr w:type="spellEnd"/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</w:t>
            </w:r>
            <w:r w:rsidRPr="00F76F36">
              <w:rPr>
                <w:rFonts w:ascii="Poppins" w:eastAsia="Times New Roman" w:hAnsi="Poppins" w:cs="Poppins"/>
                <w:color w:val="152C61"/>
                <w:sz w:val="24"/>
              </w:rPr>
              <w:t>"</w:t>
            </w:r>
            <w:proofErr w:type="spell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slmgr</w:t>
            </w:r>
            <w:proofErr w:type="spellEnd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/</w:t>
            </w:r>
            <w:proofErr w:type="gram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rearm</w:t>
            </w:r>
            <w:proofErr w:type="gramEnd"/>
            <w:r w:rsidRPr="00F76F36">
              <w:rPr>
                <w:rFonts w:ascii="Poppins" w:eastAsia="Times New Roman" w:hAnsi="Poppins" w:cs="Poppins"/>
                <w:color w:val="152C61"/>
                <w:sz w:val="24"/>
              </w:rPr>
              <w:t>"</w:t>
            </w:r>
          </w:p>
          <w:p w14:paraId="11DDD291" w14:textId="77777777" w:rsidR="00073353" w:rsidRDefault="00073353" w:rsidP="00073353">
            <w:pPr>
              <w:shd w:val="clear" w:color="auto" w:fill="FFFFFF"/>
              <w:spacing w:before="100" w:beforeAutospacing="1" w:after="60" w:line="480" w:lineRule="atLeast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7FAE52E" wp14:editId="2E1810FD">
                  <wp:extent cx="3684028" cy="1885703"/>
                  <wp:effectExtent l="0" t="0" r="0" b="635"/>
                  <wp:docPr id="197933195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331950" name="Picture 1" descr="A screenshot of a computer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028" cy="188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26395" w14:textId="77777777" w:rsidR="00073353" w:rsidRPr="004A3B04" w:rsidRDefault="00073353" w:rsidP="00073353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513F7F3F" w14:textId="77777777" w:rsidR="004A3B04" w:rsidRDefault="000B3380" w:rsidP="004A3B04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lastRenderedPageBreak/>
              <w:t xml:space="preserve">Installed and configured the </w:t>
            </w:r>
            <w:proofErr w:type="spellStart"/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>SLmail</w:t>
            </w:r>
            <w:proofErr w:type="spellEnd"/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 application.</w:t>
            </w:r>
          </w:p>
          <w:p w14:paraId="03E2C713" w14:textId="5A618B98" w:rsidR="004A3B04" w:rsidRDefault="004A3B04" w:rsidP="004A3B04">
            <w:pPr>
              <w:numPr>
                <w:ilvl w:val="0"/>
                <w:numId w:val="48"/>
              </w:num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540BFE">
              <w:rPr>
                <w:rFonts w:ascii="Poppins" w:eastAsia="Times New Roman" w:hAnsi="Poppins" w:cs="Poppins"/>
                <w:color w:val="152C61"/>
                <w:sz w:val="24"/>
              </w:rPr>
              <w:t xml:space="preserve">Double click 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12f1ab027e5374587e7e998c00682c5d-SLMail55_4433.exe</w:t>
            </w:r>
            <w:r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”</w:t>
            </w:r>
            <w:r w:rsidR="00D56A6D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</w:t>
            </w:r>
            <w:r w:rsidR="00D56A6D" w:rsidRPr="00D56A6D">
              <w:rPr>
                <w:rFonts w:ascii="Poppins" w:eastAsia="Times New Roman" w:hAnsi="Poppins" w:cs="Poppins"/>
                <w:color w:val="152C61"/>
                <w:sz w:val="24"/>
              </w:rPr>
              <w:t>file</w:t>
            </w:r>
            <w:r w:rsidRPr="00540BFE">
              <w:rPr>
                <w:rFonts w:ascii="Poppins" w:eastAsia="Times New Roman" w:hAnsi="Poppins" w:cs="Poppins"/>
                <w:color w:val="152C61"/>
                <w:sz w:val="24"/>
              </w:rPr>
              <w:t xml:space="preserve"> on the desktop and just click through everything as is to finish the setup.</w:t>
            </w:r>
          </w:p>
          <w:p w14:paraId="6935ED6A" w14:textId="77777777" w:rsidR="004A3B04" w:rsidRDefault="004A3B04" w:rsidP="004A3B04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B5390B" wp14:editId="24561F2C">
                  <wp:extent cx="2320356" cy="1260698"/>
                  <wp:effectExtent l="0" t="0" r="3810" b="0"/>
                  <wp:docPr id="1922091888" name="Picture 1" descr="A computer screen shot of a blue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091888" name="Picture 1" descr="A computer screen shot of a blue screen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480" cy="128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08D4C" w14:textId="77777777" w:rsidR="004A3B04" w:rsidRDefault="004A3B04" w:rsidP="004A3B04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Click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Yes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372F050C" w14:textId="77777777" w:rsidR="004A3B04" w:rsidRDefault="004A3B04" w:rsidP="004A3B04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E2128F3" wp14:editId="492CB364">
                  <wp:extent cx="2075290" cy="1157373"/>
                  <wp:effectExtent l="0" t="0" r="1270" b="5080"/>
                  <wp:docPr id="1752667949" name="Picture 1" descr="A screenshot of a computer err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667949" name="Picture 1" descr="A screenshot of a computer erro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750" cy="116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29EC0" w14:textId="77777777" w:rsidR="004A3B04" w:rsidRDefault="004A3B04" w:rsidP="004A3B04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Click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Finish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2B05C3C5" w14:textId="77777777" w:rsidR="00190053" w:rsidRDefault="004A3B04" w:rsidP="00190053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2EAD73F" wp14:editId="18DAAE49">
                  <wp:extent cx="1993521" cy="1129236"/>
                  <wp:effectExtent l="0" t="0" r="6985" b="0"/>
                  <wp:docPr id="1217701553" name="Picture 1" descr="A computer screen with a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701553" name="Picture 1" descr="A computer screen with a message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373" cy="11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C5C5C7" w14:textId="219394E5" w:rsidR="00190053" w:rsidRDefault="00190053" w:rsidP="00190053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Open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File Explorer</w:t>
            </w:r>
            <w:r w:rsidR="00D56A6D">
              <w:rPr>
                <w:rFonts w:ascii="Poppins" w:eastAsia="Times New Roman" w:hAnsi="Poppins" w:cs="Poppins"/>
                <w:color w:val="152C61"/>
                <w:sz w:val="24"/>
              </w:rPr>
              <w:t>”,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select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Computer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 and then put in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SL </w:t>
            </w:r>
            <w:proofErr w:type="spellStart"/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Mail.cp</w:t>
            </w:r>
            <w:proofErr w:type="spellEnd"/>
            <w:r>
              <w:rPr>
                <w:rFonts w:ascii="Poppins" w:eastAsia="Times New Roman" w:hAnsi="Poppins" w:cs="Poppins"/>
                <w:color w:val="152C61"/>
                <w:sz w:val="24"/>
              </w:rPr>
              <w:t>” in the search box. Once file is found,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right click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”,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Send to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”, and “</w:t>
            </w:r>
            <w:r w:rsidRPr="00BF2B57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Desktop (create shortcut)</w:t>
            </w:r>
          </w:p>
          <w:p w14:paraId="15B23FDF" w14:textId="77777777" w:rsidR="004A3B04" w:rsidRDefault="004A3B04" w:rsidP="004A3B04">
            <w:pPr>
              <w:shd w:val="clear" w:color="auto" w:fill="FFFFFF"/>
              <w:spacing w:before="100" w:beforeAutospacing="1" w:after="60" w:line="480" w:lineRule="atLeast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BA5584C" w14:textId="77777777" w:rsidR="00B03E20" w:rsidRPr="004A3B04" w:rsidRDefault="00B03E20" w:rsidP="00B03E20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D1316F0" w14:textId="1063E8F4" w:rsidR="008F0623" w:rsidRPr="004A3B04" w:rsidRDefault="008F0623" w:rsidP="008F0623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noProof/>
                <w:color w:val="152C61"/>
                <w:sz w:val="24"/>
              </w:rPr>
              <w:lastRenderedPageBreak/>
              <w:drawing>
                <wp:inline distT="0" distB="0" distL="0" distR="0" wp14:anchorId="63ECA48B" wp14:editId="1AB74130">
                  <wp:extent cx="1364597" cy="1141668"/>
                  <wp:effectExtent l="0" t="0" r="7620" b="1905"/>
                  <wp:docPr id="2071365227" name="Picture 1" descr="A computer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365227" name="Picture 1" descr="A computer screen shot of a computer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508" cy="115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A2A56" w14:textId="77777777" w:rsidR="00B072C7" w:rsidRPr="004A3B04" w:rsidRDefault="00B072C7" w:rsidP="00962FAB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3FCA074A" w14:textId="44702A54" w:rsidR="000B3380" w:rsidRPr="0023066F" w:rsidRDefault="000B3380" w:rsidP="0023066F">
            <w:pPr>
              <w:pStyle w:val="ListParagraph"/>
              <w:numPr>
                <w:ilvl w:val="0"/>
                <w:numId w:val="59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>Identifying the Target:</w:t>
            </w:r>
          </w:p>
          <w:p w14:paraId="1A4B4D07" w14:textId="77777777" w:rsidR="0023066F" w:rsidRDefault="000B3380" w:rsidP="0023066F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Used </w:t>
            </w:r>
            <w:proofErr w:type="spellStart"/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>nmap</w:t>
            </w:r>
            <w:proofErr w:type="spellEnd"/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 to identify the Windows VM's IP address (10.0.2.12) and the target port (POP3 110).</w:t>
            </w:r>
          </w:p>
          <w:p w14:paraId="4F5E6CD0" w14:textId="55D6BC9D" w:rsidR="0023066F" w:rsidRDefault="0023066F" w:rsidP="0023066F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 xml:space="preserve">Did the </w:t>
            </w:r>
            <w:proofErr w:type="spellStart"/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>nmap</w:t>
            </w:r>
            <w:proofErr w:type="spellEnd"/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 xml:space="preserve"> command </w:t>
            </w:r>
            <w:proofErr w:type="spellStart"/>
            <w:r w:rsidRPr="0023066F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nmap</w:t>
            </w:r>
            <w:proofErr w:type="spellEnd"/>
            <w:r w:rsidRPr="0023066F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10.0.2.1-254</w:t>
            </w:r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 xml:space="preserve"> and found the </w:t>
            </w:r>
            <w:r w:rsidRPr="0062306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Win BOF </w:t>
            </w:r>
            <w:proofErr w:type="spellStart"/>
            <w:r w:rsidRPr="0062306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ip</w:t>
            </w:r>
            <w:proofErr w:type="spellEnd"/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 xml:space="preserve"> of </w:t>
            </w:r>
            <w:r w:rsidRPr="0023066F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10.0.2.12</w:t>
            </w:r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 xml:space="preserve"> and the target port </w:t>
            </w:r>
            <w:proofErr w:type="gramStart"/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 xml:space="preserve">“ </w:t>
            </w:r>
            <w:r w:rsidRPr="0023066F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POP</w:t>
            </w:r>
            <w:proofErr w:type="gramEnd"/>
            <w:r w:rsidRPr="0023066F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3 110</w:t>
            </w:r>
            <w:r w:rsidRPr="0023066F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  <w:r>
              <w:rPr>
                <w:noProof/>
              </w:rPr>
              <w:drawing>
                <wp:inline distT="0" distB="0" distL="0" distR="0" wp14:anchorId="74814B4A" wp14:editId="397DFBC3">
                  <wp:extent cx="3063296" cy="1717804"/>
                  <wp:effectExtent l="0" t="0" r="3810" b="0"/>
                  <wp:docPr id="107386087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60878" name="Picture 1" descr="A screenshot of a computer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286" cy="173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7AFFE" w14:textId="77777777" w:rsidR="0023066F" w:rsidRPr="004A3B04" w:rsidRDefault="0023066F" w:rsidP="0023066F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25C73C06" w14:textId="1DFB2183" w:rsidR="000B3380" w:rsidRPr="00FE0B61" w:rsidRDefault="000B3380" w:rsidP="00FE0B61">
            <w:pPr>
              <w:pStyle w:val="ListParagraph"/>
              <w:numPr>
                <w:ilvl w:val="0"/>
                <w:numId w:val="59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>Fuzzing:</w:t>
            </w:r>
          </w:p>
          <w:p w14:paraId="3F75032F" w14:textId="77777777" w:rsidR="00FE0B61" w:rsidRDefault="000B3380" w:rsidP="00FE0B61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>Used a Python script to perform fuzzing on the target, starting with a buffer of "A" and increasing the payload size gradually.</w:t>
            </w:r>
          </w:p>
          <w:p w14:paraId="4417F6C9" w14:textId="6653FF46" w:rsidR="00FE0B61" w:rsidRDefault="00FE0B61" w:rsidP="00FE0B61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>Made the changes and saved the file as “</w:t>
            </w:r>
            <w:r w:rsidRPr="00FE0B61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classFuzzy.py</w:t>
            </w:r>
            <w:proofErr w:type="gramStart"/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>” .</w:t>
            </w:r>
            <w:proofErr w:type="gramEnd"/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 xml:space="preserve"> A bunch of </w:t>
            </w:r>
            <w:proofErr w:type="gramStart"/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>letter</w:t>
            </w:r>
            <w:proofErr w:type="gramEnd"/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 xml:space="preserve"> “</w:t>
            </w:r>
            <w:r w:rsidRPr="00FE0B61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A</w:t>
            </w:r>
            <w:r w:rsidRPr="00FE0B61">
              <w:rPr>
                <w:rFonts w:ascii="Poppins" w:eastAsia="Times New Roman" w:hAnsi="Poppins" w:cs="Poppins"/>
                <w:color w:val="152C61"/>
                <w:sz w:val="24"/>
              </w:rPr>
              <w:t xml:space="preserve">” will be sent to crash the buffer when this file is running. </w:t>
            </w:r>
          </w:p>
          <w:p w14:paraId="21EC05EF" w14:textId="7854A116" w:rsidR="00FE0B61" w:rsidRPr="00FE0B61" w:rsidRDefault="00FE0B61" w:rsidP="00FE0B61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B4CE96" wp14:editId="1AECA542">
                  <wp:extent cx="3666153" cy="2108038"/>
                  <wp:effectExtent l="0" t="0" r="0" b="6985"/>
                  <wp:docPr id="67507898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078980" name="Picture 1" descr="A screenshot of a computer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433" cy="212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D5EBC" w14:textId="019C226C" w:rsidR="00FE0B61" w:rsidRDefault="00FE0B61" w:rsidP="00FE0B61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103CBB32" w14:textId="77777777" w:rsidR="00FE0B61" w:rsidRPr="00FE0B61" w:rsidRDefault="00FE0B61" w:rsidP="00FE0B61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2830A6B0" w14:textId="77777777" w:rsidR="000128EC" w:rsidRDefault="000B3380" w:rsidP="000128EC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Observed a crash at </w:t>
            </w:r>
            <w:r w:rsidRPr="0062306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2900 bytes</w:t>
            </w: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>, indicating a potential buffer overflow.</w:t>
            </w:r>
          </w:p>
          <w:p w14:paraId="7DEB5468" w14:textId="1D5CD310" w:rsidR="000128EC" w:rsidRPr="009926B7" w:rsidRDefault="000128EC" w:rsidP="009926B7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0128EC">
              <w:rPr>
                <w:rFonts w:ascii="Poppins" w:eastAsia="Times New Roman" w:hAnsi="Poppins" w:cs="Poppins"/>
                <w:color w:val="152C61"/>
                <w:sz w:val="24"/>
              </w:rPr>
              <w:t>The file has crashed at “</w:t>
            </w:r>
            <w:r w:rsidRPr="000128E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Fuzzing PASS with 2900 bytes</w:t>
            </w:r>
            <w:r w:rsidRPr="000128EC">
              <w:rPr>
                <w:rFonts w:ascii="Poppins" w:eastAsia="Times New Roman" w:hAnsi="Poppins" w:cs="Poppins"/>
                <w:color w:val="152C61"/>
                <w:sz w:val="24"/>
              </w:rPr>
              <w:t>”.  It shows that the “</w:t>
            </w:r>
            <w:r w:rsidRPr="000128E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EIP</w:t>
            </w:r>
            <w:r w:rsidRPr="000128EC">
              <w:rPr>
                <w:rFonts w:ascii="Poppins" w:eastAsia="Times New Roman" w:hAnsi="Poppins" w:cs="Poppins"/>
                <w:color w:val="152C61"/>
                <w:sz w:val="24"/>
              </w:rPr>
              <w:t>” has been replaced with “</w:t>
            </w:r>
            <w:r w:rsidRPr="000128E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41414141</w:t>
            </w:r>
            <w:r w:rsidRPr="000128EC">
              <w:rPr>
                <w:rFonts w:ascii="Poppins" w:eastAsia="Times New Roman" w:hAnsi="Poppins" w:cs="Poppins"/>
                <w:color w:val="152C61"/>
                <w:sz w:val="24"/>
              </w:rPr>
              <w:t>” which is equal to the hex number “</w:t>
            </w:r>
            <w:r w:rsidRPr="000128E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A</w:t>
            </w:r>
            <w:r w:rsidRPr="000128EC">
              <w:rPr>
                <w:rFonts w:ascii="Poppins" w:eastAsia="Times New Roman" w:hAnsi="Poppins" w:cs="Poppins"/>
                <w:color w:val="152C61"/>
                <w:sz w:val="24"/>
              </w:rPr>
              <w:t>”. A whole bunch of “</w:t>
            </w:r>
            <w:r w:rsidRPr="000128E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A</w:t>
            </w:r>
            <w:r w:rsidR="00D56A6D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’</w:t>
            </w:r>
            <w:r w:rsidR="00D56A6D" w:rsidRPr="00D56A6D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</w:t>
            </w:r>
            <w:r w:rsidR="00D56A6D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  <w:r w:rsidRPr="000128EC">
              <w:rPr>
                <w:rFonts w:ascii="Poppins" w:eastAsia="Times New Roman" w:hAnsi="Poppins" w:cs="Poppins"/>
                <w:color w:val="152C61"/>
                <w:sz w:val="24"/>
              </w:rPr>
              <w:t xml:space="preserve"> were sent to crash the buffer. </w:t>
            </w:r>
          </w:p>
          <w:p w14:paraId="08776C99" w14:textId="688DE30D" w:rsidR="00A81706" w:rsidRPr="00A81706" w:rsidRDefault="00A81706" w:rsidP="00A81706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64C4FC7" wp14:editId="589D47E7">
                  <wp:extent cx="5943600" cy="1605915"/>
                  <wp:effectExtent l="0" t="0" r="0" b="0"/>
                  <wp:docPr id="136309538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095380" name="Picture 1" descr="A screenshot of a computer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D138C" w14:textId="59FD7301" w:rsidR="000B3380" w:rsidRPr="00A81706" w:rsidRDefault="000B3380" w:rsidP="00A81706">
            <w:pPr>
              <w:pStyle w:val="ListParagraph"/>
              <w:numPr>
                <w:ilvl w:val="0"/>
                <w:numId w:val="59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A81706">
              <w:rPr>
                <w:rFonts w:ascii="Poppins" w:eastAsia="Times New Roman" w:hAnsi="Poppins" w:cs="Poppins"/>
                <w:color w:val="152C61"/>
                <w:sz w:val="24"/>
              </w:rPr>
              <w:t>Determining Offset:</w:t>
            </w:r>
          </w:p>
          <w:p w14:paraId="1B784C5A" w14:textId="77777777" w:rsidR="00C74E2B" w:rsidRDefault="000B3380" w:rsidP="00C74E2B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Conducted further analysis to determine the offset by creating a pattern with </w:t>
            </w:r>
            <w:r w:rsidRPr="0062306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3000 bytes</w:t>
            </w: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 and identifying the crash point.</w:t>
            </w:r>
          </w:p>
          <w:p w14:paraId="77AEB06A" w14:textId="5D54DB92" w:rsidR="00C74E2B" w:rsidRDefault="00C74E2B" w:rsidP="00C74E2B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C74E2B">
              <w:rPr>
                <w:rFonts w:ascii="Poppins" w:eastAsia="Times New Roman" w:hAnsi="Poppins" w:cs="Poppins"/>
                <w:color w:val="152C61"/>
                <w:sz w:val="24"/>
              </w:rPr>
              <w:lastRenderedPageBreak/>
              <w:t>Run the command “</w:t>
            </w:r>
            <w:proofErr w:type="spellStart"/>
            <w:r w:rsidRPr="00C74E2B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msf-pattern_create</w:t>
            </w:r>
            <w:proofErr w:type="spellEnd"/>
            <w:r w:rsidRPr="00C74E2B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-l 3000</w:t>
            </w:r>
            <w:r w:rsidRPr="00C74E2B">
              <w:rPr>
                <w:rFonts w:ascii="Poppins" w:eastAsia="Times New Roman" w:hAnsi="Poppins" w:cs="Poppins"/>
                <w:color w:val="152C61"/>
                <w:sz w:val="24"/>
              </w:rPr>
              <w:t>” to create another file/tool with 3000 bytes which will exceed the bytes of “</w:t>
            </w:r>
            <w:proofErr w:type="gramStart"/>
            <w:r w:rsidRPr="00C74E2B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2900</w:t>
            </w:r>
            <w:r w:rsidRPr="00C74E2B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  <w:proofErr w:type="gramEnd"/>
          </w:p>
          <w:p w14:paraId="3071CA90" w14:textId="734C3C40" w:rsidR="00C74E2B" w:rsidRPr="00C74E2B" w:rsidRDefault="00C74E2B" w:rsidP="00C74E2B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EB048C7" wp14:editId="0F19E699">
                  <wp:extent cx="3803941" cy="2352070"/>
                  <wp:effectExtent l="0" t="0" r="6350" b="0"/>
                  <wp:docPr id="1709600275" name="Picture 1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600275" name="Picture 1" descr="A screenshot of a computer screen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800" cy="236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2BEEF" w14:textId="51C8F44D" w:rsidR="00C74E2B" w:rsidRDefault="00C74E2B" w:rsidP="00C74E2B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26CF3EF3" w14:textId="77777777" w:rsidR="00C74E2B" w:rsidRPr="004A3B04" w:rsidRDefault="00C74E2B" w:rsidP="00C74E2B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15E5B8D9" w14:textId="77777777" w:rsidR="002B541C" w:rsidRDefault="000B3380" w:rsidP="002B541C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>Found the offset to be 2606.</w:t>
            </w:r>
          </w:p>
          <w:p w14:paraId="3C26E6CD" w14:textId="293CA07E" w:rsidR="002B541C" w:rsidRDefault="002B541C" w:rsidP="002B541C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B541C">
              <w:rPr>
                <w:rFonts w:ascii="Poppins" w:eastAsia="Times New Roman" w:hAnsi="Poppins" w:cs="Poppins"/>
                <w:color w:val="152C61"/>
                <w:sz w:val="24"/>
              </w:rPr>
              <w:t>Did the command “</w:t>
            </w:r>
            <w:proofErr w:type="spellStart"/>
            <w:r w:rsidRPr="002B541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msf-pattern_offset</w:t>
            </w:r>
            <w:proofErr w:type="spellEnd"/>
            <w:r w:rsidRPr="002B541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– l 3000 -q 39694438</w:t>
            </w:r>
            <w:r w:rsidRPr="002B541C">
              <w:rPr>
                <w:rFonts w:ascii="Poppins" w:eastAsia="Times New Roman" w:hAnsi="Poppins" w:cs="Poppins"/>
                <w:color w:val="152C61"/>
                <w:sz w:val="24"/>
              </w:rPr>
              <w:t>” to query this number “</w:t>
            </w:r>
            <w:r w:rsidRPr="002B541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39694438</w:t>
            </w:r>
            <w:r w:rsidRPr="002B541C">
              <w:rPr>
                <w:rFonts w:ascii="Poppins" w:eastAsia="Times New Roman" w:hAnsi="Poppins" w:cs="Poppins"/>
                <w:color w:val="152C61"/>
                <w:sz w:val="24"/>
              </w:rPr>
              <w:t>” that over ran the “</w:t>
            </w:r>
            <w:r w:rsidRPr="002B541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EIP</w:t>
            </w:r>
            <w:r w:rsidRPr="002B541C">
              <w:rPr>
                <w:rFonts w:ascii="Poppins" w:eastAsia="Times New Roman" w:hAnsi="Poppins" w:cs="Poppins"/>
                <w:color w:val="152C61"/>
                <w:sz w:val="24"/>
              </w:rPr>
              <w:t>” and receive message “</w:t>
            </w:r>
            <w:r w:rsidRPr="002B541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Exact match at offset </w:t>
            </w:r>
            <w:proofErr w:type="gramStart"/>
            <w:r w:rsidRPr="002B541C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2606</w:t>
            </w:r>
            <w:proofErr w:type="gramEnd"/>
            <w:r w:rsidRPr="002B541C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30A9C310" w14:textId="27CBA0FE" w:rsidR="002B541C" w:rsidRPr="002B541C" w:rsidRDefault="002B541C" w:rsidP="002B541C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EBF488" wp14:editId="1F8EA941">
                  <wp:extent cx="2563491" cy="1316040"/>
                  <wp:effectExtent l="0" t="0" r="8890" b="0"/>
                  <wp:docPr id="1821589897" name="Picture 1" descr="A screen 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89897" name="Picture 1" descr="A screen shot of a computer program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35" cy="133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11C44" w14:textId="72F269A8" w:rsidR="002B541C" w:rsidRDefault="002B541C" w:rsidP="002B541C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5D7FB03F" w14:textId="77777777" w:rsidR="002B541C" w:rsidRPr="004A3B04" w:rsidRDefault="002B541C" w:rsidP="002B541C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5B01523A" w14:textId="5BCC94E2" w:rsidR="000B3380" w:rsidRPr="004A3B04" w:rsidRDefault="000B3380" w:rsidP="00A81706">
            <w:pPr>
              <w:pStyle w:val="ListParagraph"/>
              <w:numPr>
                <w:ilvl w:val="0"/>
                <w:numId w:val="59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lastRenderedPageBreak/>
              <w:t>Exploitation:</w:t>
            </w:r>
          </w:p>
          <w:p w14:paraId="642B91B1" w14:textId="77777777" w:rsidR="00524D81" w:rsidRDefault="000B3380" w:rsidP="00524D81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Developed a new Python script with the payload containing a </w:t>
            </w:r>
            <w:r w:rsidR="00524D81">
              <w:rPr>
                <w:rFonts w:ascii="Poppins" w:eastAsia="Times New Roman" w:hAnsi="Poppins" w:cs="Poppins"/>
                <w:color w:val="152C61"/>
                <w:sz w:val="24"/>
              </w:rPr>
              <w:t>JMP</w:t>
            </w:r>
            <w:r w:rsidRPr="004A3B04">
              <w:rPr>
                <w:rFonts w:ascii="Poppins" w:eastAsia="Times New Roman" w:hAnsi="Poppins" w:cs="Poppins"/>
                <w:color w:val="152C61"/>
                <w:sz w:val="24"/>
              </w:rPr>
              <w:t xml:space="preserve"> ESP instruction.</w:t>
            </w:r>
          </w:p>
          <w:p w14:paraId="4822EB4D" w14:textId="7EA9C73B" w:rsidR="000602AB" w:rsidRDefault="000602AB" w:rsidP="000602AB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24D0F9A" wp14:editId="5719A450">
                  <wp:extent cx="3964162" cy="2407786"/>
                  <wp:effectExtent l="0" t="0" r="0" b="0"/>
                  <wp:docPr id="1383345734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345734" name="Picture 1" descr="A screenshot of a computer program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829" cy="243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9EAE1" w14:textId="77777777" w:rsidR="00686EF5" w:rsidRDefault="000B3380" w:rsidP="00686EF5">
            <w:pPr>
              <w:pStyle w:val="ListParagraph"/>
              <w:numPr>
                <w:ilvl w:val="0"/>
                <w:numId w:val="48"/>
              </w:num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524D81">
              <w:rPr>
                <w:rFonts w:ascii="Poppins" w:eastAsia="Times New Roman" w:hAnsi="Poppins" w:cs="Poppins"/>
                <w:color w:val="152C61"/>
                <w:sz w:val="24"/>
              </w:rPr>
              <w:t xml:space="preserve">Obtained the </w:t>
            </w:r>
            <w:r w:rsidRPr="00F80E69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JMP ESP address</w:t>
            </w:r>
            <w:r w:rsidRPr="00524D81">
              <w:rPr>
                <w:rFonts w:ascii="Poppins" w:eastAsia="Times New Roman" w:hAnsi="Poppins" w:cs="Poppins"/>
                <w:color w:val="152C61"/>
                <w:sz w:val="24"/>
              </w:rPr>
              <w:t xml:space="preserve"> from the </w:t>
            </w:r>
            <w:r w:rsidRPr="00F80E69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mona modules</w:t>
            </w:r>
            <w:r w:rsidRPr="00524D81">
              <w:rPr>
                <w:rFonts w:ascii="Poppins" w:eastAsia="Times New Roman" w:hAnsi="Poppins" w:cs="Poppins"/>
                <w:color w:val="152C61"/>
                <w:sz w:val="24"/>
              </w:rPr>
              <w:t xml:space="preserve"> and mona find commands in Immunity Debugger.</w:t>
            </w:r>
          </w:p>
          <w:p w14:paraId="37E12766" w14:textId="2F7038A5" w:rsidR="007C375E" w:rsidRDefault="007C375E" w:rsidP="00686EF5">
            <w:pPr>
              <w:pStyle w:val="ListParagraph"/>
              <w:ind w:left="1440"/>
            </w:pPr>
            <w:r w:rsidRPr="00686EF5">
              <w:rPr>
                <w:rFonts w:ascii="Poppins" w:eastAsia="Times New Roman" w:hAnsi="Poppins" w:cs="Poppins"/>
                <w:color w:val="152C61"/>
                <w:sz w:val="24"/>
              </w:rPr>
              <w:t>Search to find the “</w:t>
            </w:r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JMP ESP</w:t>
            </w:r>
            <w:r w:rsidRPr="00686EF5">
              <w:rPr>
                <w:rFonts w:ascii="Poppins" w:eastAsia="Times New Roman" w:hAnsi="Poppins" w:cs="Poppins"/>
                <w:color w:val="152C61"/>
                <w:sz w:val="24"/>
              </w:rPr>
              <w:t xml:space="preserve">” by using this </w:t>
            </w:r>
            <w:proofErr w:type="gramStart"/>
            <w:r w:rsidRPr="00686EF5">
              <w:rPr>
                <w:rFonts w:ascii="Poppins" w:eastAsia="Times New Roman" w:hAnsi="Poppins" w:cs="Poppins"/>
                <w:color w:val="152C61"/>
                <w:sz w:val="24"/>
              </w:rPr>
              <w:t xml:space="preserve">“ </w:t>
            </w:r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!mona</w:t>
            </w:r>
            <w:proofErr w:type="gramEnd"/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 find -s \</w:t>
            </w:r>
            <w:proofErr w:type="spellStart"/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xff</w:t>
            </w:r>
            <w:proofErr w:type="spellEnd"/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\xe4 -m SLMFC.DLL</w:t>
            </w:r>
            <w:r w:rsidRPr="00686EF5">
              <w:rPr>
                <w:rFonts w:ascii="Poppins" w:eastAsia="Times New Roman" w:hAnsi="Poppins" w:cs="Poppins"/>
                <w:color w:val="152C61"/>
                <w:sz w:val="24"/>
              </w:rPr>
              <w:t xml:space="preserve"> “Scroll down and find this one to use “</w:t>
            </w:r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SLMFC.DLL</w:t>
            </w:r>
            <w:r w:rsidRPr="00686EF5">
              <w:rPr>
                <w:rFonts w:ascii="Poppins" w:eastAsia="Times New Roman" w:hAnsi="Poppins" w:cs="Poppins"/>
                <w:color w:val="152C61"/>
                <w:sz w:val="24"/>
              </w:rPr>
              <w:t xml:space="preserve">” on the top of the list with </w:t>
            </w:r>
            <w:r w:rsidRPr="00686EF5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19 total found</w:t>
            </w:r>
            <w:r>
              <w:t xml:space="preserve">.  </w:t>
            </w:r>
          </w:p>
          <w:p w14:paraId="48005ACF" w14:textId="77777777" w:rsidR="00270198" w:rsidRDefault="00270198" w:rsidP="00270198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CBB75FE" wp14:editId="3EAA8CAE">
                  <wp:extent cx="5043156" cy="2494779"/>
                  <wp:effectExtent l="0" t="0" r="5715" b="1270"/>
                  <wp:docPr id="331468547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468547" name="Picture 1" descr="A screen 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805" cy="250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F8232" w14:textId="3F3DFC2F" w:rsidR="000B3380" w:rsidRDefault="000B3380" w:rsidP="00270198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70198">
              <w:rPr>
                <w:rFonts w:ascii="Poppins" w:eastAsia="Times New Roman" w:hAnsi="Poppins" w:cs="Poppins"/>
                <w:color w:val="152C61"/>
                <w:sz w:val="24"/>
              </w:rPr>
              <w:lastRenderedPageBreak/>
              <w:t xml:space="preserve">Used </w:t>
            </w:r>
            <w:proofErr w:type="spellStart"/>
            <w:r w:rsidRPr="00AC3429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MSFvenom</w:t>
            </w:r>
            <w:proofErr w:type="spellEnd"/>
            <w:r w:rsidRPr="00270198">
              <w:rPr>
                <w:rFonts w:ascii="Poppins" w:eastAsia="Times New Roman" w:hAnsi="Poppins" w:cs="Poppins"/>
                <w:color w:val="152C61"/>
                <w:sz w:val="24"/>
              </w:rPr>
              <w:t xml:space="preserve"> to generate a </w:t>
            </w:r>
            <w:r w:rsidRPr="00AC3429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reverse shell payload</w:t>
            </w:r>
            <w:r w:rsidRPr="00270198">
              <w:rPr>
                <w:rFonts w:ascii="Poppins" w:eastAsia="Times New Roman" w:hAnsi="Poppins" w:cs="Poppins"/>
                <w:color w:val="152C61"/>
                <w:sz w:val="24"/>
              </w:rPr>
              <w:t>, avoiding bad characters.</w:t>
            </w:r>
          </w:p>
          <w:p w14:paraId="3164726D" w14:textId="77777777" w:rsidR="00270198" w:rsidRDefault="00270198" w:rsidP="00270198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AA313CD" wp14:editId="7D3B4ED3">
                  <wp:extent cx="3629370" cy="706169"/>
                  <wp:effectExtent l="0" t="0" r="9525" b="0"/>
                  <wp:docPr id="819700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0053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058" cy="71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A4240" w14:textId="7F1DB2E2" w:rsidR="000B3380" w:rsidRDefault="000B3380" w:rsidP="00270198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70198">
              <w:rPr>
                <w:rFonts w:ascii="Poppins" w:eastAsia="Times New Roman" w:hAnsi="Poppins" w:cs="Poppins"/>
                <w:color w:val="152C61"/>
                <w:sz w:val="24"/>
              </w:rPr>
              <w:t>Modified the Python script to include the crafted payload.</w:t>
            </w:r>
          </w:p>
          <w:p w14:paraId="00271774" w14:textId="6AD4F807" w:rsidR="00270198" w:rsidRPr="00270198" w:rsidRDefault="00270198" w:rsidP="00270198">
            <w:pPr>
              <w:pStyle w:val="ListParagraph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73C1B4F" wp14:editId="27F0556E">
                  <wp:extent cx="3900300" cy="2635867"/>
                  <wp:effectExtent l="0" t="0" r="5080" b="0"/>
                  <wp:docPr id="1507279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27999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927" cy="26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338FB" w14:textId="2D14C7B0" w:rsidR="00383FE1" w:rsidRPr="004A3B04" w:rsidRDefault="00383FE1" w:rsidP="007C375E">
            <w:pPr>
              <w:pStyle w:val="ListParagraph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1A2C58B4" w14:textId="77777777" w:rsidR="000B3380" w:rsidRDefault="000B3380" w:rsidP="000B3380">
            <w:pPr>
              <w:pStyle w:val="ListParagraph"/>
            </w:pPr>
          </w:p>
          <w:p w14:paraId="7DAAEC30" w14:textId="5A5F8C4E" w:rsidR="000B3380" w:rsidRPr="00F96C23" w:rsidRDefault="000B3380" w:rsidP="000B3380">
            <w:pPr>
              <w:pStyle w:val="ListParagraph"/>
            </w:pPr>
          </w:p>
        </w:tc>
        <w:tc>
          <w:tcPr>
            <w:tcW w:w="727" w:type="dxa"/>
          </w:tcPr>
          <w:p w14:paraId="08EA46F7" w14:textId="77777777" w:rsidR="00AA059E" w:rsidRDefault="00AA059E" w:rsidP="004218DE"/>
          <w:p w14:paraId="4D692A07" w14:textId="77777777" w:rsidR="00F96C23" w:rsidRDefault="00F96C23" w:rsidP="004218DE"/>
          <w:p w14:paraId="2133F8F5" w14:textId="77777777" w:rsidR="009A4859" w:rsidRDefault="009A4859" w:rsidP="004218DE"/>
        </w:tc>
      </w:tr>
      <w:tr w:rsidR="00AA059E" w14:paraId="764DF6B6" w14:textId="77777777" w:rsidTr="00AA059E">
        <w:trPr>
          <w:trHeight w:val="154"/>
        </w:trPr>
        <w:tc>
          <w:tcPr>
            <w:tcW w:w="10793" w:type="dxa"/>
            <w:gridSpan w:val="2"/>
          </w:tcPr>
          <w:p w14:paraId="4AF66BDF" w14:textId="547B314F" w:rsidR="00AA059E" w:rsidRPr="00945B87" w:rsidRDefault="00AA059E" w:rsidP="008D5E3D">
            <w:pPr>
              <w:pStyle w:val="PictureInfo"/>
              <w:rPr>
                <w:noProof/>
              </w:rPr>
            </w:pPr>
          </w:p>
        </w:tc>
        <w:tc>
          <w:tcPr>
            <w:tcW w:w="727" w:type="dxa"/>
          </w:tcPr>
          <w:p w14:paraId="6A952233" w14:textId="77777777" w:rsidR="00AA059E" w:rsidRDefault="00AA059E" w:rsidP="004218DE"/>
        </w:tc>
      </w:tr>
    </w:tbl>
    <w:p w14:paraId="27FE8B72" w14:textId="77777777" w:rsidR="00E872FA" w:rsidRDefault="00E872FA"/>
    <w:p w14:paraId="6B385A78" w14:textId="77777777" w:rsidR="00E872FA" w:rsidRDefault="00E872FA">
      <w:pPr>
        <w:sectPr w:rsidR="00E872FA" w:rsidSect="00183F5C">
          <w:pgSz w:w="12240" w:h="15840" w:code="1"/>
          <w:pgMar w:top="641" w:right="720" w:bottom="284" w:left="720" w:header="709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67"/>
        <w:gridCol w:w="727"/>
      </w:tblGrid>
      <w:tr w:rsidR="00AA059E" w14:paraId="09503529" w14:textId="77777777" w:rsidTr="00AA059E">
        <w:trPr>
          <w:trHeight w:val="1889"/>
        </w:trPr>
        <w:tc>
          <w:tcPr>
            <w:tcW w:w="8626" w:type="dxa"/>
          </w:tcPr>
          <w:p w14:paraId="6BF3A76D" w14:textId="47C5A5DA" w:rsidR="00AA059E" w:rsidRPr="00831F6E" w:rsidRDefault="008065EB" w:rsidP="008D5E3D">
            <w:pPr>
              <w:pStyle w:val="Heading1"/>
            </w:pPr>
            <w:r w:rsidRPr="008065EB">
              <w:lastRenderedPageBreak/>
              <w:t>Vulnerability</w:t>
            </w:r>
          </w:p>
        </w:tc>
        <w:tc>
          <w:tcPr>
            <w:tcW w:w="2894" w:type="dxa"/>
            <w:gridSpan w:val="2"/>
          </w:tcPr>
          <w:p w14:paraId="7D6AE7EC" w14:textId="77777777" w:rsidR="00AA059E" w:rsidRPr="00BE5602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>
              <w:rPr>
                <w:noProof/>
                <w:szCs w:val="20"/>
                <w:lang w:val="en-AU" w:eastAsia="en-AU"/>
              </w:rPr>
              <w:drawing>
                <wp:anchor distT="0" distB="0" distL="114300" distR="114300" simplePos="0" relativeHeight="251688960" behindDoc="1" locked="1" layoutInCell="1" allowOverlap="1" wp14:anchorId="55D09FE4" wp14:editId="3F92CCD6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1" name="Picture 91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Picture 91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14:paraId="49A27A27" w14:textId="77777777" w:rsidTr="00AA059E">
        <w:trPr>
          <w:trHeight w:val="5806"/>
        </w:trPr>
        <w:tc>
          <w:tcPr>
            <w:tcW w:w="10793" w:type="dxa"/>
            <w:gridSpan w:val="2"/>
          </w:tcPr>
          <w:p w14:paraId="1340F2B8" w14:textId="77777777" w:rsidR="00B9251D" w:rsidRDefault="00B9251D" w:rsidP="0094694F">
            <w:pPr>
              <w:rPr>
                <w:rFonts w:ascii="Poppins" w:eastAsia="Times New Roman" w:hAnsi="Poppins" w:cs="Poppins"/>
                <w:color w:val="152C61"/>
                <w:szCs w:val="20"/>
              </w:rPr>
            </w:pPr>
          </w:p>
          <w:p w14:paraId="41C55FC6" w14:textId="7FDA276F" w:rsidR="00C72A31" w:rsidRDefault="00C72A31" w:rsidP="00C72A31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C72A31">
              <w:rPr>
                <w:rFonts w:ascii="Poppins" w:eastAsia="Times New Roman" w:hAnsi="Poppins" w:cs="Poppins"/>
                <w:color w:val="152C61"/>
                <w:sz w:val="24"/>
              </w:rPr>
              <w:t xml:space="preserve">The vulnerability exploited is a buffer overflow in the </w:t>
            </w:r>
            <w:proofErr w:type="spellStart"/>
            <w:r w:rsidRPr="00C72A31">
              <w:rPr>
                <w:rFonts w:ascii="Poppins" w:eastAsia="Times New Roman" w:hAnsi="Poppins" w:cs="Poppins"/>
                <w:color w:val="152C61"/>
                <w:sz w:val="24"/>
              </w:rPr>
              <w:t>SLmail</w:t>
            </w:r>
            <w:proofErr w:type="spellEnd"/>
            <w:r w:rsidRPr="00C72A31">
              <w:rPr>
                <w:rFonts w:ascii="Poppins" w:eastAsia="Times New Roman" w:hAnsi="Poppins" w:cs="Poppins"/>
                <w:color w:val="152C61"/>
                <w:sz w:val="24"/>
              </w:rPr>
              <w:t xml:space="preserve"> application. The flaw occurs due to insufficient bounds checking, allowing an attacker to overwrite the EIP (Extended Instruction Pointer) and gain control over the program's execution flow.</w:t>
            </w:r>
          </w:p>
          <w:p w14:paraId="52439444" w14:textId="532F032C" w:rsidR="00545F68" w:rsidRDefault="00545F68" w:rsidP="00C72A31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D99896C" wp14:editId="227A9F35">
                  <wp:extent cx="5396545" cy="2902948"/>
                  <wp:effectExtent l="0" t="0" r="0" b="0"/>
                  <wp:docPr id="150021289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12891" name="Picture 1" descr="A screenshot of a computer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694" cy="290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6787F1" w14:textId="5DE48694" w:rsidR="00304EF5" w:rsidRDefault="00304EF5" w:rsidP="006B37BD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 </w:t>
            </w:r>
          </w:p>
          <w:p w14:paraId="32FA222F" w14:textId="77777777" w:rsidR="00304EF5" w:rsidRDefault="00304EF5" w:rsidP="00304EF5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3036FD99" w14:textId="77777777" w:rsidR="00304EF5" w:rsidRDefault="00304EF5" w:rsidP="00304EF5">
            <w:pPr>
              <w:shd w:val="clear" w:color="auto" w:fill="FFFFFF"/>
              <w:spacing w:line="240" w:lineRule="auto"/>
              <w:ind w:left="72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48AB9FF0" w14:textId="77777777" w:rsidR="00304EF5" w:rsidRPr="005E29FD" w:rsidRDefault="00304EF5" w:rsidP="00304EF5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7B238D5B" w14:textId="77777777" w:rsidR="00304EF5" w:rsidRDefault="00304EF5" w:rsidP="00304EF5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Cs w:val="20"/>
              </w:rPr>
            </w:pPr>
          </w:p>
          <w:p w14:paraId="78225542" w14:textId="77777777" w:rsidR="00304EF5" w:rsidRPr="00977B6F" w:rsidRDefault="00304EF5" w:rsidP="0094694F">
            <w:pPr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5EF2A58C" w14:textId="71C7DEA1" w:rsidR="00AA059E" w:rsidRDefault="00AA059E" w:rsidP="0094694F">
            <w:pPr>
              <w:pStyle w:val="ListParagraph"/>
              <w:ind w:left="1440"/>
            </w:pPr>
          </w:p>
        </w:tc>
        <w:tc>
          <w:tcPr>
            <w:tcW w:w="727" w:type="dxa"/>
          </w:tcPr>
          <w:p w14:paraId="75243590" w14:textId="77777777" w:rsidR="00AA059E" w:rsidRDefault="00AA059E" w:rsidP="004218DE"/>
          <w:p w14:paraId="1DC5D5A9" w14:textId="77777777" w:rsidR="00DC1590" w:rsidRDefault="00DC1590" w:rsidP="004218DE"/>
        </w:tc>
      </w:tr>
    </w:tbl>
    <w:p w14:paraId="57D1975E" w14:textId="77777777" w:rsidR="00AA059E" w:rsidRDefault="00AA059E" w:rsidP="00234F18">
      <w:pPr>
        <w:sectPr w:rsidR="00AA059E" w:rsidSect="00183F5C">
          <w:pgSz w:w="12240" w:h="15840" w:code="1"/>
          <w:pgMar w:top="641" w:right="720" w:bottom="284" w:left="720" w:header="709" w:footer="288" w:gutter="0"/>
          <w:pgNumType w:start="1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670"/>
        <w:gridCol w:w="540"/>
        <w:gridCol w:w="2416"/>
        <w:gridCol w:w="2167"/>
        <w:gridCol w:w="727"/>
      </w:tblGrid>
      <w:tr w:rsidR="00AA059E" w14:paraId="5A482194" w14:textId="77777777" w:rsidTr="00AA059E">
        <w:trPr>
          <w:trHeight w:val="1889"/>
        </w:trPr>
        <w:tc>
          <w:tcPr>
            <w:tcW w:w="8626" w:type="dxa"/>
            <w:gridSpan w:val="3"/>
          </w:tcPr>
          <w:p w14:paraId="1EA8C8E4" w14:textId="49080174" w:rsidR="00AA059E" w:rsidRPr="008D5E3D" w:rsidRDefault="00C85F71" w:rsidP="008D5E3D">
            <w:pPr>
              <w:pStyle w:val="Heading1"/>
            </w:pPr>
            <w:r w:rsidRPr="00C85F71">
              <w:lastRenderedPageBreak/>
              <w:t>Exploitation</w:t>
            </w:r>
          </w:p>
        </w:tc>
        <w:tc>
          <w:tcPr>
            <w:tcW w:w="2894" w:type="dxa"/>
            <w:gridSpan w:val="2"/>
          </w:tcPr>
          <w:p w14:paraId="4C2FA134" w14:textId="77777777" w:rsidR="00AA059E" w:rsidRPr="00BE5602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>
              <w:rPr>
                <w:noProof/>
                <w:szCs w:val="20"/>
                <w:lang w:val="en-AU" w:eastAsia="en-AU"/>
              </w:rPr>
              <w:drawing>
                <wp:anchor distT="0" distB="0" distL="114300" distR="114300" simplePos="0" relativeHeight="251691008" behindDoc="1" locked="1" layoutInCell="1" allowOverlap="1" wp14:anchorId="7DC913DE" wp14:editId="260C1B98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2" name="Picture 91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Picture 91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14:paraId="6A6866C7" w14:textId="77777777" w:rsidTr="00AA059E">
        <w:trPr>
          <w:trHeight w:val="2388"/>
        </w:trPr>
        <w:tc>
          <w:tcPr>
            <w:tcW w:w="10793" w:type="dxa"/>
            <w:gridSpan w:val="4"/>
          </w:tcPr>
          <w:p w14:paraId="7A4094F3" w14:textId="77777777" w:rsidR="00474350" w:rsidRDefault="00853527" w:rsidP="00853527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853527">
              <w:rPr>
                <w:rFonts w:ascii="Poppins" w:eastAsia="Times New Roman" w:hAnsi="Poppins" w:cs="Poppins"/>
                <w:color w:val="152C61"/>
                <w:sz w:val="24"/>
              </w:rPr>
              <w:t>Identifying Bad Characters:</w:t>
            </w:r>
          </w:p>
          <w:p w14:paraId="1EF0BD5D" w14:textId="77777777" w:rsidR="006404BE" w:rsidRDefault="00853527" w:rsidP="006404BE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853527">
              <w:rPr>
                <w:rFonts w:ascii="Poppins" w:eastAsia="Times New Roman" w:hAnsi="Poppins" w:cs="Poppins"/>
                <w:color w:val="152C61"/>
                <w:sz w:val="24"/>
              </w:rPr>
              <w:t>Utilized a script to identify bad characters by comparing the expected values with the ones present in the payload.</w:t>
            </w:r>
          </w:p>
          <w:p w14:paraId="03850914" w14:textId="77777777" w:rsidR="00680EAF" w:rsidRDefault="006404BE" w:rsidP="006404B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6404BE">
              <w:rPr>
                <w:rFonts w:ascii="Poppins" w:eastAsia="Times New Roman" w:hAnsi="Poppins" w:cs="Poppins"/>
                <w:color w:val="152C61"/>
                <w:sz w:val="24"/>
              </w:rPr>
              <w:t>Ran the command “</w:t>
            </w:r>
            <w:r w:rsidRPr="006404B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python2 classBaddies.py</w:t>
            </w:r>
            <w:r w:rsidRPr="006404BE">
              <w:rPr>
                <w:rFonts w:ascii="Poppins" w:eastAsia="Times New Roman" w:hAnsi="Poppins" w:cs="Poppins"/>
                <w:color w:val="152C61"/>
                <w:sz w:val="24"/>
              </w:rPr>
              <w:t xml:space="preserve">” and it returned kind of the same result.  </w:t>
            </w:r>
          </w:p>
          <w:p w14:paraId="78648E8B" w14:textId="691AA027" w:rsidR="00680EAF" w:rsidRDefault="00680EAF" w:rsidP="006404B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D7EF573" wp14:editId="0CE902AC">
                  <wp:extent cx="2528357" cy="613124"/>
                  <wp:effectExtent l="0" t="0" r="5715" b="0"/>
                  <wp:docPr id="204369249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692494" name="Picture 1" descr="A screenshot of a computer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947" cy="62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90E32" w14:textId="42B70D46" w:rsidR="006404BE" w:rsidRDefault="006404BE" w:rsidP="006404B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6404BE">
              <w:rPr>
                <w:rFonts w:ascii="Poppins" w:eastAsia="Times New Roman" w:hAnsi="Poppins" w:cs="Poppins"/>
                <w:color w:val="152C61"/>
                <w:sz w:val="24"/>
              </w:rPr>
              <w:t>Select the “</w:t>
            </w:r>
            <w:r w:rsidRPr="006404B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ESP 024BA128</w:t>
            </w:r>
            <w:r w:rsidRPr="006404BE">
              <w:rPr>
                <w:rFonts w:ascii="Poppins" w:eastAsia="Times New Roman" w:hAnsi="Poppins" w:cs="Poppins"/>
                <w:color w:val="152C61"/>
                <w:sz w:val="24"/>
              </w:rPr>
              <w:t xml:space="preserve">” then right click and then select also follow in dump. </w:t>
            </w:r>
          </w:p>
          <w:p w14:paraId="6AEFD4F8" w14:textId="0DCA126D" w:rsidR="006404BE" w:rsidRDefault="006404BE" w:rsidP="006404B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319B78" wp14:editId="36260317">
                  <wp:extent cx="5278751" cy="1426842"/>
                  <wp:effectExtent l="0" t="0" r="0" b="2540"/>
                  <wp:docPr id="1153052168" name="Picture 1153052168" descr="A computer screen 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634893" name="Picture 1" descr="A computer screen shot of a computer screen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136" cy="142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262B5" w14:textId="77777777" w:rsidR="00CC034D" w:rsidRDefault="006404BE" w:rsidP="00CC034D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52E95BB" wp14:editId="2EE12919">
                  <wp:extent cx="5278120" cy="2167052"/>
                  <wp:effectExtent l="0" t="0" r="0" b="5080"/>
                  <wp:docPr id="32072377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723779" name="Picture 1" descr="A screenshot of a computer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894" cy="2176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4189C" w14:textId="77777777" w:rsidR="00CC034D" w:rsidRDefault="00CC034D" w:rsidP="00CC034D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482322D5" w14:textId="4A016031" w:rsidR="006404BE" w:rsidRDefault="006404BE" w:rsidP="00CC034D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>Move down to the “</w:t>
            </w:r>
            <w:r w:rsidRPr="008F4518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Hex dump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section to view the file to compare with the baddies to find the bad characters. </w:t>
            </w:r>
          </w:p>
          <w:p w14:paraId="1FCC1F5C" w14:textId="1C8EE097" w:rsidR="00CC034D" w:rsidRDefault="00CC034D" w:rsidP="00CC034D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4AB096" wp14:editId="3C653905">
                  <wp:extent cx="5187767" cy="1957052"/>
                  <wp:effectExtent l="0" t="0" r="0" b="5715"/>
                  <wp:docPr id="76751038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510386" name="Picture 1" descr="A screenshot of a comput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504" cy="195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C20B8" w14:textId="0C0AD9AF" w:rsidR="006404BE" w:rsidRDefault="006404BE" w:rsidP="006404BE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F525242" w14:textId="77777777" w:rsidR="006404BE" w:rsidRPr="00853527" w:rsidRDefault="006404BE" w:rsidP="006404B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09649982" w14:textId="77777777" w:rsidR="00853527" w:rsidRDefault="00853527" w:rsidP="00853527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853527">
              <w:rPr>
                <w:rFonts w:ascii="Poppins" w:eastAsia="Times New Roman" w:hAnsi="Poppins" w:cs="Poppins"/>
                <w:color w:val="152C61"/>
                <w:sz w:val="24"/>
              </w:rPr>
              <w:t>Found '\x00', '\x0a', and '\x0d' to be bad characters.</w:t>
            </w:r>
          </w:p>
          <w:p w14:paraId="32854D3D" w14:textId="2557D5A1" w:rsidR="0042229C" w:rsidRDefault="0042229C" w:rsidP="0042229C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These </w:t>
            </w:r>
            <w:r w:rsidRPr="008F4518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“\x00\x0a\x0d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 xml:space="preserve">” were the only bad characters </w:t>
            </w:r>
            <w:r w:rsidR="0062306E">
              <w:rPr>
                <w:rFonts w:ascii="Poppins" w:eastAsia="Times New Roman" w:hAnsi="Poppins" w:cs="Poppins"/>
                <w:color w:val="152C61"/>
                <w:sz w:val="24"/>
              </w:rPr>
              <w:t>found.</w:t>
            </w:r>
          </w:p>
          <w:p w14:paraId="1EB0A636" w14:textId="2051C6F1" w:rsidR="00A12B3B" w:rsidRDefault="0042229C" w:rsidP="00A12B3B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C49DD38" wp14:editId="72AA5AB3">
                  <wp:extent cx="4203065" cy="2584633"/>
                  <wp:effectExtent l="0" t="0" r="6985" b="6350"/>
                  <wp:docPr id="204535713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357137" name="Picture 1" descr="A screenshot of a computer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7329" cy="258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B480D" w14:textId="77777777" w:rsidR="00075FAF" w:rsidRDefault="00075FAF" w:rsidP="00075FAF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379F1BA2" w14:textId="77777777" w:rsidR="00075FAF" w:rsidRDefault="00075FAF" w:rsidP="00075FAF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075FAF">
              <w:rPr>
                <w:rFonts w:ascii="Poppins" w:eastAsia="Times New Roman" w:hAnsi="Poppins" w:cs="Poppins"/>
                <w:color w:val="152C61"/>
                <w:sz w:val="24"/>
              </w:rPr>
              <w:t>Finding the JMP ESP Instruction:</w:t>
            </w:r>
          </w:p>
          <w:p w14:paraId="167035F9" w14:textId="77777777" w:rsidR="005F5711" w:rsidRDefault="00213432" w:rsidP="005F5711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13432">
              <w:rPr>
                <w:rFonts w:ascii="Poppins" w:eastAsia="Times New Roman" w:hAnsi="Poppins" w:cs="Poppins"/>
                <w:color w:val="152C61"/>
                <w:sz w:val="24"/>
              </w:rPr>
              <w:t>Used Immunity Debugger and mona modules to identify the SLMFC.DLL module.</w:t>
            </w:r>
          </w:p>
          <w:p w14:paraId="3958E945" w14:textId="295B942B" w:rsidR="005F5711" w:rsidRDefault="005F5711" w:rsidP="005F5711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5F5711">
              <w:rPr>
                <w:rFonts w:ascii="Poppins" w:eastAsia="Times New Roman" w:hAnsi="Poppins" w:cs="Poppins"/>
                <w:color w:val="152C61"/>
                <w:sz w:val="24"/>
              </w:rPr>
              <w:t>Look</w:t>
            </w:r>
            <w:r>
              <w:rPr>
                <w:rFonts w:ascii="Poppins" w:eastAsia="Times New Roman" w:hAnsi="Poppins" w:cs="Poppins"/>
                <w:color w:val="152C61"/>
                <w:sz w:val="24"/>
              </w:rPr>
              <w:t>ed</w:t>
            </w:r>
            <w:r w:rsidRPr="005F5711">
              <w:rPr>
                <w:rFonts w:ascii="Poppins" w:eastAsia="Times New Roman" w:hAnsi="Poppins" w:cs="Poppins"/>
                <w:color w:val="152C61"/>
                <w:sz w:val="24"/>
              </w:rPr>
              <w:t xml:space="preserve"> for the ones with the field “</w:t>
            </w:r>
            <w:r w:rsidRPr="005F5711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False, False, False, False, True</w:t>
            </w:r>
            <w:r w:rsidRPr="005F5711">
              <w:rPr>
                <w:rFonts w:ascii="Poppins" w:eastAsia="Times New Roman" w:hAnsi="Poppins" w:cs="Poppins"/>
                <w:color w:val="152C61"/>
                <w:sz w:val="24"/>
              </w:rPr>
              <w:t>” and decided to use this one with name “</w:t>
            </w:r>
            <w:r w:rsidRPr="005F5711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SLMFC.DLL</w:t>
            </w:r>
            <w:r w:rsidRPr="005F5711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0847DCF2" w14:textId="17F3088A" w:rsidR="005F5711" w:rsidRPr="005F5711" w:rsidRDefault="005F5711" w:rsidP="005F5711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9B4F87" wp14:editId="321AEC44">
                  <wp:extent cx="5643759" cy="2822484"/>
                  <wp:effectExtent l="0" t="0" r="0" b="0"/>
                  <wp:docPr id="805587141" name="Picture 1" descr="A computer screen 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587141" name="Picture 1" descr="A computer screen shot of a computer screen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022" cy="284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9CF50" w14:textId="77777777" w:rsidR="005F5711" w:rsidRDefault="005F5711" w:rsidP="005F5711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4930255" w14:textId="4E18CE69" w:rsidR="005F5711" w:rsidRDefault="005F5711" w:rsidP="005F5711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7DE79C02" w14:textId="77777777" w:rsidR="005F5711" w:rsidRPr="00213432" w:rsidRDefault="005F5711" w:rsidP="005F5711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7C4FDB9E" w14:textId="12253305" w:rsidR="00FF683F" w:rsidRDefault="00213432" w:rsidP="00FF683F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213432">
              <w:rPr>
                <w:rFonts w:ascii="Poppins" w:eastAsia="Times New Roman" w:hAnsi="Poppins" w:cs="Poppins"/>
                <w:color w:val="152C61"/>
                <w:sz w:val="24"/>
              </w:rPr>
              <w:t>Employed mona find to locate the JMP ESP instruction within the module.</w:t>
            </w:r>
          </w:p>
          <w:p w14:paraId="4257EA0D" w14:textId="6C2CFA61" w:rsidR="00A668BA" w:rsidRDefault="00593E62" w:rsidP="00A668BA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48E4C9C" wp14:editId="321DA968">
                  <wp:extent cx="5943600" cy="2033270"/>
                  <wp:effectExtent l="0" t="0" r="0" b="5080"/>
                  <wp:docPr id="340305230" name="Picture 1" descr="A computer screen with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305230" name="Picture 1" descr="A computer screen with a black background&#10;&#10;Description automatically generated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3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49650" w14:textId="77777777" w:rsidR="00FF683F" w:rsidRPr="00FF683F" w:rsidRDefault="00FF683F" w:rsidP="00FF683F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20A967B2" w14:textId="77777777" w:rsidR="00FF683F" w:rsidRDefault="00FF683F" w:rsidP="00FF683F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Crafting the Payload:</w:t>
            </w:r>
          </w:p>
          <w:p w14:paraId="73913E40" w14:textId="77777777" w:rsidR="00FF683F" w:rsidRDefault="00FF683F" w:rsidP="00FF683F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Developed a new Python script incorporating the jump to ESP instruction and avoiding bad characters.</w:t>
            </w:r>
          </w:p>
          <w:p w14:paraId="7836DE2C" w14:textId="1881D2E6" w:rsidR="00DD2AB6" w:rsidRPr="00FF683F" w:rsidRDefault="00DD2AB6" w:rsidP="00DD2AB6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849267" wp14:editId="3FA91341">
                  <wp:extent cx="3551457" cy="2204074"/>
                  <wp:effectExtent l="0" t="0" r="0" b="6350"/>
                  <wp:docPr id="25839740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397408" name="Picture 1" descr="A screenshot of a computer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965" cy="222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B5067" w14:textId="77777777" w:rsidR="0062571E" w:rsidRDefault="00FF683F" w:rsidP="0062571E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 xml:space="preserve">Generated a reverse shell payload using </w:t>
            </w:r>
            <w:proofErr w:type="spellStart"/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MSFvenom</w:t>
            </w:r>
            <w:proofErr w:type="spellEnd"/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.</w:t>
            </w:r>
          </w:p>
          <w:p w14:paraId="6C9A3AD1" w14:textId="1FFD4115" w:rsidR="0062571E" w:rsidRDefault="0062571E" w:rsidP="0062571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62571E">
              <w:rPr>
                <w:rFonts w:ascii="Poppins" w:eastAsia="Times New Roman" w:hAnsi="Poppins" w:cs="Poppins"/>
                <w:color w:val="152C61"/>
                <w:sz w:val="24"/>
              </w:rPr>
              <w:t>Ran the command “</w:t>
            </w:r>
            <w:r w:rsidRPr="0062571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python2 </w:t>
            </w:r>
            <w:r w:rsidR="006D6CF9" w:rsidRPr="0062571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classShell.py</w:t>
            </w:r>
            <w:r w:rsidR="006D6CF9" w:rsidRPr="0062571E">
              <w:rPr>
                <w:rFonts w:ascii="Poppins" w:eastAsia="Times New Roman" w:hAnsi="Poppins" w:cs="Poppins"/>
                <w:color w:val="152C61"/>
                <w:sz w:val="24"/>
              </w:rPr>
              <w:t>” and</w:t>
            </w:r>
            <w:r w:rsidRPr="0062571E">
              <w:rPr>
                <w:rFonts w:ascii="Poppins" w:eastAsia="Times New Roman" w:hAnsi="Poppins" w:cs="Poppins"/>
                <w:color w:val="152C61"/>
                <w:sz w:val="24"/>
              </w:rPr>
              <w:t xml:space="preserve"> get “</w:t>
            </w:r>
            <w:r w:rsidRPr="0062571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 xml:space="preserve">Fuzzing PASS with 2977 </w:t>
            </w:r>
            <w:proofErr w:type="gramStart"/>
            <w:r w:rsidRPr="0062571E">
              <w:rPr>
                <w:rFonts w:ascii="Poppins" w:eastAsia="Times New Roman" w:hAnsi="Poppins" w:cs="Poppins"/>
                <w:b/>
                <w:bCs/>
                <w:color w:val="2E74B5" w:themeColor="accent5" w:themeShade="BF"/>
                <w:sz w:val="24"/>
              </w:rPr>
              <w:t>bytes</w:t>
            </w:r>
            <w:proofErr w:type="gramEnd"/>
            <w:r w:rsidRPr="0062571E">
              <w:rPr>
                <w:rFonts w:ascii="Poppins" w:eastAsia="Times New Roman" w:hAnsi="Poppins" w:cs="Poppins"/>
                <w:color w:val="152C61"/>
                <w:sz w:val="24"/>
              </w:rPr>
              <w:t>”</w:t>
            </w:r>
          </w:p>
          <w:p w14:paraId="258EDEB1" w14:textId="7614ABE2" w:rsidR="0062571E" w:rsidRPr="0062571E" w:rsidRDefault="0062571E" w:rsidP="0062571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2130566" wp14:editId="7922429E">
                  <wp:extent cx="2309785" cy="502223"/>
                  <wp:effectExtent l="0" t="0" r="0" b="0"/>
                  <wp:docPr id="1859060188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060188" name="Picture 1" descr="A screen shot of a computer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864" cy="513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F4D32" w14:textId="302A0A9C" w:rsidR="0062571E" w:rsidRDefault="0062571E" w:rsidP="0062571E">
            <w:pPr>
              <w:shd w:val="clear" w:color="auto" w:fill="FFFFFF"/>
              <w:spacing w:before="100" w:beforeAutospacing="1" w:after="60" w:line="480" w:lineRule="atLeast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53B7B83E" w14:textId="77777777" w:rsidR="0062571E" w:rsidRDefault="0062571E" w:rsidP="0062571E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</w:p>
          <w:p w14:paraId="6520D748" w14:textId="77777777" w:rsidR="00FF683F" w:rsidRDefault="00FF683F" w:rsidP="00FF683F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Exploiting the Vulnerability:</w:t>
            </w:r>
          </w:p>
          <w:p w14:paraId="50EF3050" w14:textId="77777777" w:rsidR="00FF683F" w:rsidRPr="00FF683F" w:rsidRDefault="00FF683F" w:rsidP="00FF683F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 xml:space="preserve">Executed the Python script, leading to </w:t>
            </w:r>
            <w:proofErr w:type="gramStart"/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a successful</w:t>
            </w:r>
            <w:proofErr w:type="gramEnd"/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 xml:space="preserve"> exploitation.</w:t>
            </w:r>
          </w:p>
          <w:p w14:paraId="432287C0" w14:textId="77777777" w:rsidR="00FF683F" w:rsidRDefault="00FF683F" w:rsidP="00FF683F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ascii="Poppins" w:eastAsia="Times New Roman" w:hAnsi="Poppins" w:cs="Poppins"/>
                <w:color w:val="152C61"/>
                <w:sz w:val="24"/>
              </w:rPr>
            </w:pPr>
            <w:r w:rsidRPr="00FF683F">
              <w:rPr>
                <w:rFonts w:ascii="Poppins" w:eastAsia="Times New Roman" w:hAnsi="Poppins" w:cs="Poppins"/>
                <w:color w:val="152C61"/>
                <w:sz w:val="24"/>
              </w:rPr>
              <w:t>Established a reverse shell connection to the attacker's machine.</w:t>
            </w:r>
          </w:p>
          <w:p w14:paraId="6E5643EA" w14:textId="1EBEB635" w:rsidR="00AC02D3" w:rsidRPr="00FF683F" w:rsidRDefault="00AC02D3" w:rsidP="00AC02D3">
            <w:pPr>
              <w:pStyle w:val="ListParagraph"/>
              <w:spacing w:line="360" w:lineRule="auto"/>
              <w:ind w:left="1440"/>
              <w:rPr>
                <w:rFonts w:ascii="Poppins" w:eastAsia="Times New Roman" w:hAnsi="Poppins" w:cs="Poppins"/>
                <w:color w:val="152C61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60C07C" wp14:editId="3BC5157C">
                  <wp:extent cx="3794760" cy="2782468"/>
                  <wp:effectExtent l="0" t="0" r="0" b="0"/>
                  <wp:docPr id="1623781737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781737" name="Picture 1" descr="A screenshot of a computer program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177" cy="2787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" w:type="dxa"/>
          </w:tcPr>
          <w:p w14:paraId="7E785BD8" w14:textId="77777777" w:rsidR="00AA059E" w:rsidRDefault="00AA059E" w:rsidP="004218DE"/>
        </w:tc>
      </w:tr>
      <w:tr w:rsidR="00AA059E" w14:paraId="495C9937" w14:textId="77777777" w:rsidTr="00AA059E">
        <w:trPr>
          <w:trHeight w:val="2789"/>
        </w:trPr>
        <w:tc>
          <w:tcPr>
            <w:tcW w:w="5670" w:type="dxa"/>
          </w:tcPr>
          <w:p w14:paraId="2581B442" w14:textId="77777777" w:rsidR="00D92F01" w:rsidRDefault="00D92F01" w:rsidP="00B21980">
            <w:pPr>
              <w:pStyle w:val="Heading1"/>
            </w:pPr>
          </w:p>
          <w:p w14:paraId="505461D5" w14:textId="77777777" w:rsidR="00D92F01" w:rsidRDefault="00D92F01" w:rsidP="00B21980">
            <w:pPr>
              <w:pStyle w:val="Heading1"/>
            </w:pPr>
          </w:p>
          <w:p w14:paraId="10285751" w14:textId="77777777" w:rsidR="00B5525F" w:rsidRDefault="00B5525F" w:rsidP="00B5525F"/>
          <w:p w14:paraId="04987451" w14:textId="77777777" w:rsidR="00B5525F" w:rsidRDefault="00B5525F" w:rsidP="00B5525F"/>
          <w:p w14:paraId="58FCB9D4" w14:textId="77777777" w:rsidR="00B5525F" w:rsidRPr="00B5525F" w:rsidRDefault="00B5525F" w:rsidP="00B5525F"/>
          <w:p w14:paraId="423BBD21" w14:textId="4BADB4E9" w:rsidR="00AA059E" w:rsidRDefault="00B21980" w:rsidP="00B21980">
            <w:pPr>
              <w:pStyle w:val="Heading1"/>
            </w:pPr>
            <w:r w:rsidRPr="00B21980">
              <w:t>References</w:t>
            </w:r>
            <w:r w:rsidR="00D92F01">
              <w:t xml:space="preserve"> </w:t>
            </w:r>
            <w:r w:rsidR="00D92F01">
              <w:rPr>
                <w:noProof/>
                <w:szCs w:val="20"/>
                <w:lang w:val="en-AU" w:eastAsia="en-AU"/>
              </w:rPr>
              <w:drawing>
                <wp:anchor distT="0" distB="0" distL="114300" distR="114300" simplePos="0" relativeHeight="251700224" behindDoc="1" locked="1" layoutInCell="1" allowOverlap="1" wp14:anchorId="17C28CD6" wp14:editId="41433BB2">
                  <wp:simplePos x="0" y="0"/>
                  <wp:positionH relativeFrom="margin">
                    <wp:posOffset>5739765</wp:posOffset>
                  </wp:positionH>
                  <wp:positionV relativeFrom="margin">
                    <wp:posOffset>348615</wp:posOffset>
                  </wp:positionV>
                  <wp:extent cx="1675130" cy="1042035"/>
                  <wp:effectExtent l="0" t="0" r="1270" b="5715"/>
                  <wp:wrapNone/>
                  <wp:docPr id="654609734" name="Picture 65460973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Picture 91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0" w:type="dxa"/>
          </w:tcPr>
          <w:p w14:paraId="08D376DB" w14:textId="77777777" w:rsidR="00AA059E" w:rsidRDefault="00AA059E" w:rsidP="004218DE"/>
        </w:tc>
        <w:tc>
          <w:tcPr>
            <w:tcW w:w="4583" w:type="dxa"/>
            <w:gridSpan w:val="2"/>
          </w:tcPr>
          <w:p w14:paraId="33835732" w14:textId="28623DE8" w:rsidR="00AA059E" w:rsidRDefault="00AA059E" w:rsidP="000D719D">
            <w:pPr>
              <w:pStyle w:val="Subhead"/>
            </w:pPr>
          </w:p>
        </w:tc>
        <w:tc>
          <w:tcPr>
            <w:tcW w:w="727" w:type="dxa"/>
          </w:tcPr>
          <w:p w14:paraId="50B4F660" w14:textId="77777777" w:rsidR="00AA059E" w:rsidRDefault="00AA059E" w:rsidP="004218DE"/>
        </w:tc>
      </w:tr>
    </w:tbl>
    <w:p w14:paraId="15881304" w14:textId="633357E2" w:rsidR="00495EDA" w:rsidRPr="004C65EE" w:rsidRDefault="006B7DB0" w:rsidP="007B3FBC">
      <w:pPr>
        <w:pStyle w:val="ListParagraph"/>
        <w:numPr>
          <w:ilvl w:val="0"/>
          <w:numId w:val="43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4C65EE">
        <w:rPr>
          <w:rFonts w:ascii="Poppins" w:eastAsia="Times New Roman" w:hAnsi="Poppins" w:cs="Poppins"/>
          <w:color w:val="2E74B5" w:themeColor="accent5" w:themeShade="BF"/>
          <w:sz w:val="24"/>
        </w:rPr>
        <w:t>Tools Used:</w:t>
      </w:r>
    </w:p>
    <w:p w14:paraId="2A53B0C2" w14:textId="77777777" w:rsidR="002A2E6E" w:rsidRPr="002A2E6E" w:rsidRDefault="002A2E6E" w:rsidP="002A2E6E">
      <w:pPr>
        <w:pStyle w:val="ListParagraph"/>
        <w:numPr>
          <w:ilvl w:val="0"/>
          <w:numId w:val="44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Oracle VM VirtualBox</w:t>
      </w:r>
    </w:p>
    <w:p w14:paraId="67B0C336" w14:textId="77777777" w:rsidR="002A2E6E" w:rsidRPr="002A2E6E" w:rsidRDefault="002A2E6E" w:rsidP="002A2E6E">
      <w:pPr>
        <w:pStyle w:val="ListParagraph"/>
        <w:numPr>
          <w:ilvl w:val="0"/>
          <w:numId w:val="44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Kali Linux</w:t>
      </w:r>
    </w:p>
    <w:p w14:paraId="033DEC6D" w14:textId="77777777" w:rsidR="002A2E6E" w:rsidRPr="002A2E6E" w:rsidRDefault="002A2E6E" w:rsidP="002A2E6E">
      <w:pPr>
        <w:pStyle w:val="ListParagraph"/>
        <w:numPr>
          <w:ilvl w:val="0"/>
          <w:numId w:val="44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Immunity Debugger</w:t>
      </w:r>
    </w:p>
    <w:p w14:paraId="79A3C419" w14:textId="77777777" w:rsidR="002A2E6E" w:rsidRPr="002A2E6E" w:rsidRDefault="002A2E6E" w:rsidP="002A2E6E">
      <w:pPr>
        <w:pStyle w:val="ListParagraph"/>
        <w:numPr>
          <w:ilvl w:val="0"/>
          <w:numId w:val="44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proofErr w:type="spellStart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MSFvenom</w:t>
      </w:r>
      <w:proofErr w:type="spellEnd"/>
    </w:p>
    <w:p w14:paraId="1AA6DD43" w14:textId="77777777" w:rsidR="002A2E6E" w:rsidRPr="002A2E6E" w:rsidRDefault="002A2E6E" w:rsidP="002A2E6E">
      <w:pPr>
        <w:pStyle w:val="ListParagraph"/>
        <w:numPr>
          <w:ilvl w:val="0"/>
          <w:numId w:val="44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proofErr w:type="spellStart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nmap</w:t>
      </w:r>
      <w:proofErr w:type="spellEnd"/>
    </w:p>
    <w:p w14:paraId="6CF94068" w14:textId="0E830638" w:rsidR="006B7DB0" w:rsidRPr="004C65EE" w:rsidRDefault="002A2E6E" w:rsidP="002A2E6E">
      <w:pPr>
        <w:pStyle w:val="ListParagraph"/>
        <w:numPr>
          <w:ilvl w:val="0"/>
          <w:numId w:val="44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proofErr w:type="spellStart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Netcat</w:t>
      </w:r>
      <w:proofErr w:type="spellEnd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 xml:space="preserve"> (</w:t>
      </w:r>
      <w:proofErr w:type="spellStart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nc</w:t>
      </w:r>
      <w:proofErr w:type="spellEnd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)</w:t>
      </w:r>
      <w:r w:rsidR="006B7DB0" w:rsidRPr="004C65EE">
        <w:rPr>
          <w:rFonts w:ascii="Poppins" w:eastAsia="Times New Roman" w:hAnsi="Poppins" w:cs="Poppins"/>
          <w:color w:val="2E74B5" w:themeColor="accent5" w:themeShade="BF"/>
          <w:sz w:val="24"/>
        </w:rPr>
        <w:t>3</w:t>
      </w:r>
    </w:p>
    <w:p w14:paraId="73F5D667" w14:textId="63853BB5" w:rsidR="006B7DB0" w:rsidRPr="004C65EE" w:rsidRDefault="002A2E6E" w:rsidP="007B3FBC">
      <w:pPr>
        <w:pStyle w:val="ListParagraph"/>
        <w:numPr>
          <w:ilvl w:val="0"/>
          <w:numId w:val="43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Documentation:</w:t>
      </w:r>
    </w:p>
    <w:p w14:paraId="5047C6D1" w14:textId="77777777" w:rsidR="002A2E6E" w:rsidRPr="002A2E6E" w:rsidRDefault="002A2E6E" w:rsidP="002A2E6E">
      <w:pPr>
        <w:pStyle w:val="ListParagraph"/>
        <w:numPr>
          <w:ilvl w:val="0"/>
          <w:numId w:val="57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Mona Script Documentation</w:t>
      </w:r>
    </w:p>
    <w:p w14:paraId="6CA318B4" w14:textId="77777777" w:rsidR="002A2E6E" w:rsidRPr="002A2E6E" w:rsidRDefault="002A2E6E" w:rsidP="002A2E6E">
      <w:pPr>
        <w:pStyle w:val="ListParagraph"/>
        <w:numPr>
          <w:ilvl w:val="0"/>
          <w:numId w:val="57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proofErr w:type="spellStart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MSFvenom</w:t>
      </w:r>
      <w:proofErr w:type="spellEnd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 xml:space="preserve"> Documentation</w:t>
      </w:r>
    </w:p>
    <w:p w14:paraId="16538C8B" w14:textId="7071F7A0" w:rsidR="006B7DB0" w:rsidRPr="004C65EE" w:rsidRDefault="002A2E6E" w:rsidP="002A2E6E">
      <w:pPr>
        <w:pStyle w:val="ListParagraph"/>
        <w:numPr>
          <w:ilvl w:val="0"/>
          <w:numId w:val="57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Immunity Debugger Manual</w:t>
      </w:r>
    </w:p>
    <w:p w14:paraId="07FE79F3" w14:textId="7083B5F4" w:rsidR="006B7DB0" w:rsidRDefault="002A2E6E" w:rsidP="007B3FBC">
      <w:pPr>
        <w:pStyle w:val="ListParagraph"/>
        <w:numPr>
          <w:ilvl w:val="0"/>
          <w:numId w:val="43"/>
        </w:num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Online Resources:</w:t>
      </w:r>
    </w:p>
    <w:p w14:paraId="6942EC4F" w14:textId="72743E73" w:rsidR="002A2E6E" w:rsidRPr="004C65EE" w:rsidRDefault="002A2E6E" w:rsidP="002A2E6E">
      <w:pPr>
        <w:pStyle w:val="ListParagraph"/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Various online forums, tutorials, and documentation related to buffer overflow exploitation in Windows environments.</w:t>
      </w:r>
    </w:p>
    <w:p w14:paraId="3F490F2F" w14:textId="77777777" w:rsidR="006B7DB0" w:rsidRPr="004C65EE" w:rsidRDefault="006B7DB0" w:rsidP="007B3FBC">
      <w:p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</w:p>
    <w:p w14:paraId="42F6554C" w14:textId="77777777" w:rsidR="007B3FBC" w:rsidRDefault="007B3FBC" w:rsidP="007B3FBC">
      <w:p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</w:p>
    <w:p w14:paraId="1BBD89D9" w14:textId="77777777" w:rsidR="007B65EA" w:rsidRDefault="007B65EA" w:rsidP="007B3FBC">
      <w:p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</w:p>
    <w:p w14:paraId="6DA165E6" w14:textId="54C2445D" w:rsidR="007B65EA" w:rsidRDefault="007B65EA" w:rsidP="007B65EA">
      <w:pPr>
        <w:spacing w:before="100" w:beforeAutospacing="1" w:after="100" w:afterAutospacing="1" w:line="240" w:lineRule="auto"/>
        <w:rPr>
          <w:rFonts w:asciiTheme="majorHAnsi" w:hAnsiTheme="majorHAnsi"/>
          <w:caps/>
          <w:color w:val="4354A2" w:themeColor="accent1"/>
          <w:sz w:val="56"/>
          <w:szCs w:val="28"/>
        </w:rPr>
      </w:pPr>
      <w:r w:rsidRPr="007B65EA">
        <w:rPr>
          <w:rFonts w:asciiTheme="majorHAnsi" w:hAnsiTheme="majorHAnsi"/>
          <w:caps/>
          <w:color w:val="4354A2" w:themeColor="accent1"/>
          <w:sz w:val="56"/>
          <w:szCs w:val="28"/>
        </w:rPr>
        <w:lastRenderedPageBreak/>
        <w:t>Mitigation:</w:t>
      </w:r>
      <w:r w:rsidRPr="007B65EA">
        <w:rPr>
          <w:noProof/>
          <w:szCs w:val="20"/>
          <w:lang w:val="en-AU" w:eastAsia="en-AU"/>
        </w:rPr>
        <w:t xml:space="preserve"> </w:t>
      </w:r>
      <w:r>
        <w:rPr>
          <w:noProof/>
          <w:szCs w:val="20"/>
          <w:lang w:val="en-AU" w:eastAsia="en-AU"/>
        </w:rPr>
        <w:drawing>
          <wp:anchor distT="0" distB="0" distL="114300" distR="114300" simplePos="0" relativeHeight="251702272" behindDoc="1" locked="1" layoutInCell="1" allowOverlap="1" wp14:anchorId="4DB48F6F" wp14:editId="0869514C">
            <wp:simplePos x="0" y="0"/>
            <wp:positionH relativeFrom="margin">
              <wp:posOffset>5595620</wp:posOffset>
            </wp:positionH>
            <wp:positionV relativeFrom="margin">
              <wp:posOffset>-183515</wp:posOffset>
            </wp:positionV>
            <wp:extent cx="1839595" cy="1144270"/>
            <wp:effectExtent l="0" t="0" r="8255" b="0"/>
            <wp:wrapNone/>
            <wp:docPr id="1457436764" name="Picture 145743676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59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75A5C" w14:textId="77777777" w:rsidR="007B65EA" w:rsidRPr="007B65EA" w:rsidRDefault="007B65EA" w:rsidP="007B65EA">
      <w:pPr>
        <w:spacing w:before="100" w:beforeAutospacing="1" w:after="100" w:afterAutospacing="1" w:line="240" w:lineRule="auto"/>
        <w:rPr>
          <w:rFonts w:asciiTheme="majorHAnsi" w:hAnsiTheme="majorHAnsi"/>
          <w:caps/>
          <w:color w:val="4354A2" w:themeColor="accent1"/>
          <w:sz w:val="56"/>
          <w:szCs w:val="28"/>
        </w:rPr>
      </w:pPr>
    </w:p>
    <w:p w14:paraId="63CF077D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Update and Patch Applications:</w:t>
      </w:r>
    </w:p>
    <w:p w14:paraId="185F25A6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 xml:space="preserve">Regularly update and patch applications, including </w:t>
      </w:r>
      <w:proofErr w:type="spellStart"/>
      <w:r w:rsidRPr="007B65EA">
        <w:rPr>
          <w:rFonts w:ascii="Poppins" w:eastAsia="Times New Roman" w:hAnsi="Poppins" w:cs="Poppins"/>
          <w:color w:val="152C61"/>
          <w:sz w:val="24"/>
        </w:rPr>
        <w:t>SLmail</w:t>
      </w:r>
      <w:proofErr w:type="spellEnd"/>
      <w:r w:rsidRPr="007B65EA">
        <w:rPr>
          <w:rFonts w:ascii="Poppins" w:eastAsia="Times New Roman" w:hAnsi="Poppins" w:cs="Poppins"/>
          <w:color w:val="152C61"/>
          <w:sz w:val="24"/>
        </w:rPr>
        <w:t>, to address known vulnerabilities and improve security.</w:t>
      </w:r>
    </w:p>
    <w:p w14:paraId="1533FF9D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Input Validation:</w:t>
      </w:r>
    </w:p>
    <w:p w14:paraId="06E1E741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Implement proper input validation in applications to ensure that user inputs are within expected ranges, preventing buffer overflow vulnerabilities.</w:t>
      </w:r>
    </w:p>
    <w:p w14:paraId="23716B74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Code Review and Testing:</w:t>
      </w:r>
    </w:p>
    <w:p w14:paraId="5133F584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Conduct thorough code reviews and testing, including penetration testing, to identify and address potential security flaws in the application code.</w:t>
      </w:r>
    </w:p>
    <w:p w14:paraId="515EA185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Use of Modern Development Practices:</w:t>
      </w:r>
    </w:p>
    <w:p w14:paraId="3667399E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Adopt secure coding practices and use modern development frameworks that include built-in security features to mitigate common vulnerabilities.</w:t>
      </w:r>
    </w:p>
    <w:p w14:paraId="311A351F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Network Segmentation:</w:t>
      </w:r>
    </w:p>
    <w:p w14:paraId="5574AE1E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 xml:space="preserve">Implement network segmentation to isolate critical systems from potential attackers, reducing the impact of </w:t>
      </w:r>
      <w:proofErr w:type="gramStart"/>
      <w:r w:rsidRPr="007B65EA">
        <w:rPr>
          <w:rFonts w:ascii="Poppins" w:eastAsia="Times New Roman" w:hAnsi="Poppins" w:cs="Poppins"/>
          <w:color w:val="152C61"/>
          <w:sz w:val="24"/>
        </w:rPr>
        <w:t>a successful</w:t>
      </w:r>
      <w:proofErr w:type="gramEnd"/>
      <w:r w:rsidRPr="007B65EA">
        <w:rPr>
          <w:rFonts w:ascii="Poppins" w:eastAsia="Times New Roman" w:hAnsi="Poppins" w:cs="Poppins"/>
          <w:color w:val="152C61"/>
          <w:sz w:val="24"/>
        </w:rPr>
        <w:t xml:space="preserve"> exploitation.</w:t>
      </w:r>
    </w:p>
    <w:p w14:paraId="78489627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Intrusion Detection and Monitoring:</w:t>
      </w:r>
    </w:p>
    <w:p w14:paraId="13B54D88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Deploy intrusion detection systems (IDS) and continuously monitor network traffic for unusual or suspicious activities that may indicate a buffer overflow attempt.</w:t>
      </w:r>
    </w:p>
    <w:p w14:paraId="2D6C1B85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Regular Security Audits:</w:t>
      </w:r>
    </w:p>
    <w:p w14:paraId="2768913D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Conduct regular security audits, including vulnerability assessments and penetration testing, to proactively identify and address security weaknesses.</w:t>
      </w:r>
    </w:p>
    <w:p w14:paraId="7198956B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Least Privilege Principle:</w:t>
      </w:r>
    </w:p>
    <w:p w14:paraId="05A915EC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Follow the principle of least privilege, ensuring that applications and users have the minimum level of access necessary to perform their tasks.</w:t>
      </w:r>
    </w:p>
    <w:p w14:paraId="42BAAF83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Memory Protection Mechanisms:</w:t>
      </w:r>
    </w:p>
    <w:p w14:paraId="0EEC17F3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Enable and utilize memory protection mechanisms, such as Data Execution Prevention (DEP) and Address Space Layout Randomization (ASLR), to make it more difficult for attackers to exploit vulnerabilities.</w:t>
      </w:r>
    </w:p>
    <w:p w14:paraId="125F7336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Use of Safe Functions:</w:t>
      </w:r>
    </w:p>
    <w:p w14:paraId="72D39F5A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Use safe and bounded functions in the application code to handle string and memory operations, reducing the risk of buffer overflow vulnerabilities.</w:t>
      </w:r>
    </w:p>
    <w:p w14:paraId="3B953D80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Security Training for Developers:</w:t>
      </w:r>
    </w:p>
    <w:p w14:paraId="67653070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lastRenderedPageBreak/>
        <w:t>Provide security training for developers to raise awareness of secure coding practices and common vulnerabilities, including buffer overflow risks.</w:t>
      </w:r>
    </w:p>
    <w:p w14:paraId="300029D5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Incident Response Plan:</w:t>
      </w:r>
    </w:p>
    <w:p w14:paraId="11518E7F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Develop and regularly update an incident response plan to ensure a swift and coordinated response in case of a security incident.</w:t>
      </w:r>
    </w:p>
    <w:p w14:paraId="00D467DF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User Education:</w:t>
      </w:r>
    </w:p>
    <w:p w14:paraId="6FA17F4B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Educate users and administrators about the risks associated with opening unexpected or suspicious emails, as buffer overflow vulnerabilities may be exploited through phishing attacks.</w:t>
      </w:r>
    </w:p>
    <w:p w14:paraId="219D63AC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Network Traffic Encryption:</w:t>
      </w:r>
    </w:p>
    <w:p w14:paraId="2E05936E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Encrypt network traffic, especially communication involving sensitive information or critical systems, to protect against man-in-the-middle attacks.</w:t>
      </w:r>
    </w:p>
    <w:p w14:paraId="26F5A38D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Implementing Firewall Rules:</w:t>
      </w:r>
    </w:p>
    <w:p w14:paraId="389021BA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 xml:space="preserve">Configure firewalls to restrict unnecessary incoming and outgoing traffic, limiting the attack </w:t>
      </w:r>
      <w:proofErr w:type="gramStart"/>
      <w:r w:rsidRPr="007B65EA">
        <w:rPr>
          <w:rFonts w:ascii="Poppins" w:eastAsia="Times New Roman" w:hAnsi="Poppins" w:cs="Poppins"/>
          <w:color w:val="152C61"/>
          <w:sz w:val="24"/>
        </w:rPr>
        <w:t>surface</w:t>
      </w:r>
      <w:proofErr w:type="gramEnd"/>
      <w:r w:rsidRPr="007B65EA">
        <w:rPr>
          <w:rFonts w:ascii="Poppins" w:eastAsia="Times New Roman" w:hAnsi="Poppins" w:cs="Poppins"/>
          <w:color w:val="152C61"/>
          <w:sz w:val="24"/>
        </w:rPr>
        <w:t xml:space="preserve"> and preventing unauthorized access.</w:t>
      </w:r>
    </w:p>
    <w:p w14:paraId="0C6ABDAE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Regular Backup and Recovery:</w:t>
      </w:r>
    </w:p>
    <w:p w14:paraId="75FB7F45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Implement regular backup procedures for critical data and systems to facilitate quick recovery in case of a security incident.</w:t>
      </w:r>
    </w:p>
    <w:p w14:paraId="4C4E69B6" w14:textId="77777777" w:rsidR="007B65EA" w:rsidRPr="007B65EA" w:rsidRDefault="007B65EA" w:rsidP="007B65EA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Collaboration with the Community:</w:t>
      </w:r>
    </w:p>
    <w:p w14:paraId="773A3777" w14:textId="77777777" w:rsidR="007B65EA" w:rsidRPr="007B65EA" w:rsidRDefault="007B65EA" w:rsidP="007B65EA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Engage with the cybersecurity community, participate in forums, and share information to stay updated on emerging threats and mitigation strategies.</w:t>
      </w:r>
    </w:p>
    <w:p w14:paraId="0F6ED3F5" w14:textId="77777777" w:rsidR="007B65EA" w:rsidRPr="007B65EA" w:rsidRDefault="007B65EA" w:rsidP="007B65EA">
      <w:pPr>
        <w:spacing w:before="100" w:beforeAutospacing="1" w:after="100" w:afterAutospacing="1" w:line="240" w:lineRule="auto"/>
        <w:rPr>
          <w:rFonts w:ascii="Poppins" w:eastAsia="Times New Roman" w:hAnsi="Poppins" w:cs="Poppins"/>
          <w:color w:val="152C61"/>
          <w:sz w:val="24"/>
        </w:rPr>
      </w:pPr>
      <w:r w:rsidRPr="007B65EA">
        <w:rPr>
          <w:rFonts w:ascii="Poppins" w:eastAsia="Times New Roman" w:hAnsi="Poppins" w:cs="Poppins"/>
          <w:color w:val="152C61"/>
          <w:sz w:val="24"/>
        </w:rPr>
        <w:t>By implementing these mitigation measures, organizations can enhance the security of their systems, reduce the risk of buffer overflow vulnerabilities, and better protect against potential exploitation attempts.</w:t>
      </w:r>
    </w:p>
    <w:p w14:paraId="1D1C3943" w14:textId="77777777" w:rsidR="007B65EA" w:rsidRDefault="007B65EA" w:rsidP="007B3FBC">
      <w:p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</w:p>
    <w:p w14:paraId="44EE6105" w14:textId="28EA6375" w:rsidR="00DC3A2F" w:rsidRPr="004C65EE" w:rsidRDefault="00DC3A2F" w:rsidP="007B3FBC">
      <w:p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4C65EE">
        <w:rPr>
          <w:rFonts w:ascii="Poppins" w:eastAsia="Times New Roman" w:hAnsi="Poppins" w:cs="Poppins"/>
          <w:color w:val="2E74B5" w:themeColor="accent5" w:themeShade="BF"/>
          <w:sz w:val="24"/>
        </w:rPr>
        <w:t>Report:</w:t>
      </w:r>
    </w:p>
    <w:p w14:paraId="496B561E" w14:textId="71290C69" w:rsidR="00C2411D" w:rsidRPr="004C65EE" w:rsidRDefault="002A2E6E" w:rsidP="007B3FBC">
      <w:pPr>
        <w:spacing w:line="360" w:lineRule="auto"/>
        <w:rPr>
          <w:rFonts w:ascii="Poppins" w:eastAsia="Times New Roman" w:hAnsi="Poppins" w:cs="Poppins"/>
          <w:color w:val="2E74B5" w:themeColor="accent5" w:themeShade="BF"/>
          <w:sz w:val="24"/>
        </w:rPr>
      </w:pPr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 xml:space="preserve">This report provides a comprehensive overview of the entire process, from setting up the environment to successfully exploiting the buffer overflow vulnerability in the </w:t>
      </w:r>
      <w:proofErr w:type="spellStart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>SLmail</w:t>
      </w:r>
      <w:proofErr w:type="spellEnd"/>
      <w:r w:rsidRPr="002A2E6E">
        <w:rPr>
          <w:rFonts w:ascii="Poppins" w:eastAsia="Times New Roman" w:hAnsi="Poppins" w:cs="Poppins"/>
          <w:color w:val="2E74B5" w:themeColor="accent5" w:themeShade="BF"/>
          <w:sz w:val="24"/>
        </w:rPr>
        <w:t xml:space="preserve"> application.</w:t>
      </w:r>
      <w:r w:rsidR="006B7DB0" w:rsidRPr="004C65EE">
        <w:rPr>
          <w:rFonts w:ascii="Poppins" w:eastAsia="Times New Roman" w:hAnsi="Poppins" w:cs="Poppins"/>
          <w:color w:val="2E74B5" w:themeColor="accent5" w:themeShade="BF"/>
          <w:sz w:val="24"/>
        </w:rPr>
        <w:t xml:space="preserve"> </w:t>
      </w:r>
    </w:p>
    <w:sectPr w:rsidR="00C2411D" w:rsidRPr="004C65EE" w:rsidSect="00183F5C">
      <w:pgSz w:w="12240" w:h="15840" w:code="1"/>
      <w:pgMar w:top="641" w:right="720" w:bottom="284" w:left="720" w:header="709" w:footer="28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F430DC" w14:textId="77777777" w:rsidR="00183F5C" w:rsidRDefault="00183F5C" w:rsidP="001D6100">
      <w:r>
        <w:separator/>
      </w:r>
    </w:p>
  </w:endnote>
  <w:endnote w:type="continuationSeparator" w:id="0">
    <w:p w14:paraId="7658718A" w14:textId="77777777" w:rsidR="00183F5C" w:rsidRDefault="00183F5C" w:rsidP="001D6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6021259"/>
      <w:docPartObj>
        <w:docPartGallery w:val="Page Numbers (Bottom of Page)"/>
        <w:docPartUnique/>
      </w:docPartObj>
    </w:sdtPr>
    <w:sdtEndPr>
      <w:rPr>
        <w:noProof/>
      </w:rPr>
    </w:sdtEndPr>
    <w:sdtContent>
      <w:tbl>
        <w:tblPr>
          <w:tblW w:w="0" w:type="auto"/>
          <w:tblLook w:val="0600" w:firstRow="0" w:lastRow="0" w:firstColumn="0" w:lastColumn="0" w:noHBand="1" w:noVBand="1"/>
        </w:tblPr>
        <w:tblGrid>
          <w:gridCol w:w="848"/>
          <w:gridCol w:w="2842"/>
          <w:gridCol w:w="7110"/>
        </w:tblGrid>
        <w:tr w:rsidR="005D14FC" w14:paraId="0CC0D0D8" w14:textId="77777777" w:rsidTr="00F92871">
          <w:trPr>
            <w:trHeight w:val="454"/>
          </w:trPr>
          <w:tc>
            <w:tcPr>
              <w:tcW w:w="848" w:type="dxa"/>
              <w:vAlign w:val="center"/>
            </w:tcPr>
            <w:p w14:paraId="7F921216" w14:textId="0AE3BAC1" w:rsidR="005D14FC" w:rsidRDefault="006B6825" w:rsidP="005D14FC">
              <w:r>
                <w:rPr>
                  <w:noProof/>
                  <w:lang w:val="en-AU" w:eastAsia="en-AU"/>
                </w:rPr>
                <w:drawing>
                  <wp:anchor distT="0" distB="0" distL="114300" distR="114300" simplePos="0" relativeHeight="251658240" behindDoc="1" locked="0" layoutInCell="1" allowOverlap="1" wp14:anchorId="44C13E40" wp14:editId="447DE781">
                    <wp:simplePos x="0" y="0"/>
                    <wp:positionH relativeFrom="column">
                      <wp:posOffset>-54610</wp:posOffset>
                    </wp:positionH>
                    <wp:positionV relativeFrom="paragraph">
                      <wp:posOffset>-4445</wp:posOffset>
                    </wp:positionV>
                    <wp:extent cx="6732000" cy="151200"/>
                    <wp:effectExtent l="0" t="0" r="0" b="1270"/>
                    <wp:wrapNone/>
                    <wp:docPr id="773126187" name="Picture 773126187">
                      <a:extLst xmlns:a="http://schemas.openxmlformats.org/drawingml/2006/main"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wp:docPr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Picture 1">
                              <a:extLst>
                                <a:ext uri="{C183D7F6-B498-43B3-948B-1728B52AA6E4}">
                                  <adec:decorative xmlns:adec="http://schemas.microsoft.com/office/drawing/2017/decorative" val="1"/>
                                </a:ext>
                              </a:extLst>
                            </pic:cNvPr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732000" cy="1512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w:r>
            </w:p>
          </w:tc>
          <w:tc>
            <w:tcPr>
              <w:tcW w:w="2842" w:type="dxa"/>
              <w:shd w:val="clear" w:color="auto" w:fill="FFFFFF" w:themeFill="background1"/>
              <w:vAlign w:val="center"/>
            </w:tcPr>
            <w:p w14:paraId="21CCCAA8" w14:textId="77777777" w:rsidR="005D14FC" w:rsidRPr="006B498E" w:rsidRDefault="00896FC8" w:rsidP="00F92871">
              <w:pPr>
                <w:pStyle w:val="Heading3"/>
              </w:pPr>
              <w:r w:rsidRPr="00896FC8">
                <w:t xml:space="preserve">REPORT TITLE | </w:t>
              </w:r>
              <w:r w:rsidR="005D14FC">
                <w:fldChar w:fldCharType="begin"/>
              </w:r>
              <w:r w:rsidR="005D14FC">
                <w:instrText xml:space="preserve"> PAGE   \* MERGEFORMAT </w:instrText>
              </w:r>
              <w:r w:rsidR="005D14FC">
                <w:fldChar w:fldCharType="separate"/>
              </w:r>
              <w:r w:rsidR="00946B83">
                <w:rPr>
                  <w:noProof/>
                </w:rPr>
                <w:t>4</w:t>
              </w:r>
              <w:r w:rsidR="005D14FC">
                <w:rPr>
                  <w:noProof/>
                </w:rPr>
                <w:fldChar w:fldCharType="end"/>
              </w:r>
            </w:p>
          </w:tc>
          <w:tc>
            <w:tcPr>
              <w:tcW w:w="7110" w:type="dxa"/>
              <w:vAlign w:val="center"/>
            </w:tcPr>
            <w:p w14:paraId="488761D4" w14:textId="77777777" w:rsidR="005D14FC" w:rsidRDefault="005D14FC" w:rsidP="005D14FC"/>
          </w:tc>
        </w:tr>
      </w:tbl>
      <w:p w14:paraId="5C18A53D" w14:textId="40CF7E54" w:rsidR="005D14FC" w:rsidRDefault="00000000">
        <w:pPr>
          <w:pStyle w:val="Footer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D875D" w14:textId="77777777" w:rsidR="0039350A" w:rsidRDefault="003935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369B6" w14:textId="77777777" w:rsidR="00183F5C" w:rsidRDefault="00183F5C" w:rsidP="001D6100">
      <w:r>
        <w:separator/>
      </w:r>
    </w:p>
  </w:footnote>
  <w:footnote w:type="continuationSeparator" w:id="0">
    <w:p w14:paraId="519CE197" w14:textId="77777777" w:rsidR="00183F5C" w:rsidRDefault="00183F5C" w:rsidP="001D6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0731B9"/>
    <w:multiLevelType w:val="multilevel"/>
    <w:tmpl w:val="6BD2E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EB2E34"/>
    <w:multiLevelType w:val="hybridMultilevel"/>
    <w:tmpl w:val="6C0EBF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EC29BB"/>
    <w:multiLevelType w:val="hybridMultilevel"/>
    <w:tmpl w:val="787A7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796CC4"/>
    <w:multiLevelType w:val="multilevel"/>
    <w:tmpl w:val="C94E3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D14582"/>
    <w:multiLevelType w:val="hybridMultilevel"/>
    <w:tmpl w:val="33CC7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151EE"/>
    <w:multiLevelType w:val="hybridMultilevel"/>
    <w:tmpl w:val="A46E97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9C7242"/>
    <w:multiLevelType w:val="hybridMultilevel"/>
    <w:tmpl w:val="DAD48FB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84347"/>
    <w:multiLevelType w:val="hybridMultilevel"/>
    <w:tmpl w:val="FC12C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F31DE"/>
    <w:multiLevelType w:val="hybridMultilevel"/>
    <w:tmpl w:val="ADFC4F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C25900"/>
    <w:multiLevelType w:val="hybridMultilevel"/>
    <w:tmpl w:val="58A2A7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1C24B77"/>
    <w:multiLevelType w:val="hybridMultilevel"/>
    <w:tmpl w:val="A44C74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20008A4"/>
    <w:multiLevelType w:val="hybridMultilevel"/>
    <w:tmpl w:val="5D5AC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447649"/>
    <w:multiLevelType w:val="hybridMultilevel"/>
    <w:tmpl w:val="21EA5B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4533420"/>
    <w:multiLevelType w:val="hybridMultilevel"/>
    <w:tmpl w:val="732243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24016F"/>
    <w:multiLevelType w:val="hybridMultilevel"/>
    <w:tmpl w:val="56846F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393501"/>
    <w:multiLevelType w:val="hybridMultilevel"/>
    <w:tmpl w:val="4BE277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80C7BEC"/>
    <w:multiLevelType w:val="hybridMultilevel"/>
    <w:tmpl w:val="2D2E9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4A32E0"/>
    <w:multiLevelType w:val="hybridMultilevel"/>
    <w:tmpl w:val="9550A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5656CC"/>
    <w:multiLevelType w:val="hybridMultilevel"/>
    <w:tmpl w:val="41780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A11330"/>
    <w:multiLevelType w:val="hybridMultilevel"/>
    <w:tmpl w:val="A2F4D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25533C"/>
    <w:multiLevelType w:val="hybridMultilevel"/>
    <w:tmpl w:val="660AFF20"/>
    <w:lvl w:ilvl="0" w:tplc="76B439F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1C644D"/>
    <w:multiLevelType w:val="hybridMultilevel"/>
    <w:tmpl w:val="686C53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DC023C1"/>
    <w:multiLevelType w:val="hybridMultilevel"/>
    <w:tmpl w:val="B544A0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DDE21A5"/>
    <w:multiLevelType w:val="hybridMultilevel"/>
    <w:tmpl w:val="BCC42C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2127AD1"/>
    <w:multiLevelType w:val="hybridMultilevel"/>
    <w:tmpl w:val="1F6840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DE0579"/>
    <w:multiLevelType w:val="hybridMultilevel"/>
    <w:tmpl w:val="549414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5A0F3F"/>
    <w:multiLevelType w:val="hybridMultilevel"/>
    <w:tmpl w:val="2B1AEB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C355E71"/>
    <w:multiLevelType w:val="hybridMultilevel"/>
    <w:tmpl w:val="5A6440BE"/>
    <w:lvl w:ilvl="0" w:tplc="76B439F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375EF"/>
    <w:multiLevelType w:val="hybridMultilevel"/>
    <w:tmpl w:val="395E3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9F3E03"/>
    <w:multiLevelType w:val="hybridMultilevel"/>
    <w:tmpl w:val="60DE7E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E7B1BEF"/>
    <w:multiLevelType w:val="hybridMultilevel"/>
    <w:tmpl w:val="C8AAD9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E7F2F27"/>
    <w:multiLevelType w:val="hybridMultilevel"/>
    <w:tmpl w:val="76F893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4D2408A"/>
    <w:multiLevelType w:val="hybridMultilevel"/>
    <w:tmpl w:val="507E7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9486EDD"/>
    <w:multiLevelType w:val="hybridMultilevel"/>
    <w:tmpl w:val="F32A4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747B46"/>
    <w:multiLevelType w:val="hybridMultilevel"/>
    <w:tmpl w:val="EDB243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A0126EE"/>
    <w:multiLevelType w:val="hybridMultilevel"/>
    <w:tmpl w:val="8C2E4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713909"/>
    <w:multiLevelType w:val="hybridMultilevel"/>
    <w:tmpl w:val="9EDE4B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BB2175C"/>
    <w:multiLevelType w:val="hybridMultilevel"/>
    <w:tmpl w:val="D8920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1D7A36"/>
    <w:multiLevelType w:val="hybridMultilevel"/>
    <w:tmpl w:val="93A803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0BD6F8E"/>
    <w:multiLevelType w:val="hybridMultilevel"/>
    <w:tmpl w:val="C6A65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0E32BA"/>
    <w:multiLevelType w:val="hybridMultilevel"/>
    <w:tmpl w:val="8CD669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2017B59"/>
    <w:multiLevelType w:val="hybridMultilevel"/>
    <w:tmpl w:val="A0AA3E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2AC3475"/>
    <w:multiLevelType w:val="hybridMultilevel"/>
    <w:tmpl w:val="6714CA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3B86444"/>
    <w:multiLevelType w:val="multilevel"/>
    <w:tmpl w:val="AFF26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3EA606B"/>
    <w:multiLevelType w:val="hybridMultilevel"/>
    <w:tmpl w:val="574C8C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6687D12"/>
    <w:multiLevelType w:val="hybridMultilevel"/>
    <w:tmpl w:val="1876A8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B1F4918"/>
    <w:multiLevelType w:val="hybridMultilevel"/>
    <w:tmpl w:val="E640A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54176F"/>
    <w:multiLevelType w:val="hybridMultilevel"/>
    <w:tmpl w:val="47C608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6CA53676"/>
    <w:multiLevelType w:val="hybridMultilevel"/>
    <w:tmpl w:val="5678CCEC"/>
    <w:lvl w:ilvl="0" w:tplc="D764BB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6DF061C3"/>
    <w:multiLevelType w:val="hybridMultilevel"/>
    <w:tmpl w:val="9B384E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6E267585"/>
    <w:multiLevelType w:val="hybridMultilevel"/>
    <w:tmpl w:val="9F10C5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0484758"/>
    <w:multiLevelType w:val="hybridMultilevel"/>
    <w:tmpl w:val="FCFAB1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0677863"/>
    <w:multiLevelType w:val="hybridMultilevel"/>
    <w:tmpl w:val="FC8AE3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 w15:restartNumberingAfterBreak="0">
    <w:nsid w:val="709A0743"/>
    <w:multiLevelType w:val="hybridMultilevel"/>
    <w:tmpl w:val="7A00CA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5424867"/>
    <w:multiLevelType w:val="hybridMultilevel"/>
    <w:tmpl w:val="193A0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54535E8"/>
    <w:multiLevelType w:val="hybridMultilevel"/>
    <w:tmpl w:val="67D25F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ADB7E9B"/>
    <w:multiLevelType w:val="hybridMultilevel"/>
    <w:tmpl w:val="8CEEF1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7BE250E5"/>
    <w:multiLevelType w:val="hybridMultilevel"/>
    <w:tmpl w:val="8A14B5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7E500EDB"/>
    <w:multiLevelType w:val="multilevel"/>
    <w:tmpl w:val="0E80A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8145384">
    <w:abstractNumId w:val="5"/>
  </w:num>
  <w:num w:numId="2" w16cid:durableId="2113087965">
    <w:abstractNumId w:val="0"/>
  </w:num>
  <w:num w:numId="3" w16cid:durableId="906455329">
    <w:abstractNumId w:val="40"/>
  </w:num>
  <w:num w:numId="4" w16cid:durableId="1784693452">
    <w:abstractNumId w:val="38"/>
  </w:num>
  <w:num w:numId="5" w16cid:durableId="602420571">
    <w:abstractNumId w:val="20"/>
  </w:num>
  <w:num w:numId="6" w16cid:durableId="1277447630">
    <w:abstractNumId w:val="12"/>
  </w:num>
  <w:num w:numId="7" w16cid:durableId="484247460">
    <w:abstractNumId w:val="34"/>
  </w:num>
  <w:num w:numId="8" w16cid:durableId="1010376652">
    <w:abstractNumId w:val="46"/>
  </w:num>
  <w:num w:numId="9" w16cid:durableId="1996758959">
    <w:abstractNumId w:val="21"/>
  </w:num>
  <w:num w:numId="10" w16cid:durableId="194004605">
    <w:abstractNumId w:val="57"/>
  </w:num>
  <w:num w:numId="11" w16cid:durableId="131215639">
    <w:abstractNumId w:val="48"/>
  </w:num>
  <w:num w:numId="12" w16cid:durableId="416482121">
    <w:abstractNumId w:val="16"/>
  </w:num>
  <w:num w:numId="13" w16cid:durableId="2058431735">
    <w:abstractNumId w:val="27"/>
  </w:num>
  <w:num w:numId="14" w16cid:durableId="1028800490">
    <w:abstractNumId w:val="28"/>
  </w:num>
  <w:num w:numId="15" w16cid:durableId="1790737792">
    <w:abstractNumId w:val="17"/>
  </w:num>
  <w:num w:numId="16" w16cid:durableId="1470702937">
    <w:abstractNumId w:val="47"/>
  </w:num>
  <w:num w:numId="17" w16cid:durableId="580601948">
    <w:abstractNumId w:val="3"/>
  </w:num>
  <w:num w:numId="18" w16cid:durableId="711657300">
    <w:abstractNumId w:val="36"/>
  </w:num>
  <w:num w:numId="19" w16cid:durableId="516964626">
    <w:abstractNumId w:val="44"/>
  </w:num>
  <w:num w:numId="20" w16cid:durableId="619919204">
    <w:abstractNumId w:val="14"/>
  </w:num>
  <w:num w:numId="21" w16cid:durableId="1516190657">
    <w:abstractNumId w:val="29"/>
  </w:num>
  <w:num w:numId="22" w16cid:durableId="2070763153">
    <w:abstractNumId w:val="18"/>
  </w:num>
  <w:num w:numId="23" w16cid:durableId="771167238">
    <w:abstractNumId w:val="49"/>
  </w:num>
  <w:num w:numId="24" w16cid:durableId="824665113">
    <w:abstractNumId w:val="53"/>
  </w:num>
  <w:num w:numId="25" w16cid:durableId="91316793">
    <w:abstractNumId w:val="42"/>
  </w:num>
  <w:num w:numId="26" w16cid:durableId="1329139589">
    <w:abstractNumId w:val="15"/>
  </w:num>
  <w:num w:numId="27" w16cid:durableId="1313213090">
    <w:abstractNumId w:val="2"/>
  </w:num>
  <w:num w:numId="28" w16cid:durableId="936867948">
    <w:abstractNumId w:val="9"/>
  </w:num>
  <w:num w:numId="29" w16cid:durableId="445317864">
    <w:abstractNumId w:val="11"/>
  </w:num>
  <w:num w:numId="30" w16cid:durableId="918058724">
    <w:abstractNumId w:val="37"/>
  </w:num>
  <w:num w:numId="31" w16cid:durableId="1365474721">
    <w:abstractNumId w:val="51"/>
  </w:num>
  <w:num w:numId="32" w16cid:durableId="1497040972">
    <w:abstractNumId w:val="56"/>
  </w:num>
  <w:num w:numId="33" w16cid:durableId="193420381">
    <w:abstractNumId w:val="59"/>
  </w:num>
  <w:num w:numId="34" w16cid:durableId="1430541357">
    <w:abstractNumId w:val="55"/>
  </w:num>
  <w:num w:numId="35" w16cid:durableId="1365710721">
    <w:abstractNumId w:val="35"/>
  </w:num>
  <w:num w:numId="36" w16cid:durableId="1605965493">
    <w:abstractNumId w:val="41"/>
  </w:num>
  <w:num w:numId="37" w16cid:durableId="366414929">
    <w:abstractNumId w:val="10"/>
  </w:num>
  <w:num w:numId="38" w16cid:durableId="782308259">
    <w:abstractNumId w:val="6"/>
  </w:num>
  <w:num w:numId="39" w16cid:durableId="195587811">
    <w:abstractNumId w:val="32"/>
  </w:num>
  <w:num w:numId="40" w16cid:durableId="1381203436">
    <w:abstractNumId w:val="25"/>
  </w:num>
  <w:num w:numId="41" w16cid:durableId="2077967390">
    <w:abstractNumId w:val="43"/>
  </w:num>
  <w:num w:numId="42" w16cid:durableId="690958044">
    <w:abstractNumId w:val="54"/>
  </w:num>
  <w:num w:numId="43" w16cid:durableId="2057000785">
    <w:abstractNumId w:val="8"/>
  </w:num>
  <w:num w:numId="44" w16cid:durableId="665715006">
    <w:abstractNumId w:val="39"/>
  </w:num>
  <w:num w:numId="45" w16cid:durableId="1645549266">
    <w:abstractNumId w:val="13"/>
  </w:num>
  <w:num w:numId="46" w16cid:durableId="865824263">
    <w:abstractNumId w:val="26"/>
  </w:num>
  <w:num w:numId="47" w16cid:durableId="226913747">
    <w:abstractNumId w:val="58"/>
  </w:num>
  <w:num w:numId="48" w16cid:durableId="1629168037">
    <w:abstractNumId w:val="52"/>
  </w:num>
  <w:num w:numId="49" w16cid:durableId="1266117324">
    <w:abstractNumId w:val="45"/>
  </w:num>
  <w:num w:numId="50" w16cid:durableId="1020549914">
    <w:abstractNumId w:val="31"/>
  </w:num>
  <w:num w:numId="51" w16cid:durableId="1254318996">
    <w:abstractNumId w:val="50"/>
  </w:num>
  <w:num w:numId="52" w16cid:durableId="1465080599">
    <w:abstractNumId w:val="33"/>
  </w:num>
  <w:num w:numId="53" w16cid:durableId="575675958">
    <w:abstractNumId w:val="22"/>
  </w:num>
  <w:num w:numId="54" w16cid:durableId="1697657393">
    <w:abstractNumId w:val="30"/>
  </w:num>
  <w:num w:numId="55" w16cid:durableId="527835693">
    <w:abstractNumId w:val="24"/>
  </w:num>
  <w:num w:numId="56" w16cid:durableId="1658729146">
    <w:abstractNumId w:val="23"/>
  </w:num>
  <w:num w:numId="57" w16cid:durableId="689332244">
    <w:abstractNumId w:val="19"/>
  </w:num>
  <w:num w:numId="58" w16cid:durableId="1251741635">
    <w:abstractNumId w:val="4"/>
  </w:num>
  <w:num w:numId="59" w16cid:durableId="1207454136">
    <w:abstractNumId w:val="7"/>
  </w:num>
  <w:num w:numId="60" w16cid:durableId="9933375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4C3A"/>
    <w:rsid w:val="00003337"/>
    <w:rsid w:val="00007D53"/>
    <w:rsid w:val="000128EC"/>
    <w:rsid w:val="000144C2"/>
    <w:rsid w:val="000161CC"/>
    <w:rsid w:val="000266F0"/>
    <w:rsid w:val="000328A4"/>
    <w:rsid w:val="000373F8"/>
    <w:rsid w:val="00037CA5"/>
    <w:rsid w:val="00044AD4"/>
    <w:rsid w:val="00045BCA"/>
    <w:rsid w:val="00053882"/>
    <w:rsid w:val="00054C92"/>
    <w:rsid w:val="00056380"/>
    <w:rsid w:val="000563C6"/>
    <w:rsid w:val="000602AB"/>
    <w:rsid w:val="00060922"/>
    <w:rsid w:val="00060FE8"/>
    <w:rsid w:val="000652C7"/>
    <w:rsid w:val="00065FBC"/>
    <w:rsid w:val="00073353"/>
    <w:rsid w:val="00075FAF"/>
    <w:rsid w:val="000763D6"/>
    <w:rsid w:val="00080369"/>
    <w:rsid w:val="000817A7"/>
    <w:rsid w:val="00082250"/>
    <w:rsid w:val="0008539C"/>
    <w:rsid w:val="00085B31"/>
    <w:rsid w:val="00087677"/>
    <w:rsid w:val="000943EA"/>
    <w:rsid w:val="00094C98"/>
    <w:rsid w:val="000975AD"/>
    <w:rsid w:val="00097B64"/>
    <w:rsid w:val="000A06A1"/>
    <w:rsid w:val="000A0DED"/>
    <w:rsid w:val="000A4637"/>
    <w:rsid w:val="000A78A6"/>
    <w:rsid w:val="000B2A12"/>
    <w:rsid w:val="000B3380"/>
    <w:rsid w:val="000B6ECE"/>
    <w:rsid w:val="000B7BB9"/>
    <w:rsid w:val="000C0C56"/>
    <w:rsid w:val="000C65C2"/>
    <w:rsid w:val="000D2E0B"/>
    <w:rsid w:val="000D5175"/>
    <w:rsid w:val="000D719D"/>
    <w:rsid w:val="000E0438"/>
    <w:rsid w:val="000E6EFA"/>
    <w:rsid w:val="000F3981"/>
    <w:rsid w:val="001047AA"/>
    <w:rsid w:val="00110747"/>
    <w:rsid w:val="00110E74"/>
    <w:rsid w:val="00113B28"/>
    <w:rsid w:val="00120BB9"/>
    <w:rsid w:val="001238A9"/>
    <w:rsid w:val="00130629"/>
    <w:rsid w:val="001367A1"/>
    <w:rsid w:val="001370C5"/>
    <w:rsid w:val="00141E0B"/>
    <w:rsid w:val="00145CDF"/>
    <w:rsid w:val="00147278"/>
    <w:rsid w:val="00160BA0"/>
    <w:rsid w:val="001624A1"/>
    <w:rsid w:val="00173DDF"/>
    <w:rsid w:val="00173F5E"/>
    <w:rsid w:val="0018215E"/>
    <w:rsid w:val="00183F5C"/>
    <w:rsid w:val="00190053"/>
    <w:rsid w:val="00193752"/>
    <w:rsid w:val="00196839"/>
    <w:rsid w:val="001A1B0F"/>
    <w:rsid w:val="001A26BB"/>
    <w:rsid w:val="001A5337"/>
    <w:rsid w:val="001B118B"/>
    <w:rsid w:val="001B557E"/>
    <w:rsid w:val="001B5D28"/>
    <w:rsid w:val="001C1A68"/>
    <w:rsid w:val="001C3750"/>
    <w:rsid w:val="001C5FB5"/>
    <w:rsid w:val="001D333E"/>
    <w:rsid w:val="001D6100"/>
    <w:rsid w:val="001D76EA"/>
    <w:rsid w:val="001F0719"/>
    <w:rsid w:val="001F4D45"/>
    <w:rsid w:val="001F70E8"/>
    <w:rsid w:val="001F7410"/>
    <w:rsid w:val="001F7E5A"/>
    <w:rsid w:val="002014E3"/>
    <w:rsid w:val="00201BBD"/>
    <w:rsid w:val="00202A17"/>
    <w:rsid w:val="00213432"/>
    <w:rsid w:val="00215D82"/>
    <w:rsid w:val="00216DC3"/>
    <w:rsid w:val="00221C37"/>
    <w:rsid w:val="002241FA"/>
    <w:rsid w:val="00227F46"/>
    <w:rsid w:val="0023066F"/>
    <w:rsid w:val="00234F18"/>
    <w:rsid w:val="00235CED"/>
    <w:rsid w:val="00235E78"/>
    <w:rsid w:val="002421BC"/>
    <w:rsid w:val="002466F5"/>
    <w:rsid w:val="0024674C"/>
    <w:rsid w:val="0024712D"/>
    <w:rsid w:val="002478BA"/>
    <w:rsid w:val="00253600"/>
    <w:rsid w:val="00254883"/>
    <w:rsid w:val="00257F15"/>
    <w:rsid w:val="00260CDA"/>
    <w:rsid w:val="00264020"/>
    <w:rsid w:val="00266EB1"/>
    <w:rsid w:val="0026762F"/>
    <w:rsid w:val="00270198"/>
    <w:rsid w:val="0028108C"/>
    <w:rsid w:val="00282E4B"/>
    <w:rsid w:val="00285D45"/>
    <w:rsid w:val="002872D4"/>
    <w:rsid w:val="0029039A"/>
    <w:rsid w:val="0029255E"/>
    <w:rsid w:val="00292763"/>
    <w:rsid w:val="002932D4"/>
    <w:rsid w:val="002A1A97"/>
    <w:rsid w:val="002A2E6E"/>
    <w:rsid w:val="002A4A40"/>
    <w:rsid w:val="002A6C55"/>
    <w:rsid w:val="002B10FB"/>
    <w:rsid w:val="002B3A96"/>
    <w:rsid w:val="002B541C"/>
    <w:rsid w:val="002C4022"/>
    <w:rsid w:val="002C7559"/>
    <w:rsid w:val="002D51DF"/>
    <w:rsid w:val="002F2DFD"/>
    <w:rsid w:val="002F3974"/>
    <w:rsid w:val="002F6583"/>
    <w:rsid w:val="002F66CC"/>
    <w:rsid w:val="003010D2"/>
    <w:rsid w:val="00304EF5"/>
    <w:rsid w:val="003076A5"/>
    <w:rsid w:val="003125C7"/>
    <w:rsid w:val="003125D7"/>
    <w:rsid w:val="00325ADC"/>
    <w:rsid w:val="0033579C"/>
    <w:rsid w:val="00343A06"/>
    <w:rsid w:val="00347221"/>
    <w:rsid w:val="0037144C"/>
    <w:rsid w:val="0037442A"/>
    <w:rsid w:val="003746D2"/>
    <w:rsid w:val="00383FE1"/>
    <w:rsid w:val="003924B1"/>
    <w:rsid w:val="0039350A"/>
    <w:rsid w:val="003979ED"/>
    <w:rsid w:val="00397A90"/>
    <w:rsid w:val="003A0B66"/>
    <w:rsid w:val="003A3738"/>
    <w:rsid w:val="003A5C6E"/>
    <w:rsid w:val="003A7015"/>
    <w:rsid w:val="003B6242"/>
    <w:rsid w:val="003C2F99"/>
    <w:rsid w:val="003D7A2D"/>
    <w:rsid w:val="003E115A"/>
    <w:rsid w:val="003F194A"/>
    <w:rsid w:val="003F1FFB"/>
    <w:rsid w:val="003F2958"/>
    <w:rsid w:val="003F60F7"/>
    <w:rsid w:val="003F7B71"/>
    <w:rsid w:val="00400359"/>
    <w:rsid w:val="00400EE5"/>
    <w:rsid w:val="004050B9"/>
    <w:rsid w:val="004121B6"/>
    <w:rsid w:val="00413E93"/>
    <w:rsid w:val="00414D6A"/>
    <w:rsid w:val="00416701"/>
    <w:rsid w:val="004177F4"/>
    <w:rsid w:val="0042229C"/>
    <w:rsid w:val="00422B3E"/>
    <w:rsid w:val="00424887"/>
    <w:rsid w:val="004315B1"/>
    <w:rsid w:val="00433AEC"/>
    <w:rsid w:val="0044226E"/>
    <w:rsid w:val="00442413"/>
    <w:rsid w:val="00442C71"/>
    <w:rsid w:val="004460B5"/>
    <w:rsid w:val="00446543"/>
    <w:rsid w:val="00452825"/>
    <w:rsid w:val="004565BD"/>
    <w:rsid w:val="00473F73"/>
    <w:rsid w:val="00474350"/>
    <w:rsid w:val="0048430B"/>
    <w:rsid w:val="00484589"/>
    <w:rsid w:val="00485E2E"/>
    <w:rsid w:val="00492BA2"/>
    <w:rsid w:val="00495EDA"/>
    <w:rsid w:val="00497892"/>
    <w:rsid w:val="004A11D9"/>
    <w:rsid w:val="004A14D7"/>
    <w:rsid w:val="004A330F"/>
    <w:rsid w:val="004A3B04"/>
    <w:rsid w:val="004B1CE7"/>
    <w:rsid w:val="004B1EAC"/>
    <w:rsid w:val="004B1F38"/>
    <w:rsid w:val="004B76EF"/>
    <w:rsid w:val="004C0ECD"/>
    <w:rsid w:val="004C4F09"/>
    <w:rsid w:val="004C5E68"/>
    <w:rsid w:val="004C65EE"/>
    <w:rsid w:val="004D0244"/>
    <w:rsid w:val="004D04BD"/>
    <w:rsid w:val="004D2785"/>
    <w:rsid w:val="004D6351"/>
    <w:rsid w:val="004E2B50"/>
    <w:rsid w:val="004E4E8E"/>
    <w:rsid w:val="004E6DD6"/>
    <w:rsid w:val="004E6EBF"/>
    <w:rsid w:val="004E7030"/>
    <w:rsid w:val="004F0666"/>
    <w:rsid w:val="004F49D8"/>
    <w:rsid w:val="004F6412"/>
    <w:rsid w:val="004F6C87"/>
    <w:rsid w:val="0050588D"/>
    <w:rsid w:val="00505B99"/>
    <w:rsid w:val="00506CE1"/>
    <w:rsid w:val="005122D9"/>
    <w:rsid w:val="00513C62"/>
    <w:rsid w:val="00524D81"/>
    <w:rsid w:val="00525303"/>
    <w:rsid w:val="00526680"/>
    <w:rsid w:val="00541560"/>
    <w:rsid w:val="00544402"/>
    <w:rsid w:val="00545F68"/>
    <w:rsid w:val="00550B28"/>
    <w:rsid w:val="00556301"/>
    <w:rsid w:val="0056323C"/>
    <w:rsid w:val="00567474"/>
    <w:rsid w:val="00567C8C"/>
    <w:rsid w:val="00575411"/>
    <w:rsid w:val="00576571"/>
    <w:rsid w:val="00581336"/>
    <w:rsid w:val="00582C6C"/>
    <w:rsid w:val="00583F61"/>
    <w:rsid w:val="005862A6"/>
    <w:rsid w:val="00591E3C"/>
    <w:rsid w:val="00593E62"/>
    <w:rsid w:val="00594B05"/>
    <w:rsid w:val="00594F0E"/>
    <w:rsid w:val="00597681"/>
    <w:rsid w:val="005A182D"/>
    <w:rsid w:val="005A37B3"/>
    <w:rsid w:val="005A5146"/>
    <w:rsid w:val="005A57C7"/>
    <w:rsid w:val="005A7A4F"/>
    <w:rsid w:val="005C35F4"/>
    <w:rsid w:val="005C38FE"/>
    <w:rsid w:val="005C684A"/>
    <w:rsid w:val="005D14FC"/>
    <w:rsid w:val="005D42B1"/>
    <w:rsid w:val="005E152A"/>
    <w:rsid w:val="005E29FD"/>
    <w:rsid w:val="005E752E"/>
    <w:rsid w:val="005F1840"/>
    <w:rsid w:val="005F3AB0"/>
    <w:rsid w:val="005F5711"/>
    <w:rsid w:val="0060032F"/>
    <w:rsid w:val="00605B50"/>
    <w:rsid w:val="00607287"/>
    <w:rsid w:val="0060774D"/>
    <w:rsid w:val="00615348"/>
    <w:rsid w:val="00616C96"/>
    <w:rsid w:val="006222F0"/>
    <w:rsid w:val="006225BD"/>
    <w:rsid w:val="00622B1B"/>
    <w:rsid w:val="0062306E"/>
    <w:rsid w:val="00623429"/>
    <w:rsid w:val="00624AAC"/>
    <w:rsid w:val="0062571E"/>
    <w:rsid w:val="00633A86"/>
    <w:rsid w:val="006404BE"/>
    <w:rsid w:val="00640AC5"/>
    <w:rsid w:val="00645773"/>
    <w:rsid w:val="00650B11"/>
    <w:rsid w:val="006542CC"/>
    <w:rsid w:val="00657AC5"/>
    <w:rsid w:val="00663830"/>
    <w:rsid w:val="00665417"/>
    <w:rsid w:val="00666BF4"/>
    <w:rsid w:val="00673BA9"/>
    <w:rsid w:val="00680EAF"/>
    <w:rsid w:val="00681D9A"/>
    <w:rsid w:val="00686EF5"/>
    <w:rsid w:val="00686F2A"/>
    <w:rsid w:val="00691258"/>
    <w:rsid w:val="006926B9"/>
    <w:rsid w:val="00692B40"/>
    <w:rsid w:val="00692BEE"/>
    <w:rsid w:val="00693724"/>
    <w:rsid w:val="00694739"/>
    <w:rsid w:val="0069530C"/>
    <w:rsid w:val="006A5C03"/>
    <w:rsid w:val="006A5D7F"/>
    <w:rsid w:val="006A6D66"/>
    <w:rsid w:val="006B37BD"/>
    <w:rsid w:val="006B3CF5"/>
    <w:rsid w:val="006B498E"/>
    <w:rsid w:val="006B6825"/>
    <w:rsid w:val="006B7DB0"/>
    <w:rsid w:val="006C30F5"/>
    <w:rsid w:val="006C3507"/>
    <w:rsid w:val="006C60E6"/>
    <w:rsid w:val="006D088C"/>
    <w:rsid w:val="006D6CF9"/>
    <w:rsid w:val="006E18E3"/>
    <w:rsid w:val="006E54CB"/>
    <w:rsid w:val="006F4BD3"/>
    <w:rsid w:val="007020CF"/>
    <w:rsid w:val="00702EB3"/>
    <w:rsid w:val="007127AA"/>
    <w:rsid w:val="00714DE2"/>
    <w:rsid w:val="00721089"/>
    <w:rsid w:val="007246A9"/>
    <w:rsid w:val="007321E4"/>
    <w:rsid w:val="007343BB"/>
    <w:rsid w:val="007413DC"/>
    <w:rsid w:val="00745214"/>
    <w:rsid w:val="00752BF7"/>
    <w:rsid w:val="00761775"/>
    <w:rsid w:val="007621C8"/>
    <w:rsid w:val="00763952"/>
    <w:rsid w:val="0076767C"/>
    <w:rsid w:val="007700C3"/>
    <w:rsid w:val="007754F7"/>
    <w:rsid w:val="0078163A"/>
    <w:rsid w:val="00783E38"/>
    <w:rsid w:val="00794094"/>
    <w:rsid w:val="00794584"/>
    <w:rsid w:val="007A17FF"/>
    <w:rsid w:val="007A545F"/>
    <w:rsid w:val="007A7D5B"/>
    <w:rsid w:val="007B202F"/>
    <w:rsid w:val="007B3798"/>
    <w:rsid w:val="007B3FBC"/>
    <w:rsid w:val="007B65EA"/>
    <w:rsid w:val="007B7474"/>
    <w:rsid w:val="007C0DC4"/>
    <w:rsid w:val="007C28B0"/>
    <w:rsid w:val="007C375E"/>
    <w:rsid w:val="007D2AC9"/>
    <w:rsid w:val="007E0595"/>
    <w:rsid w:val="007E0916"/>
    <w:rsid w:val="007E09A7"/>
    <w:rsid w:val="007E358F"/>
    <w:rsid w:val="007E75BF"/>
    <w:rsid w:val="007F0702"/>
    <w:rsid w:val="007F3A5F"/>
    <w:rsid w:val="007F60FD"/>
    <w:rsid w:val="008046C5"/>
    <w:rsid w:val="008065EB"/>
    <w:rsid w:val="00807FC4"/>
    <w:rsid w:val="00813DF1"/>
    <w:rsid w:val="008204B6"/>
    <w:rsid w:val="00827A68"/>
    <w:rsid w:val="00831F6E"/>
    <w:rsid w:val="0084545A"/>
    <w:rsid w:val="0085174C"/>
    <w:rsid w:val="008531B3"/>
    <w:rsid w:val="00853527"/>
    <w:rsid w:val="00857021"/>
    <w:rsid w:val="008576F7"/>
    <w:rsid w:val="008609C8"/>
    <w:rsid w:val="00864DC0"/>
    <w:rsid w:val="00870265"/>
    <w:rsid w:val="00870F4D"/>
    <w:rsid w:val="00890720"/>
    <w:rsid w:val="00896FC8"/>
    <w:rsid w:val="008A6E72"/>
    <w:rsid w:val="008B2D7D"/>
    <w:rsid w:val="008C053E"/>
    <w:rsid w:val="008C4C92"/>
    <w:rsid w:val="008D5E3D"/>
    <w:rsid w:val="008D6C60"/>
    <w:rsid w:val="008E1844"/>
    <w:rsid w:val="008E3443"/>
    <w:rsid w:val="008E573F"/>
    <w:rsid w:val="008E57CD"/>
    <w:rsid w:val="008F0623"/>
    <w:rsid w:val="008F482E"/>
    <w:rsid w:val="0091117E"/>
    <w:rsid w:val="00926198"/>
    <w:rsid w:val="0092692E"/>
    <w:rsid w:val="0093590C"/>
    <w:rsid w:val="009415F4"/>
    <w:rsid w:val="00944B7E"/>
    <w:rsid w:val="00945B87"/>
    <w:rsid w:val="0094694F"/>
    <w:rsid w:val="00946B83"/>
    <w:rsid w:val="00952590"/>
    <w:rsid w:val="009553EF"/>
    <w:rsid w:val="00962FAB"/>
    <w:rsid w:val="00972434"/>
    <w:rsid w:val="009729FD"/>
    <w:rsid w:val="0097477F"/>
    <w:rsid w:val="00975C79"/>
    <w:rsid w:val="00976BD2"/>
    <w:rsid w:val="00976D31"/>
    <w:rsid w:val="009772DC"/>
    <w:rsid w:val="00977B6F"/>
    <w:rsid w:val="00987C3B"/>
    <w:rsid w:val="0099064B"/>
    <w:rsid w:val="009926B7"/>
    <w:rsid w:val="009929B8"/>
    <w:rsid w:val="00994E13"/>
    <w:rsid w:val="009A38E6"/>
    <w:rsid w:val="009A4859"/>
    <w:rsid w:val="009B3320"/>
    <w:rsid w:val="009B3B68"/>
    <w:rsid w:val="009B62FE"/>
    <w:rsid w:val="009C108E"/>
    <w:rsid w:val="009C1126"/>
    <w:rsid w:val="009D1A70"/>
    <w:rsid w:val="009D4272"/>
    <w:rsid w:val="009D4306"/>
    <w:rsid w:val="009E41C2"/>
    <w:rsid w:val="009F0A19"/>
    <w:rsid w:val="009F0D99"/>
    <w:rsid w:val="009F137B"/>
    <w:rsid w:val="009F26CE"/>
    <w:rsid w:val="00A04ED7"/>
    <w:rsid w:val="00A05D5E"/>
    <w:rsid w:val="00A0654C"/>
    <w:rsid w:val="00A0697D"/>
    <w:rsid w:val="00A12506"/>
    <w:rsid w:val="00A12B3B"/>
    <w:rsid w:val="00A22B69"/>
    <w:rsid w:val="00A31C45"/>
    <w:rsid w:val="00A320B2"/>
    <w:rsid w:val="00A40063"/>
    <w:rsid w:val="00A40213"/>
    <w:rsid w:val="00A4405C"/>
    <w:rsid w:val="00A56059"/>
    <w:rsid w:val="00A613E7"/>
    <w:rsid w:val="00A665BC"/>
    <w:rsid w:val="00A668BA"/>
    <w:rsid w:val="00A81706"/>
    <w:rsid w:val="00A83BA2"/>
    <w:rsid w:val="00A870C2"/>
    <w:rsid w:val="00A9283F"/>
    <w:rsid w:val="00A951C7"/>
    <w:rsid w:val="00AA059E"/>
    <w:rsid w:val="00AA2B84"/>
    <w:rsid w:val="00AA69D0"/>
    <w:rsid w:val="00AB16E1"/>
    <w:rsid w:val="00AC02D3"/>
    <w:rsid w:val="00AC3228"/>
    <w:rsid w:val="00AC3429"/>
    <w:rsid w:val="00AD1D41"/>
    <w:rsid w:val="00AD760D"/>
    <w:rsid w:val="00AD7D79"/>
    <w:rsid w:val="00AF0237"/>
    <w:rsid w:val="00B03E20"/>
    <w:rsid w:val="00B072C7"/>
    <w:rsid w:val="00B110F5"/>
    <w:rsid w:val="00B1646D"/>
    <w:rsid w:val="00B203E4"/>
    <w:rsid w:val="00B21980"/>
    <w:rsid w:val="00B31D71"/>
    <w:rsid w:val="00B43096"/>
    <w:rsid w:val="00B479D3"/>
    <w:rsid w:val="00B50A39"/>
    <w:rsid w:val="00B5525F"/>
    <w:rsid w:val="00B61C00"/>
    <w:rsid w:val="00B73376"/>
    <w:rsid w:val="00B74F01"/>
    <w:rsid w:val="00B87435"/>
    <w:rsid w:val="00B878D9"/>
    <w:rsid w:val="00B9251D"/>
    <w:rsid w:val="00B92E88"/>
    <w:rsid w:val="00B93BF0"/>
    <w:rsid w:val="00B943F9"/>
    <w:rsid w:val="00B95ADB"/>
    <w:rsid w:val="00BA2094"/>
    <w:rsid w:val="00BA4DD0"/>
    <w:rsid w:val="00BA5FF0"/>
    <w:rsid w:val="00BA6C80"/>
    <w:rsid w:val="00BB1A78"/>
    <w:rsid w:val="00BB1DD3"/>
    <w:rsid w:val="00BC268E"/>
    <w:rsid w:val="00BC47CA"/>
    <w:rsid w:val="00BD0AF4"/>
    <w:rsid w:val="00BD5E90"/>
    <w:rsid w:val="00BD6A73"/>
    <w:rsid w:val="00BE0DD3"/>
    <w:rsid w:val="00BE33C9"/>
    <w:rsid w:val="00BE5316"/>
    <w:rsid w:val="00BE5602"/>
    <w:rsid w:val="00BE764F"/>
    <w:rsid w:val="00BF0358"/>
    <w:rsid w:val="00BF1870"/>
    <w:rsid w:val="00BF6D43"/>
    <w:rsid w:val="00C02739"/>
    <w:rsid w:val="00C03328"/>
    <w:rsid w:val="00C051E7"/>
    <w:rsid w:val="00C068D8"/>
    <w:rsid w:val="00C07DC5"/>
    <w:rsid w:val="00C2411D"/>
    <w:rsid w:val="00C27CAD"/>
    <w:rsid w:val="00C3105B"/>
    <w:rsid w:val="00C34BBF"/>
    <w:rsid w:val="00C411FE"/>
    <w:rsid w:val="00C4659A"/>
    <w:rsid w:val="00C5195D"/>
    <w:rsid w:val="00C5320F"/>
    <w:rsid w:val="00C6279E"/>
    <w:rsid w:val="00C72A31"/>
    <w:rsid w:val="00C74DCC"/>
    <w:rsid w:val="00C74E2B"/>
    <w:rsid w:val="00C757E4"/>
    <w:rsid w:val="00C76822"/>
    <w:rsid w:val="00C80FB9"/>
    <w:rsid w:val="00C85F71"/>
    <w:rsid w:val="00C94B8D"/>
    <w:rsid w:val="00C962C9"/>
    <w:rsid w:val="00CA2216"/>
    <w:rsid w:val="00CA518E"/>
    <w:rsid w:val="00CB2D02"/>
    <w:rsid w:val="00CB4740"/>
    <w:rsid w:val="00CB7459"/>
    <w:rsid w:val="00CC034D"/>
    <w:rsid w:val="00CC28A3"/>
    <w:rsid w:val="00CC76A2"/>
    <w:rsid w:val="00CD05DA"/>
    <w:rsid w:val="00CD2320"/>
    <w:rsid w:val="00CD4C3A"/>
    <w:rsid w:val="00CD4C9D"/>
    <w:rsid w:val="00CD6F89"/>
    <w:rsid w:val="00CE0694"/>
    <w:rsid w:val="00CE79FB"/>
    <w:rsid w:val="00CF027F"/>
    <w:rsid w:val="00D109CA"/>
    <w:rsid w:val="00D12407"/>
    <w:rsid w:val="00D17A8B"/>
    <w:rsid w:val="00D24DBC"/>
    <w:rsid w:val="00D2733B"/>
    <w:rsid w:val="00D31E6C"/>
    <w:rsid w:val="00D32761"/>
    <w:rsid w:val="00D40645"/>
    <w:rsid w:val="00D55632"/>
    <w:rsid w:val="00D56A6D"/>
    <w:rsid w:val="00D603C9"/>
    <w:rsid w:val="00D60FC6"/>
    <w:rsid w:val="00D62E75"/>
    <w:rsid w:val="00D66286"/>
    <w:rsid w:val="00D72150"/>
    <w:rsid w:val="00D739CD"/>
    <w:rsid w:val="00D74579"/>
    <w:rsid w:val="00D75E21"/>
    <w:rsid w:val="00D76C1D"/>
    <w:rsid w:val="00D8090B"/>
    <w:rsid w:val="00D831CA"/>
    <w:rsid w:val="00D92683"/>
    <w:rsid w:val="00D92F01"/>
    <w:rsid w:val="00D96065"/>
    <w:rsid w:val="00DA6535"/>
    <w:rsid w:val="00DA798C"/>
    <w:rsid w:val="00DB709E"/>
    <w:rsid w:val="00DC0EB6"/>
    <w:rsid w:val="00DC1590"/>
    <w:rsid w:val="00DC3A2F"/>
    <w:rsid w:val="00DC413B"/>
    <w:rsid w:val="00DC59CF"/>
    <w:rsid w:val="00DC676D"/>
    <w:rsid w:val="00DD2AB6"/>
    <w:rsid w:val="00DE02EC"/>
    <w:rsid w:val="00DE4C49"/>
    <w:rsid w:val="00DE638A"/>
    <w:rsid w:val="00DF0170"/>
    <w:rsid w:val="00DF2D08"/>
    <w:rsid w:val="00DF4B6A"/>
    <w:rsid w:val="00E07642"/>
    <w:rsid w:val="00E10428"/>
    <w:rsid w:val="00E11B0B"/>
    <w:rsid w:val="00E14132"/>
    <w:rsid w:val="00E214A5"/>
    <w:rsid w:val="00E22646"/>
    <w:rsid w:val="00E236F1"/>
    <w:rsid w:val="00E25108"/>
    <w:rsid w:val="00E3165F"/>
    <w:rsid w:val="00E31787"/>
    <w:rsid w:val="00E31A2A"/>
    <w:rsid w:val="00E31D48"/>
    <w:rsid w:val="00E33981"/>
    <w:rsid w:val="00E42D9C"/>
    <w:rsid w:val="00E50800"/>
    <w:rsid w:val="00E56A7C"/>
    <w:rsid w:val="00E57E86"/>
    <w:rsid w:val="00E719B2"/>
    <w:rsid w:val="00E72AC4"/>
    <w:rsid w:val="00E75770"/>
    <w:rsid w:val="00E82A80"/>
    <w:rsid w:val="00E8507C"/>
    <w:rsid w:val="00E872FA"/>
    <w:rsid w:val="00E92734"/>
    <w:rsid w:val="00EA4E4F"/>
    <w:rsid w:val="00EB54C9"/>
    <w:rsid w:val="00EB5752"/>
    <w:rsid w:val="00EB5F64"/>
    <w:rsid w:val="00EB6985"/>
    <w:rsid w:val="00ED5DD9"/>
    <w:rsid w:val="00EF3CB4"/>
    <w:rsid w:val="00F01884"/>
    <w:rsid w:val="00F04646"/>
    <w:rsid w:val="00F1130A"/>
    <w:rsid w:val="00F21BF2"/>
    <w:rsid w:val="00F27CF2"/>
    <w:rsid w:val="00F3032E"/>
    <w:rsid w:val="00F335D4"/>
    <w:rsid w:val="00F34E58"/>
    <w:rsid w:val="00F4241E"/>
    <w:rsid w:val="00F43BCA"/>
    <w:rsid w:val="00F444C7"/>
    <w:rsid w:val="00F44A57"/>
    <w:rsid w:val="00F462B8"/>
    <w:rsid w:val="00F47A62"/>
    <w:rsid w:val="00F551C7"/>
    <w:rsid w:val="00F64E7D"/>
    <w:rsid w:val="00F678B6"/>
    <w:rsid w:val="00F67FD5"/>
    <w:rsid w:val="00F80E69"/>
    <w:rsid w:val="00F82CCE"/>
    <w:rsid w:val="00F8488A"/>
    <w:rsid w:val="00F90742"/>
    <w:rsid w:val="00F9240C"/>
    <w:rsid w:val="00F92871"/>
    <w:rsid w:val="00F96C23"/>
    <w:rsid w:val="00F97FD6"/>
    <w:rsid w:val="00FB0648"/>
    <w:rsid w:val="00FB2D6E"/>
    <w:rsid w:val="00FC05B9"/>
    <w:rsid w:val="00FC3374"/>
    <w:rsid w:val="00FC7870"/>
    <w:rsid w:val="00FD02C1"/>
    <w:rsid w:val="00FD2928"/>
    <w:rsid w:val="00FD2A51"/>
    <w:rsid w:val="00FD55E8"/>
    <w:rsid w:val="00FD59F4"/>
    <w:rsid w:val="00FD7C22"/>
    <w:rsid w:val="00FD7CA0"/>
    <w:rsid w:val="00FE09F4"/>
    <w:rsid w:val="00FE0B61"/>
    <w:rsid w:val="00FE36C2"/>
    <w:rsid w:val="00FF6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1A7FA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"/>
    <w:qFormat/>
    <w:rsid w:val="00DC3A2F"/>
    <w:pPr>
      <w:spacing w:line="48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2"/>
    <w:qFormat/>
    <w:rsid w:val="008D5E3D"/>
    <w:pPr>
      <w:spacing w:before="90" w:after="360" w:line="240" w:lineRule="auto"/>
      <w:ind w:left="11" w:right="-11"/>
      <w:outlineLvl w:val="0"/>
    </w:pPr>
    <w:rPr>
      <w:rFonts w:asciiTheme="majorHAnsi" w:hAnsiTheme="majorHAnsi"/>
      <w:caps/>
      <w:color w:val="4354A2" w:themeColor="accent1"/>
      <w:sz w:val="56"/>
      <w:szCs w:val="28"/>
    </w:rPr>
  </w:style>
  <w:style w:type="paragraph" w:styleId="Heading2">
    <w:name w:val="heading 2"/>
    <w:aliases w:val="Index"/>
    <w:basedOn w:val="Normal"/>
    <w:next w:val="Normal"/>
    <w:link w:val="Heading2Char"/>
    <w:uiPriority w:val="1"/>
    <w:qFormat/>
    <w:rsid w:val="000D719D"/>
    <w:pPr>
      <w:ind w:left="15"/>
      <w:jc w:val="both"/>
      <w:textAlignment w:val="baseline"/>
      <w:outlineLvl w:val="1"/>
    </w:pPr>
    <w:rPr>
      <w:rFonts w:ascii="Franklin Gothic Book" w:eastAsia="Franklin Gothic Book" w:hAnsi="Franklin Gothic Book" w:cs="Segoe UI"/>
      <w:color w:val="4354A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2"/>
    <w:semiHidden/>
    <w:rsid w:val="006B498E"/>
    <w:pPr>
      <w:spacing w:before="23"/>
      <w:jc w:val="center"/>
      <w:outlineLvl w:val="2"/>
    </w:pPr>
    <w:rPr>
      <w:rFonts w:ascii="Gill Sans MT" w:hAnsi="Gill Sans MT"/>
      <w:b/>
      <w:color w:val="4354A2" w:themeColor="accent1"/>
      <w:spacing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816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raphicAnchor">
    <w:name w:val="Graphic Anchor"/>
    <w:basedOn w:val="Normal"/>
    <w:uiPriority w:val="10"/>
    <w:semiHidden/>
    <w:rsid w:val="0078163A"/>
    <w:rPr>
      <w:sz w:val="10"/>
    </w:rPr>
  </w:style>
  <w:style w:type="paragraph" w:styleId="ListBullet">
    <w:name w:val="List Bullet"/>
    <w:basedOn w:val="Normal"/>
    <w:uiPriority w:val="99"/>
    <w:rsid w:val="008D5E3D"/>
    <w:pPr>
      <w:numPr>
        <w:numId w:val="2"/>
      </w:numPr>
      <w:ind w:left="697" w:hanging="357"/>
      <w:contextualSpacing/>
    </w:pPr>
  </w:style>
  <w:style w:type="paragraph" w:customStyle="1" w:styleId="TextBody">
    <w:name w:val="Text Body"/>
    <w:basedOn w:val="BodyText"/>
    <w:link w:val="TextBodyChar"/>
    <w:uiPriority w:val="7"/>
    <w:semiHidden/>
    <w:rsid w:val="007D2AC9"/>
    <w:pPr>
      <w:widowControl w:val="0"/>
      <w:autoSpaceDE w:val="0"/>
      <w:autoSpaceDN w:val="0"/>
      <w:spacing w:before="7" w:after="0" w:line="268" w:lineRule="auto"/>
      <w:ind w:left="20" w:right="-13"/>
    </w:pPr>
    <w:rPr>
      <w:rFonts w:eastAsia="Franklin Gothic Book" w:cs="Franklin Gothic Book"/>
      <w:color w:val="4354A2" w:themeColor="accent1"/>
      <w:szCs w:val="22"/>
      <w:lang w:bidi="en-US"/>
    </w:rPr>
  </w:style>
  <w:style w:type="character" w:customStyle="1" w:styleId="TextBodyChar">
    <w:name w:val="Text Body Char"/>
    <w:basedOn w:val="BodyTextChar"/>
    <w:link w:val="TextBody"/>
    <w:uiPriority w:val="7"/>
    <w:semiHidden/>
    <w:rsid w:val="00946B83"/>
    <w:rPr>
      <w:rFonts w:eastAsia="Franklin Gothic Book" w:cs="Franklin Gothic Book"/>
      <w:color w:val="4354A2" w:themeColor="accent1"/>
      <w:sz w:val="20"/>
      <w:szCs w:val="22"/>
      <w:lang w:bidi="en-US"/>
    </w:rPr>
  </w:style>
  <w:style w:type="paragraph" w:styleId="BodyText">
    <w:name w:val="Body Text"/>
    <w:basedOn w:val="Normal"/>
    <w:link w:val="BodyTextChar"/>
    <w:uiPriority w:val="99"/>
    <w:semiHidden/>
    <w:rsid w:val="00A4021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E1844"/>
  </w:style>
  <w:style w:type="paragraph" w:customStyle="1" w:styleId="Subhead">
    <w:name w:val="Subhead"/>
    <w:basedOn w:val="Normal"/>
    <w:link w:val="SubheadChar"/>
    <w:uiPriority w:val="3"/>
    <w:qFormat/>
    <w:rsid w:val="005C684A"/>
    <w:pPr>
      <w:widowControl w:val="0"/>
      <w:autoSpaceDE w:val="0"/>
      <w:autoSpaceDN w:val="0"/>
      <w:spacing w:before="120" w:line="360" w:lineRule="auto"/>
      <w:ind w:left="14"/>
    </w:pPr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character" w:customStyle="1" w:styleId="SubheadChar">
    <w:name w:val="Subhead Char"/>
    <w:basedOn w:val="DefaultParagraphFont"/>
    <w:link w:val="Subhead"/>
    <w:uiPriority w:val="3"/>
    <w:rsid w:val="00946B83"/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paragraph" w:customStyle="1" w:styleId="TableHeader">
    <w:name w:val="Table Header"/>
    <w:basedOn w:val="Normal"/>
    <w:link w:val="TableHeaderChar"/>
    <w:uiPriority w:val="8"/>
    <w:qFormat/>
    <w:rsid w:val="00E872FA"/>
    <w:pPr>
      <w:widowControl w:val="0"/>
      <w:autoSpaceDE w:val="0"/>
      <w:autoSpaceDN w:val="0"/>
      <w:spacing w:before="20" w:line="254" w:lineRule="auto"/>
      <w:jc w:val="center"/>
    </w:pPr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character" w:customStyle="1" w:styleId="TableHeaderChar">
    <w:name w:val="Table Header Char"/>
    <w:basedOn w:val="DefaultParagraphFont"/>
    <w:link w:val="TableHeader"/>
    <w:uiPriority w:val="8"/>
    <w:rsid w:val="00E872FA"/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paragraph" w:customStyle="1" w:styleId="PictureInfo">
    <w:name w:val="Picture Info"/>
    <w:basedOn w:val="Normal"/>
    <w:uiPriority w:val="8"/>
    <w:rsid w:val="00BC268E"/>
    <w:rPr>
      <w:rFonts w:ascii="Franklin Gothic Book" w:hAnsi="Franklin Gothic Book"/>
      <w:bCs/>
      <w:color w:val="4354A2" w:themeColor="accent1"/>
      <w:sz w:val="22"/>
    </w:rPr>
  </w:style>
  <w:style w:type="character" w:customStyle="1" w:styleId="Heading1Char">
    <w:name w:val="Heading 1 Char"/>
    <w:basedOn w:val="DefaultParagraphFont"/>
    <w:link w:val="Heading1"/>
    <w:uiPriority w:val="2"/>
    <w:rsid w:val="00946B83"/>
    <w:rPr>
      <w:rFonts w:asciiTheme="majorHAnsi" w:hAnsiTheme="majorHAnsi"/>
      <w:caps/>
      <w:color w:val="4354A2" w:themeColor="accent1"/>
      <w:sz w:val="56"/>
      <w:szCs w:val="28"/>
    </w:rPr>
  </w:style>
  <w:style w:type="character" w:customStyle="1" w:styleId="Heading2Char">
    <w:name w:val="Heading 2 Char"/>
    <w:aliases w:val="Index Char"/>
    <w:basedOn w:val="DefaultParagraphFont"/>
    <w:link w:val="Heading2"/>
    <w:uiPriority w:val="1"/>
    <w:rsid w:val="00E07642"/>
    <w:rPr>
      <w:rFonts w:ascii="Franklin Gothic Book" w:eastAsia="Franklin Gothic Book" w:hAnsi="Franklin Gothic Book" w:cs="Segoe UI"/>
      <w:color w:val="4354A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2"/>
    <w:semiHidden/>
    <w:rsid w:val="00946B83"/>
    <w:rPr>
      <w:rFonts w:ascii="Gill Sans MT" w:hAnsi="Gill Sans MT"/>
      <w:b/>
      <w:color w:val="4354A2" w:themeColor="accent1"/>
      <w:spacing w:val="40"/>
      <w:sz w:val="20"/>
    </w:rPr>
  </w:style>
  <w:style w:type="character" w:styleId="PlaceholderText">
    <w:name w:val="Placeholder Text"/>
    <w:basedOn w:val="DefaultParagraphFont"/>
    <w:uiPriority w:val="99"/>
    <w:semiHidden/>
    <w:rsid w:val="008E1844"/>
    <w:rPr>
      <w:color w:val="808080"/>
    </w:rPr>
  </w:style>
  <w:style w:type="paragraph" w:styleId="Footer">
    <w:name w:val="footer"/>
    <w:basedOn w:val="Normal"/>
    <w:link w:val="FooterChar"/>
    <w:uiPriority w:val="99"/>
    <w:rsid w:val="001D610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6100"/>
  </w:style>
  <w:style w:type="paragraph" w:styleId="NormalWeb">
    <w:name w:val="Normal (Web)"/>
    <w:basedOn w:val="Normal"/>
    <w:uiPriority w:val="99"/>
    <w:semiHidden/>
    <w:rsid w:val="003E115A"/>
    <w:rPr>
      <w:rFonts w:ascii="Times New Roman" w:hAnsi="Times New Roman" w:cs="Times New Roman"/>
      <w:sz w:val="24"/>
    </w:rPr>
  </w:style>
  <w:style w:type="paragraph" w:styleId="Caption">
    <w:name w:val="caption"/>
    <w:basedOn w:val="Normal"/>
    <w:next w:val="Normal"/>
    <w:uiPriority w:val="35"/>
    <w:semiHidden/>
    <w:qFormat/>
    <w:rsid w:val="00D62E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60F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059E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059E"/>
    <w:rPr>
      <w:rFonts w:ascii="Times New Roman" w:hAnsi="Times New Roman" w:cs="Times New Roman"/>
      <w:sz w:val="18"/>
      <w:szCs w:val="18"/>
    </w:rPr>
  </w:style>
  <w:style w:type="paragraph" w:styleId="Title">
    <w:name w:val="Title"/>
    <w:basedOn w:val="Normal"/>
    <w:next w:val="Normal"/>
    <w:link w:val="TitleChar"/>
    <w:qFormat/>
    <w:rsid w:val="007246A9"/>
    <w:pPr>
      <w:spacing w:line="240" w:lineRule="auto"/>
      <w:contextualSpacing/>
    </w:pPr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character" w:customStyle="1" w:styleId="TitleChar">
    <w:name w:val="Title Char"/>
    <w:basedOn w:val="DefaultParagraphFont"/>
    <w:link w:val="Title"/>
    <w:rsid w:val="00946B83"/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paragraph" w:customStyle="1" w:styleId="CoverInfo">
    <w:name w:val="Cover Info"/>
    <w:basedOn w:val="Normal"/>
    <w:uiPriority w:val="1"/>
    <w:qFormat/>
    <w:rsid w:val="007246A9"/>
    <w:pPr>
      <w:spacing w:line="240" w:lineRule="auto"/>
      <w:outlineLvl w:val="1"/>
    </w:pPr>
    <w:rPr>
      <w:rFonts w:asciiTheme="majorHAnsi" w:hAnsiTheme="majorHAnsi"/>
      <w:color w:val="4354A2" w:themeColor="accent1"/>
      <w:spacing w:val="30"/>
      <w:sz w:val="24"/>
    </w:rPr>
  </w:style>
  <w:style w:type="paragraph" w:customStyle="1" w:styleId="TableOfContent">
    <w:name w:val="Table Of Content"/>
    <w:basedOn w:val="Normal"/>
    <w:uiPriority w:val="9"/>
    <w:qFormat/>
    <w:rsid w:val="008D5E3D"/>
    <w:rPr>
      <w:color w:val="4354A2" w:themeColor="accent1"/>
      <w:sz w:val="32"/>
    </w:rPr>
  </w:style>
  <w:style w:type="paragraph" w:customStyle="1" w:styleId="TableData">
    <w:name w:val="Table Data"/>
    <w:basedOn w:val="Normal"/>
    <w:uiPriority w:val="9"/>
    <w:qFormat/>
    <w:rsid w:val="00E872FA"/>
    <w:pPr>
      <w:spacing w:line="240" w:lineRule="auto"/>
      <w:jc w:val="center"/>
    </w:pPr>
    <w:rPr>
      <w:color w:val="595959" w:themeColor="text1" w:themeTint="A6"/>
    </w:rPr>
  </w:style>
  <w:style w:type="paragraph" w:customStyle="1" w:styleId="TableHeaderLeft">
    <w:name w:val="Table Header Left"/>
    <w:basedOn w:val="TableHeader"/>
    <w:uiPriority w:val="9"/>
    <w:qFormat/>
    <w:rsid w:val="00E872FA"/>
    <w:pPr>
      <w:framePr w:hSpace="180" w:wrap="around" w:vAnchor="text" w:hAnchor="margin" w:y="-9"/>
      <w:jc w:val="left"/>
    </w:pPr>
  </w:style>
  <w:style w:type="character" w:styleId="Hyperlink">
    <w:name w:val="Hyperlink"/>
    <w:basedOn w:val="DefaultParagraphFont"/>
    <w:uiPriority w:val="99"/>
    <w:rsid w:val="005444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40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F0188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rsid w:val="00397A9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A90"/>
    <w:rPr>
      <w:sz w:val="20"/>
    </w:rPr>
  </w:style>
  <w:style w:type="character" w:styleId="Strong">
    <w:name w:val="Strong"/>
    <w:basedOn w:val="DefaultParagraphFont"/>
    <w:uiPriority w:val="22"/>
    <w:qFormat/>
    <w:rsid w:val="007B65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1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6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5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4437\AppData\Roaming\Microsoft\Templates\Classic%20student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1EAAF5C8A0142D298EF8C451CB26F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DF3434-FA0B-40BE-BFAE-08AE26299F18}"/>
      </w:docPartPr>
      <w:docPartBody>
        <w:p w:rsidR="00EF5965" w:rsidRDefault="00000000">
          <w:pPr>
            <w:pStyle w:val="B1EAAF5C8A0142D298EF8C451CB26F11"/>
          </w:pPr>
          <w:r w:rsidRPr="004F49D8">
            <w:t>/</w:t>
          </w:r>
        </w:p>
      </w:docPartBody>
    </w:docPart>
    <w:docPart>
      <w:docPartPr>
        <w:name w:val="4F9296769E1C42BEA3917A36BF199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089DF2-6095-4B06-A361-85AE01EC0420}"/>
      </w:docPartPr>
      <w:docPartBody>
        <w:p w:rsidR="00EF5965" w:rsidRDefault="00000000">
          <w:pPr>
            <w:pStyle w:val="4F9296769E1C42BEA3917A36BF199242"/>
          </w:pPr>
          <w:r w:rsidRPr="004F49D8">
            <w:t>/</w:t>
          </w:r>
        </w:p>
      </w:docPartBody>
    </w:docPart>
    <w:docPart>
      <w:docPartPr>
        <w:name w:val="DA0F5CB3272F444F8012601533398F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738AD2-FFC4-4EB5-87C7-C3745A3E3740}"/>
      </w:docPartPr>
      <w:docPartBody>
        <w:p w:rsidR="00EF5965" w:rsidRDefault="00000000">
          <w:pPr>
            <w:pStyle w:val="DA0F5CB3272F444F8012601533398FBC"/>
          </w:pPr>
          <w:r w:rsidRPr="006C3507">
            <w:t>TABLE OF CONTENTS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num w:numId="1" w16cid:durableId="1821118100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484"/>
    <w:rsid w:val="0007230D"/>
    <w:rsid w:val="00110484"/>
    <w:rsid w:val="00294AA7"/>
    <w:rsid w:val="005158D7"/>
    <w:rsid w:val="005E5306"/>
    <w:rsid w:val="0061588F"/>
    <w:rsid w:val="0070339C"/>
    <w:rsid w:val="009364FE"/>
    <w:rsid w:val="00BF1925"/>
    <w:rsid w:val="00D30F2E"/>
    <w:rsid w:val="00D96284"/>
    <w:rsid w:val="00DF376D"/>
    <w:rsid w:val="00EF5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B1EAAF5C8A0142D298EF8C451CB26F11">
    <w:name w:val="B1EAAF5C8A0142D298EF8C451CB26F11"/>
  </w:style>
  <w:style w:type="paragraph" w:customStyle="1" w:styleId="4F9296769E1C42BEA3917A36BF199242">
    <w:name w:val="4F9296769E1C42BEA3917A36BF199242"/>
  </w:style>
  <w:style w:type="paragraph" w:customStyle="1" w:styleId="DA0F5CB3272F444F8012601533398FBC">
    <w:name w:val="DA0F5CB3272F444F8012601533398FBC"/>
  </w:style>
  <w:style w:type="paragraph" w:styleId="ListBullet">
    <w:name w:val="List Bullet"/>
    <w:basedOn w:val="Normal"/>
    <w:uiPriority w:val="99"/>
    <w:pPr>
      <w:numPr>
        <w:numId w:val="1"/>
      </w:numPr>
      <w:spacing w:after="0" w:line="480" w:lineRule="auto"/>
      <w:ind w:left="697" w:hanging="357"/>
      <w:contextualSpacing/>
    </w:pPr>
    <w:rPr>
      <w:rFonts w:eastAsiaTheme="minorHAnsi"/>
      <w:kern w:val="0"/>
      <w:sz w:val="20"/>
      <w:szCs w:val="24"/>
      <w14:ligatures w14:val="none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354A2"/>
      </a:accent1>
      <a:accent2>
        <a:srgbClr val="C4E9F7"/>
      </a:accent2>
      <a:accent3>
        <a:srgbClr val="FEF796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7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heme1" id="{3B1E92FB-47E6-484E-8F25-DF02B7B1E0C0}" vid="{627141C2-C386-6444-B056-BEDF227CC93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4D79E4-CF0C-4DDA-BB82-2A2F72AB4AE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F8A8D3B1-2102-46A0-9CF2-DC547FD452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5D806DB-A158-4EB9-B245-2C82C7BAA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Classic students report.dotx</Template>
  <TotalTime>0</TotalTime>
  <Pages>20</Pages>
  <Words>1373</Words>
  <Characters>7827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2023-11-27T21:13:00Z</dcterms:created>
  <dcterms:modified xsi:type="dcterms:W3CDTF">2024-01-18T18:31:00Z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